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9396"/>
      </w:tblGrid>
      <w:tr w:rsidR="0042154C" w:rsidTr="0042154C">
        <w:tc>
          <w:tcPr>
            <w:tcW w:w="9622" w:type="dxa"/>
          </w:tcPr>
          <w:tbl>
            <w:tblPr>
              <w:tblW w:w="0" w:type="auto"/>
              <w:tblLook w:val="01E0" w:firstRow="1" w:lastRow="1" w:firstColumn="1" w:lastColumn="1" w:noHBand="0" w:noVBand="0"/>
            </w:tblPr>
            <w:tblGrid>
              <w:gridCol w:w="4599"/>
              <w:gridCol w:w="4581"/>
            </w:tblGrid>
            <w:tr w:rsidR="00647398" w:rsidRPr="0042154C" w:rsidTr="007C1A42">
              <w:tc>
                <w:tcPr>
                  <w:tcW w:w="4608" w:type="dxa"/>
                  <w:vAlign w:val="center"/>
                </w:tcPr>
                <w:p w:rsidR="0042154C" w:rsidRPr="0042154C" w:rsidRDefault="00647398" w:rsidP="007C1A42">
                  <w:pPr>
                    <w:pStyle w:val="ProposalSubTitle"/>
                    <w:jc w:val="both"/>
                    <w:rPr>
                      <w:rFonts w:ascii="Cambria" w:hAnsi="Cambria"/>
                      <w:sz w:val="20"/>
                      <w:szCs w:val="20"/>
                    </w:rPr>
                  </w:pPr>
                  <w:r w:rsidRPr="00647398">
                    <w:rPr>
                      <w:rFonts w:ascii="Cambria" w:hAnsi="Cambria"/>
                      <w:noProof/>
                      <w:sz w:val="20"/>
                      <w:szCs w:val="20"/>
                    </w:rPr>
                    <w:drawing>
                      <wp:inline distT="0" distB="0" distL="0" distR="0">
                        <wp:extent cx="2466975" cy="704850"/>
                        <wp:effectExtent l="0" t="0" r="0" b="0"/>
                        <wp:docPr id="18" name="Picture 18" descr="C:\Users\tmaddul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maddula\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6975" cy="704850"/>
                                </a:xfrm>
                                <a:prstGeom prst="rect">
                                  <a:avLst/>
                                </a:prstGeom>
                                <a:noFill/>
                                <a:ln>
                                  <a:noFill/>
                                </a:ln>
                              </pic:spPr>
                            </pic:pic>
                          </a:graphicData>
                        </a:graphic>
                      </wp:inline>
                    </w:drawing>
                  </w:r>
                  <w:r w:rsidR="0042154C" w:rsidRPr="0042154C">
                    <w:rPr>
                      <w:rFonts w:ascii="Cambria" w:hAnsi="Cambria"/>
                      <w:sz w:val="20"/>
                      <w:szCs w:val="20"/>
                    </w:rPr>
                    <w:t xml:space="preserve">                                     </w:t>
                  </w:r>
                </w:p>
              </w:tc>
              <w:tc>
                <w:tcPr>
                  <w:tcW w:w="4608" w:type="dxa"/>
                  <w:vAlign w:val="center"/>
                </w:tcPr>
                <w:p w:rsidR="0042154C" w:rsidRPr="0042154C" w:rsidRDefault="000111E6" w:rsidP="007C1A42">
                  <w:pPr>
                    <w:pStyle w:val="ProposalSubTitle"/>
                    <w:jc w:val="both"/>
                    <w:rPr>
                      <w:rFonts w:ascii="Cambria" w:hAnsi="Cambria"/>
                      <w:sz w:val="20"/>
                      <w:szCs w:val="20"/>
                    </w:rPr>
                  </w:pPr>
                  <w:r>
                    <w:rPr>
                      <w:noProof/>
                      <w:color w:val="1F497D"/>
                    </w:rPr>
                    <w:t xml:space="preserve">               </w:t>
                  </w:r>
                  <w:r>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0111E6">
                    <w:rPr>
                      <w:rFonts w:ascii="Cambria" w:hAnsi="Cambria"/>
                      <w:noProof/>
                      <w:sz w:val="20"/>
                      <w:szCs w:val="20"/>
                    </w:rPr>
                    <w:drawing>
                      <wp:inline distT="0" distB="0" distL="0" distR="0">
                        <wp:extent cx="1762125" cy="819150"/>
                        <wp:effectExtent l="0" t="0" r="0" b="0"/>
                        <wp:docPr id="15" name="Picture 15" descr="C:\Users\tmaddul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maddula\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2125" cy="819150"/>
                                </a:xfrm>
                                <a:prstGeom prst="rect">
                                  <a:avLst/>
                                </a:prstGeom>
                                <a:noFill/>
                                <a:ln>
                                  <a:noFill/>
                                </a:ln>
                              </pic:spPr>
                            </pic:pic>
                          </a:graphicData>
                        </a:graphic>
                      </wp:inline>
                    </w:drawing>
                  </w:r>
                </w:p>
              </w:tc>
            </w:tr>
          </w:tbl>
          <w:p w:rsidR="0042154C" w:rsidRDefault="0042154C"/>
        </w:tc>
      </w:tr>
    </w:tbl>
    <w:p w:rsidR="00CE3681" w:rsidRPr="009C5A38" w:rsidRDefault="00CE3681" w:rsidP="00B35DE0">
      <w:pPr>
        <w:pStyle w:val="ProposalSubTitle"/>
        <w:jc w:val="both"/>
        <w:rPr>
          <w:rFonts w:ascii="Cambria" w:hAnsi="Cambria"/>
          <w:sz w:val="20"/>
          <w:szCs w:val="20"/>
        </w:rPr>
      </w:pPr>
    </w:p>
    <w:p w:rsidR="00CE3681" w:rsidRPr="009C5A38" w:rsidRDefault="00CE3681" w:rsidP="00B35DE0">
      <w:pPr>
        <w:pStyle w:val="ProposalSubTitle"/>
        <w:jc w:val="both"/>
        <w:rPr>
          <w:rFonts w:ascii="Cambria" w:hAnsi="Cambria"/>
          <w:sz w:val="20"/>
          <w:szCs w:val="20"/>
        </w:rPr>
      </w:pPr>
    </w:p>
    <w:p w:rsidR="00EC161F" w:rsidRDefault="000111E6" w:rsidP="000111E6">
      <w:pPr>
        <w:pStyle w:val="ProposalSubTitle"/>
        <w:tabs>
          <w:tab w:val="left" w:pos="5940"/>
        </w:tabs>
        <w:rPr>
          <w:rFonts w:ascii="Cambria" w:hAnsi="Cambria"/>
          <w:sz w:val="96"/>
          <w:szCs w:val="96"/>
        </w:rPr>
      </w:pPr>
      <w:r>
        <w:rPr>
          <w:rFonts w:ascii="Cambria" w:hAnsi="Cambria"/>
          <w:sz w:val="96"/>
          <w:szCs w:val="96"/>
        </w:rPr>
        <w:tab/>
      </w:r>
    </w:p>
    <w:p w:rsidR="00DE0777" w:rsidRDefault="00DE0777" w:rsidP="007F4A65">
      <w:pPr>
        <w:pStyle w:val="ProposalSubTitle"/>
        <w:rPr>
          <w:rFonts w:ascii="Cambria" w:hAnsi="Cambria"/>
          <w:sz w:val="96"/>
          <w:szCs w:val="96"/>
        </w:rPr>
      </w:pPr>
    </w:p>
    <w:p w:rsidR="000C497B" w:rsidRPr="00326162" w:rsidRDefault="000111E6" w:rsidP="007F4A65">
      <w:pPr>
        <w:pStyle w:val="ProposalSubTitle"/>
        <w:rPr>
          <w:rFonts w:ascii="Cambria" w:hAnsi="Cambria"/>
          <w:color w:val="548DD4" w:themeColor="text2" w:themeTint="99"/>
          <w:sz w:val="72"/>
          <w:szCs w:val="72"/>
        </w:rPr>
      </w:pPr>
      <w:r>
        <w:rPr>
          <w:rFonts w:ascii="Cambria" w:hAnsi="Cambria"/>
          <w:color w:val="548DD4" w:themeColor="text2" w:themeTint="99"/>
          <w:sz w:val="72"/>
          <w:szCs w:val="72"/>
        </w:rPr>
        <w:t>KT Document- RCIS</w:t>
      </w:r>
    </w:p>
    <w:p w:rsidR="007F4A65" w:rsidRDefault="007C1A42" w:rsidP="00326162">
      <w:pPr>
        <w:pStyle w:val="ProposalSubTitle"/>
        <w:rPr>
          <w:rFonts w:ascii="Cambria" w:hAnsi="Cambria"/>
          <w:sz w:val="20"/>
          <w:szCs w:val="20"/>
        </w:rPr>
      </w:pPr>
      <w:r>
        <w:rPr>
          <w:rFonts w:ascii="Cambria" w:hAnsi="Cambria"/>
          <w:color w:val="548DD4" w:themeColor="text2" w:themeTint="99"/>
        </w:rPr>
        <w:t>Design Document</w:t>
      </w:r>
    </w:p>
    <w:p w:rsidR="007F4A65" w:rsidRDefault="007F4A65" w:rsidP="00B35DE0">
      <w:pPr>
        <w:pStyle w:val="ProposalSubTitle"/>
        <w:jc w:val="both"/>
        <w:rPr>
          <w:rFonts w:ascii="Cambria" w:hAnsi="Cambria"/>
          <w:sz w:val="20"/>
          <w:szCs w:val="20"/>
        </w:rPr>
      </w:pPr>
    </w:p>
    <w:p w:rsidR="008F131E" w:rsidRDefault="008F131E" w:rsidP="00B35DE0">
      <w:pPr>
        <w:pStyle w:val="ProposalSubTitle"/>
        <w:jc w:val="both"/>
        <w:rPr>
          <w:rFonts w:ascii="Cambria" w:hAnsi="Cambria"/>
          <w:sz w:val="20"/>
          <w:szCs w:val="20"/>
        </w:rPr>
      </w:pPr>
    </w:p>
    <w:p w:rsidR="008F131E" w:rsidRDefault="008F131E" w:rsidP="00B35DE0">
      <w:pPr>
        <w:pStyle w:val="ProposalSubTitle"/>
        <w:jc w:val="both"/>
        <w:rPr>
          <w:rFonts w:ascii="Cambria" w:hAnsi="Cambria"/>
          <w:sz w:val="20"/>
          <w:szCs w:val="20"/>
        </w:rPr>
      </w:pPr>
    </w:p>
    <w:p w:rsidR="007F4A65" w:rsidRDefault="007F4A65" w:rsidP="00B35DE0">
      <w:pPr>
        <w:pStyle w:val="ProposalSubTitle"/>
        <w:jc w:val="both"/>
        <w:rPr>
          <w:rFonts w:ascii="Cambria" w:hAnsi="Cambria"/>
          <w:sz w:val="20"/>
          <w:szCs w:val="20"/>
        </w:rPr>
      </w:pPr>
    </w:p>
    <w:p w:rsidR="00096D79" w:rsidRDefault="00096D79" w:rsidP="00B35DE0">
      <w:pPr>
        <w:pStyle w:val="ProposalSubTitle"/>
        <w:jc w:val="both"/>
        <w:rPr>
          <w:rFonts w:ascii="Cambria" w:hAnsi="Cambria"/>
          <w:sz w:val="20"/>
          <w:szCs w:val="20"/>
        </w:rPr>
      </w:pPr>
    </w:p>
    <w:p w:rsidR="00096D79" w:rsidRDefault="00096D79" w:rsidP="00B35DE0">
      <w:pPr>
        <w:pStyle w:val="ProposalSubTitle"/>
        <w:jc w:val="both"/>
        <w:rPr>
          <w:rFonts w:ascii="Cambria" w:hAnsi="Cambria"/>
          <w:sz w:val="20"/>
          <w:szCs w:val="20"/>
        </w:rPr>
      </w:pPr>
    </w:p>
    <w:p w:rsidR="007F4A65" w:rsidRDefault="007F4A65" w:rsidP="00B35DE0">
      <w:pPr>
        <w:pStyle w:val="ProposalSubTitle"/>
        <w:jc w:val="both"/>
        <w:rPr>
          <w:rFonts w:ascii="Cambria" w:hAnsi="Cambria"/>
          <w:sz w:val="20"/>
          <w:szCs w:val="20"/>
        </w:rPr>
      </w:pPr>
    </w:p>
    <w:p w:rsidR="007F4A65" w:rsidRDefault="007F4A65" w:rsidP="00B35DE0">
      <w:pPr>
        <w:pStyle w:val="ProposalSubTitle"/>
        <w:jc w:val="both"/>
        <w:rPr>
          <w:rFonts w:ascii="Cambria" w:hAnsi="Cambria"/>
          <w:sz w:val="20"/>
          <w:szCs w:val="20"/>
        </w:rPr>
      </w:pPr>
    </w:p>
    <w:bookmarkStart w:id="0" w:name="_Toc456598586" w:displacedByCustomXml="next"/>
    <w:bookmarkStart w:id="1" w:name="_Toc456600917" w:displacedByCustomXml="next"/>
    <w:sdt>
      <w:sdtPr>
        <w:rPr>
          <w:rFonts w:ascii="Arial" w:eastAsia="Arial" w:hAnsi="Arial" w:cs="Arial"/>
          <w:b w:val="0"/>
          <w:bCs w:val="0"/>
          <w:color w:val="auto"/>
          <w:sz w:val="20"/>
          <w:szCs w:val="20"/>
          <w:lang w:eastAsia="en-US"/>
        </w:rPr>
        <w:id w:val="-1786879461"/>
        <w:docPartObj>
          <w:docPartGallery w:val="Table of Contents"/>
          <w:docPartUnique/>
        </w:docPartObj>
      </w:sdtPr>
      <w:sdtEndPr>
        <w:rPr>
          <w:noProof/>
        </w:rPr>
      </w:sdtEndPr>
      <w:sdtContent>
        <w:p w:rsidR="001477BF" w:rsidRDefault="001477BF">
          <w:pPr>
            <w:pStyle w:val="TOCHeading"/>
            <w:rPr>
              <w:rFonts w:ascii="Arial" w:eastAsia="Arial" w:hAnsi="Arial" w:cs="Arial"/>
              <w:b w:val="0"/>
              <w:bCs w:val="0"/>
              <w:color w:val="auto"/>
              <w:sz w:val="20"/>
              <w:szCs w:val="20"/>
              <w:lang w:eastAsia="en-US"/>
            </w:rPr>
          </w:pPr>
        </w:p>
        <w:p w:rsidR="00E57316" w:rsidRDefault="00E57316" w:rsidP="001477BF">
          <w:pPr>
            <w:pStyle w:val="TOCHeading"/>
            <w:jc w:val="center"/>
          </w:pPr>
          <w:r>
            <w:t>Table of Contents</w:t>
          </w:r>
        </w:p>
        <w:p w:rsidR="00F06FB8" w:rsidRDefault="003C499B">
          <w:pPr>
            <w:pStyle w:val="TOC1"/>
            <w:rPr>
              <w:rFonts w:asciiTheme="minorHAnsi" w:eastAsiaTheme="minorEastAsia" w:hAnsiTheme="minorHAnsi" w:cstheme="minorBidi"/>
              <w:b w:val="0"/>
              <w:color w:val="auto"/>
              <w:szCs w:val="22"/>
            </w:rPr>
          </w:pPr>
          <w:r>
            <w:fldChar w:fldCharType="begin"/>
          </w:r>
          <w:r w:rsidR="00E57316">
            <w:instrText xml:space="preserve"> TOC \o "1-3" \h \z \u </w:instrText>
          </w:r>
          <w:r>
            <w:fldChar w:fldCharType="separate"/>
          </w:r>
          <w:hyperlink w:anchor="_Toc518995707" w:history="1">
            <w:r w:rsidR="00F06FB8" w:rsidRPr="0050167F">
              <w:rPr>
                <w:rStyle w:val="Hyperlink"/>
              </w:rPr>
              <w:t>1.</w:t>
            </w:r>
            <w:r w:rsidR="00F06FB8">
              <w:rPr>
                <w:rFonts w:asciiTheme="minorHAnsi" w:eastAsiaTheme="minorEastAsia" w:hAnsiTheme="minorHAnsi" w:cstheme="minorBidi"/>
                <w:b w:val="0"/>
                <w:color w:val="auto"/>
                <w:szCs w:val="22"/>
              </w:rPr>
              <w:tab/>
            </w:r>
            <w:r w:rsidR="00F06FB8" w:rsidRPr="0050167F">
              <w:rPr>
                <w:rStyle w:val="Hyperlink"/>
              </w:rPr>
              <w:t>Introduction</w:t>
            </w:r>
            <w:r w:rsidR="00F06FB8">
              <w:rPr>
                <w:webHidden/>
              </w:rPr>
              <w:tab/>
            </w:r>
            <w:r w:rsidR="00F06FB8">
              <w:rPr>
                <w:webHidden/>
              </w:rPr>
              <w:fldChar w:fldCharType="begin"/>
            </w:r>
            <w:r w:rsidR="00F06FB8">
              <w:rPr>
                <w:webHidden/>
              </w:rPr>
              <w:instrText xml:space="preserve"> PAGEREF _Toc518995707 \h </w:instrText>
            </w:r>
            <w:r w:rsidR="00F06FB8">
              <w:rPr>
                <w:webHidden/>
              </w:rPr>
            </w:r>
            <w:r w:rsidR="00F06FB8">
              <w:rPr>
                <w:webHidden/>
              </w:rPr>
              <w:fldChar w:fldCharType="separate"/>
            </w:r>
            <w:r w:rsidR="00F06FB8">
              <w:rPr>
                <w:webHidden/>
              </w:rPr>
              <w:t>5</w:t>
            </w:r>
            <w:r w:rsidR="00F06FB8">
              <w:rPr>
                <w:webHidden/>
              </w:rPr>
              <w:fldChar w:fldCharType="end"/>
            </w:r>
          </w:hyperlink>
        </w:p>
        <w:p w:rsidR="00F06FB8" w:rsidRDefault="009353E7">
          <w:pPr>
            <w:pStyle w:val="TOC1"/>
            <w:rPr>
              <w:rFonts w:asciiTheme="minorHAnsi" w:eastAsiaTheme="minorEastAsia" w:hAnsiTheme="minorHAnsi" w:cstheme="minorBidi"/>
              <w:b w:val="0"/>
              <w:color w:val="auto"/>
              <w:szCs w:val="22"/>
            </w:rPr>
          </w:pPr>
          <w:hyperlink w:anchor="_Toc518995708" w:history="1">
            <w:r w:rsidR="00F06FB8" w:rsidRPr="0050167F">
              <w:rPr>
                <w:rStyle w:val="Hyperlink"/>
              </w:rPr>
              <w:t>2.</w:t>
            </w:r>
            <w:r w:rsidR="00F06FB8">
              <w:rPr>
                <w:rFonts w:asciiTheme="minorHAnsi" w:eastAsiaTheme="minorEastAsia" w:hAnsiTheme="minorHAnsi" w:cstheme="minorBidi"/>
                <w:b w:val="0"/>
                <w:color w:val="auto"/>
                <w:szCs w:val="22"/>
              </w:rPr>
              <w:tab/>
            </w:r>
            <w:r w:rsidR="00F06FB8" w:rsidRPr="0050167F">
              <w:rPr>
                <w:rStyle w:val="Hyperlink"/>
              </w:rPr>
              <w:t>Day 1 – KT Session</w:t>
            </w:r>
            <w:r w:rsidR="00F06FB8">
              <w:rPr>
                <w:webHidden/>
              </w:rPr>
              <w:tab/>
            </w:r>
            <w:r w:rsidR="00F06FB8">
              <w:rPr>
                <w:webHidden/>
              </w:rPr>
              <w:fldChar w:fldCharType="begin"/>
            </w:r>
            <w:r w:rsidR="00F06FB8">
              <w:rPr>
                <w:webHidden/>
              </w:rPr>
              <w:instrText xml:space="preserve"> PAGEREF _Toc518995708 \h </w:instrText>
            </w:r>
            <w:r w:rsidR="00F06FB8">
              <w:rPr>
                <w:webHidden/>
              </w:rPr>
            </w:r>
            <w:r w:rsidR="00F06FB8">
              <w:rPr>
                <w:webHidden/>
              </w:rPr>
              <w:fldChar w:fldCharType="separate"/>
            </w:r>
            <w:r w:rsidR="00F06FB8">
              <w:rPr>
                <w:webHidden/>
              </w:rPr>
              <w:t>5</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09" w:history="1">
            <w:r w:rsidR="00F06FB8" w:rsidRPr="0050167F">
              <w:rPr>
                <w:rStyle w:val="Hyperlink"/>
              </w:rPr>
              <w:t>2.1</w:t>
            </w:r>
            <w:r w:rsidR="00F06FB8">
              <w:rPr>
                <w:rFonts w:asciiTheme="minorHAnsi" w:eastAsiaTheme="minorEastAsia" w:hAnsiTheme="minorHAnsi" w:cstheme="minorBidi"/>
                <w:sz w:val="22"/>
                <w:szCs w:val="22"/>
              </w:rPr>
              <w:tab/>
            </w:r>
            <w:r w:rsidR="00F06FB8" w:rsidRPr="0050167F">
              <w:rPr>
                <w:rStyle w:val="Hyperlink"/>
              </w:rPr>
              <w:t>Overview of Crop Insurance and RCIS</w:t>
            </w:r>
            <w:r w:rsidR="00F06FB8">
              <w:rPr>
                <w:webHidden/>
              </w:rPr>
              <w:tab/>
            </w:r>
            <w:r w:rsidR="00F06FB8">
              <w:rPr>
                <w:webHidden/>
              </w:rPr>
              <w:fldChar w:fldCharType="begin"/>
            </w:r>
            <w:r w:rsidR="00F06FB8">
              <w:rPr>
                <w:webHidden/>
              </w:rPr>
              <w:instrText xml:space="preserve"> PAGEREF _Toc518995709 \h </w:instrText>
            </w:r>
            <w:r w:rsidR="00F06FB8">
              <w:rPr>
                <w:webHidden/>
              </w:rPr>
            </w:r>
            <w:r w:rsidR="00F06FB8">
              <w:rPr>
                <w:webHidden/>
              </w:rPr>
              <w:fldChar w:fldCharType="separate"/>
            </w:r>
            <w:r w:rsidR="00F06FB8">
              <w:rPr>
                <w:webHidden/>
              </w:rPr>
              <w:t>5</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10" w:history="1">
            <w:r w:rsidR="00F06FB8" w:rsidRPr="0050167F">
              <w:rPr>
                <w:rStyle w:val="Hyperlink"/>
              </w:rPr>
              <w:t>2.2</w:t>
            </w:r>
            <w:r w:rsidR="00F06FB8">
              <w:rPr>
                <w:rFonts w:asciiTheme="minorHAnsi" w:eastAsiaTheme="minorEastAsia" w:hAnsiTheme="minorHAnsi" w:cstheme="minorBidi"/>
                <w:sz w:val="22"/>
                <w:szCs w:val="22"/>
              </w:rPr>
              <w:tab/>
            </w:r>
            <w:r w:rsidR="00F06FB8" w:rsidRPr="0050167F">
              <w:rPr>
                <w:rStyle w:val="Hyperlink"/>
              </w:rPr>
              <w:t>Overview on Policies</w:t>
            </w:r>
            <w:r w:rsidR="00F06FB8">
              <w:rPr>
                <w:webHidden/>
              </w:rPr>
              <w:tab/>
            </w:r>
            <w:r w:rsidR="00F06FB8">
              <w:rPr>
                <w:webHidden/>
              </w:rPr>
              <w:fldChar w:fldCharType="begin"/>
            </w:r>
            <w:r w:rsidR="00F06FB8">
              <w:rPr>
                <w:webHidden/>
              </w:rPr>
              <w:instrText xml:space="preserve"> PAGEREF _Toc518995710 \h </w:instrText>
            </w:r>
            <w:r w:rsidR="00F06FB8">
              <w:rPr>
                <w:webHidden/>
              </w:rPr>
            </w:r>
            <w:r w:rsidR="00F06FB8">
              <w:rPr>
                <w:webHidden/>
              </w:rPr>
              <w:fldChar w:fldCharType="separate"/>
            </w:r>
            <w:r w:rsidR="00F06FB8">
              <w:rPr>
                <w:webHidden/>
              </w:rPr>
              <w:t>5</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11" w:history="1">
            <w:r w:rsidR="00F06FB8" w:rsidRPr="0050167F">
              <w:rPr>
                <w:rStyle w:val="Hyperlink"/>
              </w:rPr>
              <w:t>2.3</w:t>
            </w:r>
            <w:r w:rsidR="00F06FB8">
              <w:rPr>
                <w:rFonts w:asciiTheme="minorHAnsi" w:eastAsiaTheme="minorEastAsia" w:hAnsiTheme="minorHAnsi" w:cstheme="minorBidi"/>
                <w:sz w:val="22"/>
                <w:szCs w:val="22"/>
              </w:rPr>
              <w:tab/>
            </w:r>
            <w:r w:rsidR="00F06FB8" w:rsidRPr="0050167F">
              <w:rPr>
                <w:rStyle w:val="Hyperlink"/>
              </w:rPr>
              <w:t>Overview of CIMax application</w:t>
            </w:r>
            <w:r w:rsidR="00F06FB8">
              <w:rPr>
                <w:webHidden/>
              </w:rPr>
              <w:tab/>
            </w:r>
            <w:r w:rsidR="00F06FB8">
              <w:rPr>
                <w:webHidden/>
              </w:rPr>
              <w:fldChar w:fldCharType="begin"/>
            </w:r>
            <w:r w:rsidR="00F06FB8">
              <w:rPr>
                <w:webHidden/>
              </w:rPr>
              <w:instrText xml:space="preserve"> PAGEREF _Toc518995711 \h </w:instrText>
            </w:r>
            <w:r w:rsidR="00F06FB8">
              <w:rPr>
                <w:webHidden/>
              </w:rPr>
            </w:r>
            <w:r w:rsidR="00F06FB8">
              <w:rPr>
                <w:webHidden/>
              </w:rPr>
              <w:fldChar w:fldCharType="separate"/>
            </w:r>
            <w:r w:rsidR="00F06FB8">
              <w:rPr>
                <w:webHidden/>
              </w:rPr>
              <w:t>6</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12" w:history="1">
            <w:r w:rsidR="00F06FB8" w:rsidRPr="0050167F">
              <w:rPr>
                <w:rStyle w:val="Hyperlink"/>
              </w:rPr>
              <w:t>2.3.1</w:t>
            </w:r>
            <w:r w:rsidR="00F06FB8">
              <w:rPr>
                <w:rFonts w:asciiTheme="minorHAnsi" w:eastAsiaTheme="minorEastAsia" w:hAnsiTheme="minorHAnsi" w:cstheme="minorBidi"/>
                <w:sz w:val="22"/>
                <w:szCs w:val="22"/>
              </w:rPr>
              <w:tab/>
            </w:r>
            <w:r w:rsidR="00F06FB8" w:rsidRPr="0050167F">
              <w:rPr>
                <w:rStyle w:val="Hyperlink"/>
              </w:rPr>
              <w:t xml:space="preserve">Creating New policy in CIMax </w:t>
            </w:r>
            <w:r w:rsidR="00F06FB8">
              <w:rPr>
                <w:webHidden/>
              </w:rPr>
              <w:tab/>
            </w:r>
            <w:r w:rsidR="00F06FB8">
              <w:rPr>
                <w:webHidden/>
              </w:rPr>
              <w:fldChar w:fldCharType="begin"/>
            </w:r>
            <w:r w:rsidR="00F06FB8">
              <w:rPr>
                <w:webHidden/>
              </w:rPr>
              <w:instrText xml:space="preserve"> PAGEREF _Toc518995712 \h </w:instrText>
            </w:r>
            <w:r w:rsidR="00F06FB8">
              <w:rPr>
                <w:webHidden/>
              </w:rPr>
            </w:r>
            <w:r w:rsidR="00F06FB8">
              <w:rPr>
                <w:webHidden/>
              </w:rPr>
              <w:fldChar w:fldCharType="separate"/>
            </w:r>
            <w:r w:rsidR="00F06FB8">
              <w:rPr>
                <w:webHidden/>
              </w:rPr>
              <w:t>6</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13" w:history="1">
            <w:r w:rsidR="00F06FB8" w:rsidRPr="0050167F">
              <w:rPr>
                <w:rStyle w:val="Hyperlink"/>
              </w:rPr>
              <w:t>2.3.2</w:t>
            </w:r>
            <w:r w:rsidR="00F06FB8">
              <w:rPr>
                <w:rFonts w:asciiTheme="minorHAnsi" w:eastAsiaTheme="minorEastAsia" w:hAnsiTheme="minorHAnsi" w:cstheme="minorBidi"/>
                <w:sz w:val="22"/>
                <w:szCs w:val="22"/>
              </w:rPr>
              <w:tab/>
            </w:r>
            <w:r w:rsidR="00F06FB8" w:rsidRPr="0050167F">
              <w:rPr>
                <w:rStyle w:val="Hyperlink"/>
              </w:rPr>
              <w:t>Viewing Existing policy in CIMax</w:t>
            </w:r>
            <w:r w:rsidR="00F06FB8">
              <w:rPr>
                <w:webHidden/>
              </w:rPr>
              <w:tab/>
            </w:r>
            <w:r w:rsidR="00F06FB8">
              <w:rPr>
                <w:webHidden/>
              </w:rPr>
              <w:fldChar w:fldCharType="begin"/>
            </w:r>
            <w:r w:rsidR="00F06FB8">
              <w:rPr>
                <w:webHidden/>
              </w:rPr>
              <w:instrText xml:space="preserve"> PAGEREF _Toc518995713 \h </w:instrText>
            </w:r>
            <w:r w:rsidR="00F06FB8">
              <w:rPr>
                <w:webHidden/>
              </w:rPr>
            </w:r>
            <w:r w:rsidR="00F06FB8">
              <w:rPr>
                <w:webHidden/>
              </w:rPr>
              <w:fldChar w:fldCharType="separate"/>
            </w:r>
            <w:r w:rsidR="00F06FB8">
              <w:rPr>
                <w:webHidden/>
              </w:rPr>
              <w:t>10</w:t>
            </w:r>
            <w:r w:rsidR="00F06FB8">
              <w:rPr>
                <w:webHidden/>
              </w:rPr>
              <w:fldChar w:fldCharType="end"/>
            </w:r>
          </w:hyperlink>
        </w:p>
        <w:p w:rsidR="00F06FB8" w:rsidRDefault="009353E7">
          <w:pPr>
            <w:pStyle w:val="TOC1"/>
            <w:rPr>
              <w:rFonts w:asciiTheme="minorHAnsi" w:eastAsiaTheme="minorEastAsia" w:hAnsiTheme="minorHAnsi" w:cstheme="minorBidi"/>
              <w:b w:val="0"/>
              <w:color w:val="auto"/>
              <w:szCs w:val="22"/>
            </w:rPr>
          </w:pPr>
          <w:hyperlink w:anchor="_Toc518995714" w:history="1">
            <w:r w:rsidR="00F06FB8" w:rsidRPr="0050167F">
              <w:rPr>
                <w:rStyle w:val="Hyperlink"/>
              </w:rPr>
              <w:t>3.</w:t>
            </w:r>
            <w:r w:rsidR="00F06FB8">
              <w:rPr>
                <w:rFonts w:asciiTheme="minorHAnsi" w:eastAsiaTheme="minorEastAsia" w:hAnsiTheme="minorHAnsi" w:cstheme="minorBidi"/>
                <w:b w:val="0"/>
                <w:color w:val="auto"/>
                <w:szCs w:val="22"/>
              </w:rPr>
              <w:tab/>
            </w:r>
            <w:r w:rsidR="00F06FB8" w:rsidRPr="0050167F">
              <w:rPr>
                <w:rStyle w:val="Hyperlink"/>
              </w:rPr>
              <w:t>Day 2 – KT Session</w:t>
            </w:r>
            <w:r w:rsidR="00F06FB8">
              <w:rPr>
                <w:webHidden/>
              </w:rPr>
              <w:tab/>
            </w:r>
            <w:r w:rsidR="00F06FB8">
              <w:rPr>
                <w:webHidden/>
              </w:rPr>
              <w:fldChar w:fldCharType="begin"/>
            </w:r>
            <w:r w:rsidR="00F06FB8">
              <w:rPr>
                <w:webHidden/>
              </w:rPr>
              <w:instrText xml:space="preserve"> PAGEREF _Toc518995714 \h </w:instrText>
            </w:r>
            <w:r w:rsidR="00F06FB8">
              <w:rPr>
                <w:webHidden/>
              </w:rPr>
            </w:r>
            <w:r w:rsidR="00F06FB8">
              <w:rPr>
                <w:webHidden/>
              </w:rPr>
              <w:fldChar w:fldCharType="separate"/>
            </w:r>
            <w:r w:rsidR="00F06FB8">
              <w:rPr>
                <w:webHidden/>
              </w:rPr>
              <w:t>11</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15" w:history="1">
            <w:r w:rsidR="00F06FB8" w:rsidRPr="0050167F">
              <w:rPr>
                <w:rStyle w:val="Hyperlink"/>
              </w:rPr>
              <w:t>3.1</w:t>
            </w:r>
            <w:r w:rsidR="00F06FB8">
              <w:rPr>
                <w:rFonts w:asciiTheme="minorHAnsi" w:eastAsiaTheme="minorEastAsia" w:hAnsiTheme="minorHAnsi" w:cstheme="minorBidi"/>
                <w:sz w:val="22"/>
                <w:szCs w:val="22"/>
              </w:rPr>
              <w:tab/>
            </w:r>
            <w:r w:rsidR="00F06FB8" w:rsidRPr="0050167F">
              <w:rPr>
                <w:rStyle w:val="Hyperlink"/>
              </w:rPr>
              <w:t>CIMax Application Tabs and Fields:</w:t>
            </w:r>
            <w:r w:rsidR="00F06FB8">
              <w:rPr>
                <w:webHidden/>
              </w:rPr>
              <w:tab/>
            </w:r>
            <w:r w:rsidR="00F06FB8">
              <w:rPr>
                <w:webHidden/>
              </w:rPr>
              <w:fldChar w:fldCharType="begin"/>
            </w:r>
            <w:r w:rsidR="00F06FB8">
              <w:rPr>
                <w:webHidden/>
              </w:rPr>
              <w:instrText xml:space="preserve"> PAGEREF _Toc518995715 \h </w:instrText>
            </w:r>
            <w:r w:rsidR="00F06FB8">
              <w:rPr>
                <w:webHidden/>
              </w:rPr>
            </w:r>
            <w:r w:rsidR="00F06FB8">
              <w:rPr>
                <w:webHidden/>
              </w:rPr>
              <w:fldChar w:fldCharType="separate"/>
            </w:r>
            <w:r w:rsidR="00F06FB8">
              <w:rPr>
                <w:webHidden/>
              </w:rPr>
              <w:t>11</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16" w:history="1">
            <w:r w:rsidR="00F06FB8" w:rsidRPr="0050167F">
              <w:rPr>
                <w:rStyle w:val="Hyperlink"/>
              </w:rPr>
              <w:t>3.1.1</w:t>
            </w:r>
            <w:r w:rsidR="00F06FB8">
              <w:rPr>
                <w:rFonts w:asciiTheme="minorHAnsi" w:eastAsiaTheme="minorEastAsia" w:hAnsiTheme="minorHAnsi" w:cstheme="minorBidi"/>
                <w:sz w:val="22"/>
                <w:szCs w:val="22"/>
              </w:rPr>
              <w:tab/>
            </w:r>
            <w:r w:rsidR="00F06FB8" w:rsidRPr="0050167F">
              <w:rPr>
                <w:rStyle w:val="Hyperlink"/>
              </w:rPr>
              <w:t>Summary Tab</w:t>
            </w:r>
            <w:r w:rsidR="00F06FB8">
              <w:rPr>
                <w:webHidden/>
              </w:rPr>
              <w:tab/>
            </w:r>
            <w:r w:rsidR="00F06FB8">
              <w:rPr>
                <w:webHidden/>
              </w:rPr>
              <w:fldChar w:fldCharType="begin"/>
            </w:r>
            <w:r w:rsidR="00F06FB8">
              <w:rPr>
                <w:webHidden/>
              </w:rPr>
              <w:instrText xml:space="preserve"> PAGEREF _Toc518995716 \h </w:instrText>
            </w:r>
            <w:r w:rsidR="00F06FB8">
              <w:rPr>
                <w:webHidden/>
              </w:rPr>
            </w:r>
            <w:r w:rsidR="00F06FB8">
              <w:rPr>
                <w:webHidden/>
              </w:rPr>
              <w:fldChar w:fldCharType="separate"/>
            </w:r>
            <w:r w:rsidR="00F06FB8">
              <w:rPr>
                <w:webHidden/>
              </w:rPr>
              <w:t>11</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17" w:history="1">
            <w:r w:rsidR="00F06FB8" w:rsidRPr="0050167F">
              <w:rPr>
                <w:rStyle w:val="Hyperlink"/>
              </w:rPr>
              <w:t>3.1.2</w:t>
            </w:r>
            <w:r w:rsidR="00F06FB8">
              <w:rPr>
                <w:rFonts w:asciiTheme="minorHAnsi" w:eastAsiaTheme="minorEastAsia" w:hAnsiTheme="minorHAnsi" w:cstheme="minorBidi"/>
                <w:sz w:val="22"/>
                <w:szCs w:val="22"/>
              </w:rPr>
              <w:tab/>
            </w:r>
            <w:r w:rsidR="00F06FB8" w:rsidRPr="0050167F">
              <w:rPr>
                <w:rStyle w:val="Hyperlink"/>
              </w:rPr>
              <w:t>Entity Tab</w:t>
            </w:r>
            <w:r w:rsidR="00F06FB8">
              <w:rPr>
                <w:webHidden/>
              </w:rPr>
              <w:tab/>
            </w:r>
            <w:r w:rsidR="00F06FB8">
              <w:rPr>
                <w:webHidden/>
              </w:rPr>
              <w:fldChar w:fldCharType="begin"/>
            </w:r>
            <w:r w:rsidR="00F06FB8">
              <w:rPr>
                <w:webHidden/>
              </w:rPr>
              <w:instrText xml:space="preserve"> PAGEREF _Toc518995717 \h </w:instrText>
            </w:r>
            <w:r w:rsidR="00F06FB8">
              <w:rPr>
                <w:webHidden/>
              </w:rPr>
            </w:r>
            <w:r w:rsidR="00F06FB8">
              <w:rPr>
                <w:webHidden/>
              </w:rPr>
              <w:fldChar w:fldCharType="separate"/>
            </w:r>
            <w:r w:rsidR="00F06FB8">
              <w:rPr>
                <w:webHidden/>
              </w:rPr>
              <w:t>11</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18" w:history="1">
            <w:r w:rsidR="00F06FB8">
              <w:rPr>
                <w:webHidden/>
              </w:rPr>
              <w:tab/>
            </w:r>
            <w:r w:rsidR="00F06FB8">
              <w:rPr>
                <w:webHidden/>
              </w:rPr>
              <w:fldChar w:fldCharType="begin"/>
            </w:r>
            <w:r w:rsidR="00F06FB8">
              <w:rPr>
                <w:webHidden/>
              </w:rPr>
              <w:instrText xml:space="preserve"> PAGEREF _Toc518995718 \h </w:instrText>
            </w:r>
            <w:r w:rsidR="00F06FB8">
              <w:rPr>
                <w:webHidden/>
              </w:rPr>
            </w:r>
            <w:r w:rsidR="00F06FB8">
              <w:rPr>
                <w:webHidden/>
              </w:rPr>
              <w:fldChar w:fldCharType="separate"/>
            </w:r>
            <w:r w:rsidR="00F06FB8">
              <w:rPr>
                <w:webHidden/>
              </w:rPr>
              <w:t>12</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19" w:history="1">
            <w:r w:rsidR="00F06FB8" w:rsidRPr="0050167F">
              <w:rPr>
                <w:rStyle w:val="Hyperlink"/>
              </w:rPr>
              <w:t>3.1.3</w:t>
            </w:r>
            <w:r w:rsidR="00F06FB8">
              <w:rPr>
                <w:rFonts w:asciiTheme="minorHAnsi" w:eastAsiaTheme="minorEastAsia" w:hAnsiTheme="minorHAnsi" w:cstheme="minorBidi"/>
                <w:sz w:val="22"/>
                <w:szCs w:val="22"/>
              </w:rPr>
              <w:tab/>
            </w:r>
            <w:r w:rsidR="00F06FB8" w:rsidRPr="0050167F">
              <w:rPr>
                <w:rStyle w:val="Hyperlink"/>
              </w:rPr>
              <w:t>AR Tab:</w:t>
            </w:r>
            <w:r w:rsidR="00F06FB8">
              <w:rPr>
                <w:webHidden/>
              </w:rPr>
              <w:tab/>
            </w:r>
            <w:r w:rsidR="00F06FB8">
              <w:rPr>
                <w:webHidden/>
              </w:rPr>
              <w:fldChar w:fldCharType="begin"/>
            </w:r>
            <w:r w:rsidR="00F06FB8">
              <w:rPr>
                <w:webHidden/>
              </w:rPr>
              <w:instrText xml:space="preserve"> PAGEREF _Toc518995719 \h </w:instrText>
            </w:r>
            <w:r w:rsidR="00F06FB8">
              <w:rPr>
                <w:webHidden/>
              </w:rPr>
            </w:r>
            <w:r w:rsidR="00F06FB8">
              <w:rPr>
                <w:webHidden/>
              </w:rPr>
              <w:fldChar w:fldCharType="separate"/>
            </w:r>
            <w:r w:rsidR="00F06FB8">
              <w:rPr>
                <w:webHidden/>
              </w:rPr>
              <w:t>12</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20" w:history="1">
            <w:r w:rsidR="00F06FB8" w:rsidRPr="0050167F">
              <w:rPr>
                <w:rStyle w:val="Hyperlink"/>
              </w:rPr>
              <w:t>3.2</w:t>
            </w:r>
            <w:r w:rsidR="00F06FB8">
              <w:rPr>
                <w:rFonts w:asciiTheme="minorHAnsi" w:eastAsiaTheme="minorEastAsia" w:hAnsiTheme="minorHAnsi" w:cstheme="minorBidi"/>
                <w:sz w:val="22"/>
                <w:szCs w:val="22"/>
              </w:rPr>
              <w:tab/>
            </w:r>
            <w:r w:rsidR="00F06FB8" w:rsidRPr="0050167F">
              <w:rPr>
                <w:rStyle w:val="Hyperlink"/>
              </w:rPr>
              <w:t>View the Policy in PDF and Printout</w:t>
            </w:r>
            <w:r w:rsidR="00F06FB8">
              <w:rPr>
                <w:webHidden/>
              </w:rPr>
              <w:tab/>
            </w:r>
            <w:r w:rsidR="00F06FB8">
              <w:rPr>
                <w:webHidden/>
              </w:rPr>
              <w:fldChar w:fldCharType="begin"/>
            </w:r>
            <w:r w:rsidR="00F06FB8">
              <w:rPr>
                <w:webHidden/>
              </w:rPr>
              <w:instrText xml:space="preserve"> PAGEREF _Toc518995720 \h </w:instrText>
            </w:r>
            <w:r w:rsidR="00F06FB8">
              <w:rPr>
                <w:webHidden/>
              </w:rPr>
            </w:r>
            <w:r w:rsidR="00F06FB8">
              <w:rPr>
                <w:webHidden/>
              </w:rPr>
              <w:fldChar w:fldCharType="separate"/>
            </w:r>
            <w:r w:rsidR="00F06FB8">
              <w:rPr>
                <w:webHidden/>
              </w:rPr>
              <w:t>13</w:t>
            </w:r>
            <w:r w:rsidR="00F06FB8">
              <w:rPr>
                <w:webHidden/>
              </w:rPr>
              <w:fldChar w:fldCharType="end"/>
            </w:r>
          </w:hyperlink>
        </w:p>
        <w:p w:rsidR="00F06FB8" w:rsidRDefault="009353E7">
          <w:pPr>
            <w:pStyle w:val="TOC1"/>
            <w:rPr>
              <w:rFonts w:asciiTheme="minorHAnsi" w:eastAsiaTheme="minorEastAsia" w:hAnsiTheme="minorHAnsi" w:cstheme="minorBidi"/>
              <w:b w:val="0"/>
              <w:color w:val="auto"/>
              <w:szCs w:val="22"/>
            </w:rPr>
          </w:pPr>
          <w:hyperlink w:anchor="_Toc518995721" w:history="1">
            <w:r w:rsidR="00F06FB8" w:rsidRPr="0050167F">
              <w:rPr>
                <w:rStyle w:val="Hyperlink"/>
              </w:rPr>
              <w:t>4.</w:t>
            </w:r>
            <w:r w:rsidR="00F06FB8">
              <w:rPr>
                <w:rFonts w:asciiTheme="minorHAnsi" w:eastAsiaTheme="minorEastAsia" w:hAnsiTheme="minorHAnsi" w:cstheme="minorBidi"/>
                <w:b w:val="0"/>
                <w:color w:val="auto"/>
                <w:szCs w:val="22"/>
              </w:rPr>
              <w:tab/>
            </w:r>
            <w:r w:rsidR="00F06FB8" w:rsidRPr="0050167F">
              <w:rPr>
                <w:rStyle w:val="Hyperlink"/>
              </w:rPr>
              <w:t>Day 3 – KT Session on Performance</w:t>
            </w:r>
            <w:r w:rsidR="00F06FB8">
              <w:rPr>
                <w:webHidden/>
              </w:rPr>
              <w:tab/>
            </w:r>
            <w:r w:rsidR="00F06FB8">
              <w:rPr>
                <w:webHidden/>
              </w:rPr>
              <w:fldChar w:fldCharType="begin"/>
            </w:r>
            <w:r w:rsidR="00F06FB8">
              <w:rPr>
                <w:webHidden/>
              </w:rPr>
              <w:instrText xml:space="preserve"> PAGEREF _Toc518995721 \h </w:instrText>
            </w:r>
            <w:r w:rsidR="00F06FB8">
              <w:rPr>
                <w:webHidden/>
              </w:rPr>
            </w:r>
            <w:r w:rsidR="00F06FB8">
              <w:rPr>
                <w:webHidden/>
              </w:rPr>
              <w:fldChar w:fldCharType="separate"/>
            </w:r>
            <w:r w:rsidR="00F06FB8">
              <w:rPr>
                <w:webHidden/>
              </w:rPr>
              <w:t>15</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22" w:history="1">
            <w:r w:rsidR="00F06FB8" w:rsidRPr="0050167F">
              <w:rPr>
                <w:rStyle w:val="Hyperlink"/>
              </w:rPr>
              <w:t>4.1</w:t>
            </w:r>
            <w:r w:rsidR="00F06FB8">
              <w:rPr>
                <w:rFonts w:asciiTheme="minorHAnsi" w:eastAsiaTheme="minorEastAsia" w:hAnsiTheme="minorHAnsi" w:cstheme="minorBidi"/>
                <w:sz w:val="22"/>
                <w:szCs w:val="22"/>
              </w:rPr>
              <w:tab/>
            </w:r>
            <w:r w:rsidR="00F06FB8" w:rsidRPr="0050167F">
              <w:rPr>
                <w:rStyle w:val="Hyperlink"/>
              </w:rPr>
              <w:t>Overview of Performance Testing Practice:</w:t>
            </w:r>
            <w:r w:rsidR="00F06FB8">
              <w:rPr>
                <w:webHidden/>
              </w:rPr>
              <w:tab/>
            </w:r>
            <w:r w:rsidR="00F06FB8">
              <w:rPr>
                <w:webHidden/>
              </w:rPr>
              <w:fldChar w:fldCharType="begin"/>
            </w:r>
            <w:r w:rsidR="00F06FB8">
              <w:rPr>
                <w:webHidden/>
              </w:rPr>
              <w:instrText xml:space="preserve"> PAGEREF _Toc518995722 \h </w:instrText>
            </w:r>
            <w:r w:rsidR="00F06FB8">
              <w:rPr>
                <w:webHidden/>
              </w:rPr>
            </w:r>
            <w:r w:rsidR="00F06FB8">
              <w:rPr>
                <w:webHidden/>
              </w:rPr>
              <w:fldChar w:fldCharType="separate"/>
            </w:r>
            <w:r w:rsidR="00F06FB8">
              <w:rPr>
                <w:webHidden/>
              </w:rPr>
              <w:t>15</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23" w:history="1">
            <w:r w:rsidR="00F06FB8" w:rsidRPr="0050167F">
              <w:rPr>
                <w:rStyle w:val="Hyperlink"/>
              </w:rPr>
              <w:t>4.1.1</w:t>
            </w:r>
            <w:r w:rsidR="00F06FB8">
              <w:rPr>
                <w:rFonts w:asciiTheme="minorHAnsi" w:eastAsiaTheme="minorEastAsia" w:hAnsiTheme="minorHAnsi" w:cstheme="minorBidi"/>
                <w:sz w:val="22"/>
                <w:szCs w:val="22"/>
              </w:rPr>
              <w:tab/>
            </w:r>
            <w:r w:rsidR="00F06FB8" w:rsidRPr="0050167F">
              <w:rPr>
                <w:rStyle w:val="Hyperlink"/>
              </w:rPr>
              <w:t>Application Access</w:t>
            </w:r>
            <w:r w:rsidR="00F06FB8">
              <w:rPr>
                <w:webHidden/>
              </w:rPr>
              <w:tab/>
            </w:r>
            <w:r w:rsidR="00F06FB8">
              <w:rPr>
                <w:webHidden/>
              </w:rPr>
              <w:fldChar w:fldCharType="begin"/>
            </w:r>
            <w:r w:rsidR="00F06FB8">
              <w:rPr>
                <w:webHidden/>
              </w:rPr>
              <w:instrText xml:space="preserve"> PAGEREF _Toc518995723 \h </w:instrText>
            </w:r>
            <w:r w:rsidR="00F06FB8">
              <w:rPr>
                <w:webHidden/>
              </w:rPr>
            </w:r>
            <w:r w:rsidR="00F06FB8">
              <w:rPr>
                <w:webHidden/>
              </w:rPr>
              <w:fldChar w:fldCharType="separate"/>
            </w:r>
            <w:r w:rsidR="00F06FB8">
              <w:rPr>
                <w:webHidden/>
              </w:rPr>
              <w:t>15</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24" w:history="1">
            <w:r w:rsidR="00F06FB8" w:rsidRPr="0050167F">
              <w:rPr>
                <w:rStyle w:val="Hyperlink"/>
              </w:rPr>
              <w:t>4.1.2</w:t>
            </w:r>
            <w:r w:rsidR="00F06FB8">
              <w:rPr>
                <w:rFonts w:asciiTheme="minorHAnsi" w:eastAsiaTheme="minorEastAsia" w:hAnsiTheme="minorHAnsi" w:cstheme="minorBidi"/>
                <w:sz w:val="22"/>
                <w:szCs w:val="22"/>
              </w:rPr>
              <w:tab/>
            </w:r>
            <w:r w:rsidR="00F06FB8" w:rsidRPr="0050167F">
              <w:rPr>
                <w:rStyle w:val="Hyperlink"/>
              </w:rPr>
              <w:t>Scripting</w:t>
            </w:r>
            <w:r w:rsidR="00F06FB8">
              <w:rPr>
                <w:webHidden/>
              </w:rPr>
              <w:tab/>
            </w:r>
            <w:r w:rsidR="00F06FB8">
              <w:rPr>
                <w:webHidden/>
              </w:rPr>
              <w:fldChar w:fldCharType="begin"/>
            </w:r>
            <w:r w:rsidR="00F06FB8">
              <w:rPr>
                <w:webHidden/>
              </w:rPr>
              <w:instrText xml:space="preserve"> PAGEREF _Toc518995724 \h </w:instrText>
            </w:r>
            <w:r w:rsidR="00F06FB8">
              <w:rPr>
                <w:webHidden/>
              </w:rPr>
            </w:r>
            <w:r w:rsidR="00F06FB8">
              <w:rPr>
                <w:webHidden/>
              </w:rPr>
              <w:fldChar w:fldCharType="separate"/>
            </w:r>
            <w:r w:rsidR="00F06FB8">
              <w:rPr>
                <w:webHidden/>
              </w:rPr>
              <w:t>15</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25" w:history="1">
            <w:r w:rsidR="00F06FB8" w:rsidRPr="0050167F">
              <w:rPr>
                <w:rStyle w:val="Hyperlink"/>
              </w:rPr>
              <w:t>4.1.3</w:t>
            </w:r>
            <w:r w:rsidR="00F06FB8">
              <w:rPr>
                <w:rFonts w:asciiTheme="minorHAnsi" w:eastAsiaTheme="minorEastAsia" w:hAnsiTheme="minorHAnsi" w:cstheme="minorBidi"/>
                <w:sz w:val="22"/>
                <w:szCs w:val="22"/>
              </w:rPr>
              <w:tab/>
            </w:r>
            <w:r w:rsidR="00F06FB8" w:rsidRPr="0050167F">
              <w:rPr>
                <w:rStyle w:val="Hyperlink"/>
              </w:rPr>
              <w:t>Reporting Structure &amp; Performance Test Metrics</w:t>
            </w:r>
            <w:r w:rsidR="00F06FB8">
              <w:rPr>
                <w:webHidden/>
              </w:rPr>
              <w:tab/>
            </w:r>
            <w:r w:rsidR="00F06FB8">
              <w:rPr>
                <w:webHidden/>
              </w:rPr>
              <w:fldChar w:fldCharType="begin"/>
            </w:r>
            <w:r w:rsidR="00F06FB8">
              <w:rPr>
                <w:webHidden/>
              </w:rPr>
              <w:instrText xml:space="preserve"> PAGEREF _Toc518995725 \h </w:instrText>
            </w:r>
            <w:r w:rsidR="00F06FB8">
              <w:rPr>
                <w:webHidden/>
              </w:rPr>
            </w:r>
            <w:r w:rsidR="00F06FB8">
              <w:rPr>
                <w:webHidden/>
              </w:rPr>
              <w:fldChar w:fldCharType="separate"/>
            </w:r>
            <w:r w:rsidR="00F06FB8">
              <w:rPr>
                <w:webHidden/>
              </w:rPr>
              <w:t>16</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26" w:history="1">
            <w:r w:rsidR="00F06FB8" w:rsidRPr="0050167F">
              <w:rPr>
                <w:rStyle w:val="Hyperlink"/>
              </w:rPr>
              <w:t>4.1.4</w:t>
            </w:r>
            <w:r w:rsidR="00F06FB8">
              <w:rPr>
                <w:rFonts w:asciiTheme="minorHAnsi" w:eastAsiaTheme="minorEastAsia" w:hAnsiTheme="minorHAnsi" w:cstheme="minorBidi"/>
                <w:sz w:val="22"/>
                <w:szCs w:val="22"/>
              </w:rPr>
              <w:tab/>
            </w:r>
            <w:r w:rsidR="00F06FB8" w:rsidRPr="0050167F">
              <w:rPr>
                <w:rStyle w:val="Hyperlink"/>
              </w:rPr>
              <w:t>Site Scope</w:t>
            </w:r>
            <w:r w:rsidR="00F06FB8">
              <w:rPr>
                <w:webHidden/>
              </w:rPr>
              <w:tab/>
            </w:r>
            <w:r w:rsidR="00F06FB8">
              <w:rPr>
                <w:webHidden/>
              </w:rPr>
              <w:fldChar w:fldCharType="begin"/>
            </w:r>
            <w:r w:rsidR="00F06FB8">
              <w:rPr>
                <w:webHidden/>
              </w:rPr>
              <w:instrText xml:space="preserve"> PAGEREF _Toc518995726 \h </w:instrText>
            </w:r>
            <w:r w:rsidR="00F06FB8">
              <w:rPr>
                <w:webHidden/>
              </w:rPr>
            </w:r>
            <w:r w:rsidR="00F06FB8">
              <w:rPr>
                <w:webHidden/>
              </w:rPr>
              <w:fldChar w:fldCharType="separate"/>
            </w:r>
            <w:r w:rsidR="00F06FB8">
              <w:rPr>
                <w:webHidden/>
              </w:rPr>
              <w:t>16</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27" w:history="1">
            <w:r w:rsidR="00F06FB8" w:rsidRPr="0050167F">
              <w:rPr>
                <w:rStyle w:val="Hyperlink"/>
              </w:rPr>
              <w:t>4.1.5</w:t>
            </w:r>
            <w:r w:rsidR="00F06FB8">
              <w:rPr>
                <w:rFonts w:asciiTheme="minorHAnsi" w:eastAsiaTheme="minorEastAsia" w:hAnsiTheme="minorHAnsi" w:cstheme="minorBidi"/>
                <w:sz w:val="22"/>
                <w:szCs w:val="22"/>
              </w:rPr>
              <w:tab/>
            </w:r>
            <w:r w:rsidR="00F06FB8" w:rsidRPr="0050167F">
              <w:rPr>
                <w:rStyle w:val="Hyperlink"/>
              </w:rPr>
              <w:t>Merging Graphs</w:t>
            </w:r>
            <w:r w:rsidR="00F06FB8">
              <w:rPr>
                <w:webHidden/>
              </w:rPr>
              <w:tab/>
            </w:r>
            <w:r w:rsidR="00F06FB8">
              <w:rPr>
                <w:webHidden/>
              </w:rPr>
              <w:fldChar w:fldCharType="begin"/>
            </w:r>
            <w:r w:rsidR="00F06FB8">
              <w:rPr>
                <w:webHidden/>
              </w:rPr>
              <w:instrText xml:space="preserve"> PAGEREF _Toc518995727 \h </w:instrText>
            </w:r>
            <w:r w:rsidR="00F06FB8">
              <w:rPr>
                <w:webHidden/>
              </w:rPr>
            </w:r>
            <w:r w:rsidR="00F06FB8">
              <w:rPr>
                <w:webHidden/>
              </w:rPr>
              <w:fldChar w:fldCharType="separate"/>
            </w:r>
            <w:r w:rsidR="00F06FB8">
              <w:rPr>
                <w:webHidden/>
              </w:rPr>
              <w:t>17</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28" w:history="1">
            <w:r w:rsidR="00F06FB8" w:rsidRPr="0050167F">
              <w:rPr>
                <w:rStyle w:val="Hyperlink"/>
              </w:rPr>
              <w:t>4.1.6</w:t>
            </w:r>
            <w:r w:rsidR="00F06FB8">
              <w:rPr>
                <w:rFonts w:asciiTheme="minorHAnsi" w:eastAsiaTheme="minorEastAsia" w:hAnsiTheme="minorHAnsi" w:cstheme="minorBidi"/>
                <w:sz w:val="22"/>
                <w:szCs w:val="22"/>
              </w:rPr>
              <w:tab/>
            </w:r>
            <w:r w:rsidR="00F06FB8" w:rsidRPr="0050167F">
              <w:rPr>
                <w:rStyle w:val="Hyperlink"/>
              </w:rPr>
              <w:t>Brief explanation on Scripting</w:t>
            </w:r>
            <w:r w:rsidR="00F06FB8">
              <w:rPr>
                <w:webHidden/>
              </w:rPr>
              <w:tab/>
            </w:r>
            <w:r w:rsidR="00F06FB8">
              <w:rPr>
                <w:webHidden/>
              </w:rPr>
              <w:fldChar w:fldCharType="begin"/>
            </w:r>
            <w:r w:rsidR="00F06FB8">
              <w:rPr>
                <w:webHidden/>
              </w:rPr>
              <w:instrText xml:space="preserve"> PAGEREF _Toc518995728 \h </w:instrText>
            </w:r>
            <w:r w:rsidR="00F06FB8">
              <w:rPr>
                <w:webHidden/>
              </w:rPr>
            </w:r>
            <w:r w:rsidR="00F06FB8">
              <w:rPr>
                <w:webHidden/>
              </w:rPr>
              <w:fldChar w:fldCharType="separate"/>
            </w:r>
            <w:r w:rsidR="00F06FB8">
              <w:rPr>
                <w:webHidden/>
              </w:rPr>
              <w:t>18</w:t>
            </w:r>
            <w:r w:rsidR="00F06FB8">
              <w:rPr>
                <w:webHidden/>
              </w:rPr>
              <w:fldChar w:fldCharType="end"/>
            </w:r>
          </w:hyperlink>
        </w:p>
        <w:p w:rsidR="00F06FB8" w:rsidRDefault="009353E7">
          <w:pPr>
            <w:pStyle w:val="TOC1"/>
            <w:rPr>
              <w:rFonts w:asciiTheme="minorHAnsi" w:eastAsiaTheme="minorEastAsia" w:hAnsiTheme="minorHAnsi" w:cstheme="minorBidi"/>
              <w:b w:val="0"/>
              <w:color w:val="auto"/>
              <w:szCs w:val="22"/>
            </w:rPr>
          </w:pPr>
          <w:hyperlink w:anchor="_Toc518995729" w:history="1">
            <w:r w:rsidR="00F06FB8" w:rsidRPr="0050167F">
              <w:rPr>
                <w:rStyle w:val="Hyperlink"/>
              </w:rPr>
              <w:t>5.</w:t>
            </w:r>
            <w:r w:rsidR="00F06FB8">
              <w:rPr>
                <w:rFonts w:asciiTheme="minorHAnsi" w:eastAsiaTheme="minorEastAsia" w:hAnsiTheme="minorHAnsi" w:cstheme="minorBidi"/>
                <w:b w:val="0"/>
                <w:color w:val="auto"/>
                <w:szCs w:val="22"/>
              </w:rPr>
              <w:tab/>
            </w:r>
            <w:r w:rsidR="00F06FB8" w:rsidRPr="0050167F">
              <w:rPr>
                <w:rStyle w:val="Hyperlink"/>
              </w:rPr>
              <w:t>Day 3 – KT Session on Automation</w:t>
            </w:r>
            <w:r w:rsidR="00F06FB8">
              <w:rPr>
                <w:webHidden/>
              </w:rPr>
              <w:tab/>
            </w:r>
            <w:r w:rsidR="00F06FB8">
              <w:rPr>
                <w:webHidden/>
              </w:rPr>
              <w:fldChar w:fldCharType="begin"/>
            </w:r>
            <w:r w:rsidR="00F06FB8">
              <w:rPr>
                <w:webHidden/>
              </w:rPr>
              <w:instrText xml:space="preserve"> PAGEREF _Toc518995729 \h </w:instrText>
            </w:r>
            <w:r w:rsidR="00F06FB8">
              <w:rPr>
                <w:webHidden/>
              </w:rPr>
            </w:r>
            <w:r w:rsidR="00F06FB8">
              <w:rPr>
                <w:webHidden/>
              </w:rPr>
              <w:fldChar w:fldCharType="separate"/>
            </w:r>
            <w:r w:rsidR="00F06FB8">
              <w:rPr>
                <w:webHidden/>
              </w:rPr>
              <w:t>18</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30" w:history="1">
            <w:r w:rsidR="00F06FB8" w:rsidRPr="0050167F">
              <w:rPr>
                <w:rStyle w:val="Hyperlink"/>
              </w:rPr>
              <w:t>5.1</w:t>
            </w:r>
            <w:r w:rsidR="00F06FB8">
              <w:rPr>
                <w:rFonts w:asciiTheme="minorHAnsi" w:eastAsiaTheme="minorEastAsia" w:hAnsiTheme="minorHAnsi" w:cstheme="minorBidi"/>
                <w:sz w:val="22"/>
                <w:szCs w:val="22"/>
              </w:rPr>
              <w:tab/>
            </w:r>
            <w:r w:rsidR="00F06FB8" w:rsidRPr="0050167F">
              <w:rPr>
                <w:rStyle w:val="Hyperlink"/>
              </w:rPr>
              <w:t>Automation Framework Components</w:t>
            </w:r>
            <w:r w:rsidR="00F06FB8">
              <w:rPr>
                <w:webHidden/>
              </w:rPr>
              <w:tab/>
            </w:r>
            <w:r w:rsidR="00F06FB8">
              <w:rPr>
                <w:webHidden/>
              </w:rPr>
              <w:fldChar w:fldCharType="begin"/>
            </w:r>
            <w:r w:rsidR="00F06FB8">
              <w:rPr>
                <w:webHidden/>
              </w:rPr>
              <w:instrText xml:space="preserve"> PAGEREF _Toc518995730 \h </w:instrText>
            </w:r>
            <w:r w:rsidR="00F06FB8">
              <w:rPr>
                <w:webHidden/>
              </w:rPr>
            </w:r>
            <w:r w:rsidR="00F06FB8">
              <w:rPr>
                <w:webHidden/>
              </w:rPr>
              <w:fldChar w:fldCharType="separate"/>
            </w:r>
            <w:r w:rsidR="00F06FB8">
              <w:rPr>
                <w:webHidden/>
              </w:rPr>
              <w:t>18</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31" w:history="1">
            <w:r w:rsidR="00F06FB8" w:rsidRPr="0050167F">
              <w:rPr>
                <w:rStyle w:val="Hyperlink"/>
              </w:rPr>
              <w:t>5.1.1</w:t>
            </w:r>
            <w:r w:rsidR="00F06FB8">
              <w:rPr>
                <w:rFonts w:asciiTheme="minorHAnsi" w:eastAsiaTheme="minorEastAsia" w:hAnsiTheme="minorHAnsi" w:cstheme="minorBidi"/>
                <w:sz w:val="22"/>
                <w:szCs w:val="22"/>
              </w:rPr>
              <w:tab/>
            </w:r>
            <w:r w:rsidR="00F06FB8" w:rsidRPr="0050167F">
              <w:rPr>
                <w:rStyle w:val="Hyperlink"/>
              </w:rPr>
              <w:t>Unified Functional Testing tool</w:t>
            </w:r>
            <w:r w:rsidR="00F06FB8">
              <w:rPr>
                <w:webHidden/>
              </w:rPr>
              <w:tab/>
            </w:r>
            <w:r w:rsidR="00F06FB8">
              <w:rPr>
                <w:webHidden/>
              </w:rPr>
              <w:fldChar w:fldCharType="begin"/>
            </w:r>
            <w:r w:rsidR="00F06FB8">
              <w:rPr>
                <w:webHidden/>
              </w:rPr>
              <w:instrText xml:space="preserve"> PAGEREF _Toc518995731 \h </w:instrText>
            </w:r>
            <w:r w:rsidR="00F06FB8">
              <w:rPr>
                <w:webHidden/>
              </w:rPr>
            </w:r>
            <w:r w:rsidR="00F06FB8">
              <w:rPr>
                <w:webHidden/>
              </w:rPr>
              <w:fldChar w:fldCharType="separate"/>
            </w:r>
            <w:r w:rsidR="00F06FB8">
              <w:rPr>
                <w:webHidden/>
              </w:rPr>
              <w:t>18</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32" w:history="1">
            <w:r w:rsidR="00F06FB8" w:rsidRPr="0050167F">
              <w:rPr>
                <w:rStyle w:val="Hyperlink"/>
              </w:rPr>
              <w:t>5.1.2</w:t>
            </w:r>
            <w:r w:rsidR="00F06FB8">
              <w:rPr>
                <w:rFonts w:asciiTheme="minorHAnsi" w:eastAsiaTheme="minorEastAsia" w:hAnsiTheme="minorHAnsi" w:cstheme="minorBidi"/>
                <w:sz w:val="22"/>
                <w:szCs w:val="22"/>
              </w:rPr>
              <w:tab/>
            </w:r>
            <w:r w:rsidR="00F06FB8" w:rsidRPr="0050167F">
              <w:rPr>
                <w:rStyle w:val="Hyperlink"/>
              </w:rPr>
              <w:t>Application Lifecycle Management tool</w:t>
            </w:r>
            <w:r w:rsidR="00F06FB8">
              <w:rPr>
                <w:webHidden/>
              </w:rPr>
              <w:tab/>
            </w:r>
            <w:r w:rsidR="00F06FB8">
              <w:rPr>
                <w:webHidden/>
              </w:rPr>
              <w:fldChar w:fldCharType="begin"/>
            </w:r>
            <w:r w:rsidR="00F06FB8">
              <w:rPr>
                <w:webHidden/>
              </w:rPr>
              <w:instrText xml:space="preserve"> PAGEREF _Toc518995732 \h </w:instrText>
            </w:r>
            <w:r w:rsidR="00F06FB8">
              <w:rPr>
                <w:webHidden/>
              </w:rPr>
            </w:r>
            <w:r w:rsidR="00F06FB8">
              <w:rPr>
                <w:webHidden/>
              </w:rPr>
              <w:fldChar w:fldCharType="separate"/>
            </w:r>
            <w:r w:rsidR="00F06FB8">
              <w:rPr>
                <w:webHidden/>
              </w:rPr>
              <w:t>18</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33" w:history="1">
            <w:r w:rsidR="00F06FB8" w:rsidRPr="0050167F">
              <w:rPr>
                <w:rStyle w:val="Hyperlink"/>
              </w:rPr>
              <w:t>5.1.3</w:t>
            </w:r>
            <w:r w:rsidR="00F06FB8">
              <w:rPr>
                <w:rFonts w:asciiTheme="minorHAnsi" w:eastAsiaTheme="minorEastAsia" w:hAnsiTheme="minorHAnsi" w:cstheme="minorBidi"/>
                <w:sz w:val="22"/>
                <w:szCs w:val="22"/>
              </w:rPr>
              <w:tab/>
            </w:r>
            <w:r w:rsidR="00F06FB8" w:rsidRPr="0050167F">
              <w:rPr>
                <w:rStyle w:val="Hyperlink"/>
              </w:rPr>
              <w:t>Team Foundation Server tool</w:t>
            </w:r>
            <w:r w:rsidR="00F06FB8">
              <w:rPr>
                <w:webHidden/>
              </w:rPr>
              <w:tab/>
            </w:r>
            <w:r w:rsidR="00F06FB8">
              <w:rPr>
                <w:webHidden/>
              </w:rPr>
              <w:fldChar w:fldCharType="begin"/>
            </w:r>
            <w:r w:rsidR="00F06FB8">
              <w:rPr>
                <w:webHidden/>
              </w:rPr>
              <w:instrText xml:space="preserve"> PAGEREF _Toc518995733 \h </w:instrText>
            </w:r>
            <w:r w:rsidR="00F06FB8">
              <w:rPr>
                <w:webHidden/>
              </w:rPr>
            </w:r>
            <w:r w:rsidR="00F06FB8">
              <w:rPr>
                <w:webHidden/>
              </w:rPr>
              <w:fldChar w:fldCharType="separate"/>
            </w:r>
            <w:r w:rsidR="00F06FB8">
              <w:rPr>
                <w:webHidden/>
              </w:rPr>
              <w:t>18</w:t>
            </w:r>
            <w:r w:rsidR="00F06FB8">
              <w:rPr>
                <w:webHidden/>
              </w:rPr>
              <w:fldChar w:fldCharType="end"/>
            </w:r>
          </w:hyperlink>
        </w:p>
        <w:p w:rsidR="00F06FB8" w:rsidRDefault="009353E7">
          <w:pPr>
            <w:pStyle w:val="TOC3"/>
            <w:rPr>
              <w:rFonts w:asciiTheme="minorHAnsi" w:eastAsiaTheme="minorEastAsia" w:hAnsiTheme="minorHAnsi" w:cstheme="minorBidi"/>
              <w:sz w:val="22"/>
              <w:szCs w:val="22"/>
            </w:rPr>
          </w:pPr>
          <w:hyperlink w:anchor="_Toc518995734" w:history="1">
            <w:r w:rsidR="00F06FB8" w:rsidRPr="0050167F">
              <w:rPr>
                <w:rStyle w:val="Hyperlink"/>
              </w:rPr>
              <w:t>5.1.4</w:t>
            </w:r>
            <w:r w:rsidR="00F06FB8">
              <w:rPr>
                <w:rFonts w:asciiTheme="minorHAnsi" w:eastAsiaTheme="minorEastAsia" w:hAnsiTheme="minorHAnsi" w:cstheme="minorBidi"/>
                <w:sz w:val="22"/>
                <w:szCs w:val="22"/>
              </w:rPr>
              <w:tab/>
            </w:r>
            <w:r w:rsidR="00F06FB8" w:rsidRPr="0050167F">
              <w:rPr>
                <w:rStyle w:val="Hyperlink"/>
              </w:rPr>
              <w:t>CIMax Regression Test Builder</w:t>
            </w:r>
            <w:r w:rsidR="00F06FB8">
              <w:rPr>
                <w:webHidden/>
              </w:rPr>
              <w:tab/>
            </w:r>
            <w:r w:rsidR="00F06FB8">
              <w:rPr>
                <w:webHidden/>
              </w:rPr>
              <w:fldChar w:fldCharType="begin"/>
            </w:r>
            <w:r w:rsidR="00F06FB8">
              <w:rPr>
                <w:webHidden/>
              </w:rPr>
              <w:instrText xml:space="preserve"> PAGEREF _Toc518995734 \h </w:instrText>
            </w:r>
            <w:r w:rsidR="00F06FB8">
              <w:rPr>
                <w:webHidden/>
              </w:rPr>
            </w:r>
            <w:r w:rsidR="00F06FB8">
              <w:rPr>
                <w:webHidden/>
              </w:rPr>
              <w:fldChar w:fldCharType="separate"/>
            </w:r>
            <w:r w:rsidR="00F06FB8">
              <w:rPr>
                <w:webHidden/>
              </w:rPr>
              <w:t>18</w:t>
            </w:r>
            <w:r w:rsidR="00F06FB8">
              <w:rPr>
                <w:webHidden/>
              </w:rPr>
              <w:fldChar w:fldCharType="end"/>
            </w:r>
          </w:hyperlink>
        </w:p>
        <w:p w:rsidR="00F06FB8" w:rsidRDefault="009353E7">
          <w:pPr>
            <w:pStyle w:val="TOC1"/>
            <w:rPr>
              <w:rFonts w:asciiTheme="minorHAnsi" w:eastAsiaTheme="minorEastAsia" w:hAnsiTheme="minorHAnsi" w:cstheme="minorBidi"/>
              <w:b w:val="0"/>
              <w:color w:val="auto"/>
              <w:szCs w:val="22"/>
            </w:rPr>
          </w:pPr>
          <w:hyperlink w:anchor="_Toc518995735" w:history="1">
            <w:r w:rsidR="00F06FB8" w:rsidRPr="0050167F">
              <w:rPr>
                <w:rStyle w:val="Hyperlink"/>
              </w:rPr>
              <w:t>6.</w:t>
            </w:r>
            <w:r w:rsidR="00F06FB8">
              <w:rPr>
                <w:rFonts w:asciiTheme="minorHAnsi" w:eastAsiaTheme="minorEastAsia" w:hAnsiTheme="minorHAnsi" w:cstheme="minorBidi"/>
                <w:b w:val="0"/>
                <w:color w:val="auto"/>
                <w:szCs w:val="22"/>
              </w:rPr>
              <w:tab/>
            </w:r>
            <w:r w:rsidR="00F06FB8" w:rsidRPr="0050167F">
              <w:rPr>
                <w:rStyle w:val="Hyperlink"/>
              </w:rPr>
              <w:t>Day 4 – KT Session on Performance</w:t>
            </w:r>
            <w:r w:rsidR="00F06FB8">
              <w:rPr>
                <w:webHidden/>
              </w:rPr>
              <w:tab/>
            </w:r>
            <w:r w:rsidR="00F06FB8">
              <w:rPr>
                <w:webHidden/>
              </w:rPr>
              <w:fldChar w:fldCharType="begin"/>
            </w:r>
            <w:r w:rsidR="00F06FB8">
              <w:rPr>
                <w:webHidden/>
              </w:rPr>
              <w:instrText xml:space="preserve"> PAGEREF _Toc518995735 \h </w:instrText>
            </w:r>
            <w:r w:rsidR="00F06FB8">
              <w:rPr>
                <w:webHidden/>
              </w:rPr>
            </w:r>
            <w:r w:rsidR="00F06FB8">
              <w:rPr>
                <w:webHidden/>
              </w:rPr>
              <w:fldChar w:fldCharType="separate"/>
            </w:r>
            <w:r w:rsidR="00F06FB8">
              <w:rPr>
                <w:webHidden/>
              </w:rPr>
              <w:t>19</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36" w:history="1">
            <w:r w:rsidR="00F06FB8" w:rsidRPr="0050167F">
              <w:rPr>
                <w:rStyle w:val="Hyperlink"/>
              </w:rPr>
              <w:t>6.1</w:t>
            </w:r>
            <w:r w:rsidR="00F06FB8">
              <w:rPr>
                <w:rFonts w:asciiTheme="minorHAnsi" w:eastAsiaTheme="minorEastAsia" w:hAnsiTheme="minorHAnsi" w:cstheme="minorBidi"/>
                <w:sz w:val="22"/>
                <w:szCs w:val="22"/>
              </w:rPr>
              <w:tab/>
            </w:r>
            <w:r w:rsidR="00F06FB8" w:rsidRPr="0050167F">
              <w:rPr>
                <w:rStyle w:val="Hyperlink"/>
              </w:rPr>
              <w:t>Performance center &amp; HP ALM</w:t>
            </w:r>
            <w:r w:rsidR="00F06FB8">
              <w:rPr>
                <w:webHidden/>
              </w:rPr>
              <w:tab/>
            </w:r>
            <w:r w:rsidR="00F06FB8">
              <w:rPr>
                <w:webHidden/>
              </w:rPr>
              <w:fldChar w:fldCharType="begin"/>
            </w:r>
            <w:r w:rsidR="00F06FB8">
              <w:rPr>
                <w:webHidden/>
              </w:rPr>
              <w:instrText xml:space="preserve"> PAGEREF _Toc518995736 \h </w:instrText>
            </w:r>
            <w:r w:rsidR="00F06FB8">
              <w:rPr>
                <w:webHidden/>
              </w:rPr>
            </w:r>
            <w:r w:rsidR="00F06FB8">
              <w:rPr>
                <w:webHidden/>
              </w:rPr>
              <w:fldChar w:fldCharType="separate"/>
            </w:r>
            <w:r w:rsidR="00F06FB8">
              <w:rPr>
                <w:webHidden/>
              </w:rPr>
              <w:t>19</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37" w:history="1">
            <w:r w:rsidR="00F06FB8" w:rsidRPr="0050167F">
              <w:rPr>
                <w:rStyle w:val="Hyperlink"/>
              </w:rPr>
              <w:t>6.2</w:t>
            </w:r>
            <w:r w:rsidR="00F06FB8">
              <w:rPr>
                <w:rFonts w:asciiTheme="minorHAnsi" w:eastAsiaTheme="minorEastAsia" w:hAnsiTheme="minorHAnsi" w:cstheme="minorBidi"/>
                <w:sz w:val="22"/>
                <w:szCs w:val="22"/>
              </w:rPr>
              <w:tab/>
            </w:r>
            <w:r w:rsidR="00F06FB8" w:rsidRPr="0050167F">
              <w:rPr>
                <w:rStyle w:val="Hyperlink"/>
              </w:rPr>
              <w:t>Analysis Summary</w:t>
            </w:r>
            <w:r w:rsidR="00F06FB8">
              <w:rPr>
                <w:webHidden/>
              </w:rPr>
              <w:tab/>
            </w:r>
            <w:r w:rsidR="00F06FB8">
              <w:rPr>
                <w:webHidden/>
              </w:rPr>
              <w:fldChar w:fldCharType="begin"/>
            </w:r>
            <w:r w:rsidR="00F06FB8">
              <w:rPr>
                <w:webHidden/>
              </w:rPr>
              <w:instrText xml:space="preserve"> PAGEREF _Toc518995737 \h </w:instrText>
            </w:r>
            <w:r w:rsidR="00F06FB8">
              <w:rPr>
                <w:webHidden/>
              </w:rPr>
            </w:r>
            <w:r w:rsidR="00F06FB8">
              <w:rPr>
                <w:webHidden/>
              </w:rPr>
              <w:fldChar w:fldCharType="separate"/>
            </w:r>
            <w:r w:rsidR="00F06FB8">
              <w:rPr>
                <w:webHidden/>
              </w:rPr>
              <w:t>20</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38" w:history="1">
            <w:r w:rsidR="00F06FB8" w:rsidRPr="0050167F">
              <w:rPr>
                <w:rStyle w:val="Hyperlink"/>
              </w:rPr>
              <w:t>6.3</w:t>
            </w:r>
            <w:r w:rsidR="00F06FB8">
              <w:rPr>
                <w:rFonts w:asciiTheme="minorHAnsi" w:eastAsiaTheme="minorEastAsia" w:hAnsiTheme="minorHAnsi" w:cstheme="minorBidi"/>
                <w:sz w:val="22"/>
                <w:szCs w:val="22"/>
              </w:rPr>
              <w:tab/>
            </w:r>
            <w:r w:rsidR="00F06FB8" w:rsidRPr="0050167F">
              <w:rPr>
                <w:rStyle w:val="Hyperlink"/>
              </w:rPr>
              <w:t>SLA (Service Level Agreement)</w:t>
            </w:r>
            <w:r w:rsidR="00F06FB8">
              <w:rPr>
                <w:webHidden/>
              </w:rPr>
              <w:tab/>
            </w:r>
            <w:r w:rsidR="00F06FB8">
              <w:rPr>
                <w:webHidden/>
              </w:rPr>
              <w:fldChar w:fldCharType="begin"/>
            </w:r>
            <w:r w:rsidR="00F06FB8">
              <w:rPr>
                <w:webHidden/>
              </w:rPr>
              <w:instrText xml:space="preserve"> PAGEREF _Toc518995738 \h </w:instrText>
            </w:r>
            <w:r w:rsidR="00F06FB8">
              <w:rPr>
                <w:webHidden/>
              </w:rPr>
            </w:r>
            <w:r w:rsidR="00F06FB8">
              <w:rPr>
                <w:webHidden/>
              </w:rPr>
              <w:fldChar w:fldCharType="separate"/>
            </w:r>
            <w:r w:rsidR="00F06FB8">
              <w:rPr>
                <w:webHidden/>
              </w:rPr>
              <w:t>21</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39" w:history="1">
            <w:r w:rsidR="00F06FB8" w:rsidRPr="0050167F">
              <w:rPr>
                <w:rStyle w:val="Hyperlink"/>
              </w:rPr>
              <w:t>6.4</w:t>
            </w:r>
            <w:r w:rsidR="00F06FB8">
              <w:rPr>
                <w:rFonts w:asciiTheme="minorHAnsi" w:eastAsiaTheme="minorEastAsia" w:hAnsiTheme="minorHAnsi" w:cstheme="minorBidi"/>
                <w:sz w:val="22"/>
                <w:szCs w:val="22"/>
              </w:rPr>
              <w:tab/>
            </w:r>
            <w:r w:rsidR="00F06FB8" w:rsidRPr="0050167F">
              <w:rPr>
                <w:rStyle w:val="Hyperlink"/>
              </w:rPr>
              <w:t>SLA Status</w:t>
            </w:r>
            <w:r w:rsidR="00F06FB8">
              <w:rPr>
                <w:webHidden/>
              </w:rPr>
              <w:tab/>
            </w:r>
            <w:r w:rsidR="00F06FB8">
              <w:rPr>
                <w:webHidden/>
              </w:rPr>
              <w:fldChar w:fldCharType="begin"/>
            </w:r>
            <w:r w:rsidR="00F06FB8">
              <w:rPr>
                <w:webHidden/>
              </w:rPr>
              <w:instrText xml:space="preserve"> PAGEREF _Toc518995739 \h </w:instrText>
            </w:r>
            <w:r w:rsidR="00F06FB8">
              <w:rPr>
                <w:webHidden/>
              </w:rPr>
            </w:r>
            <w:r w:rsidR="00F06FB8">
              <w:rPr>
                <w:webHidden/>
              </w:rPr>
              <w:fldChar w:fldCharType="separate"/>
            </w:r>
            <w:r w:rsidR="00F06FB8">
              <w:rPr>
                <w:webHidden/>
              </w:rPr>
              <w:t>22</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40" w:history="1">
            <w:r w:rsidR="00F06FB8" w:rsidRPr="0050167F">
              <w:rPr>
                <w:rStyle w:val="Hyperlink"/>
              </w:rPr>
              <w:t>6.5</w:t>
            </w:r>
            <w:r w:rsidR="00F06FB8">
              <w:rPr>
                <w:rFonts w:asciiTheme="minorHAnsi" w:eastAsiaTheme="minorEastAsia" w:hAnsiTheme="minorHAnsi" w:cstheme="minorBidi"/>
                <w:sz w:val="22"/>
                <w:szCs w:val="22"/>
              </w:rPr>
              <w:tab/>
            </w:r>
            <w:r w:rsidR="00F06FB8" w:rsidRPr="0050167F">
              <w:rPr>
                <w:rStyle w:val="Hyperlink"/>
              </w:rPr>
              <w:t>Preparation of Excel Sheet</w:t>
            </w:r>
            <w:r w:rsidR="00F06FB8">
              <w:rPr>
                <w:webHidden/>
              </w:rPr>
              <w:tab/>
            </w:r>
            <w:r w:rsidR="00F06FB8">
              <w:rPr>
                <w:webHidden/>
              </w:rPr>
              <w:fldChar w:fldCharType="begin"/>
            </w:r>
            <w:r w:rsidR="00F06FB8">
              <w:rPr>
                <w:webHidden/>
              </w:rPr>
              <w:instrText xml:space="preserve"> PAGEREF _Toc518995740 \h </w:instrText>
            </w:r>
            <w:r w:rsidR="00F06FB8">
              <w:rPr>
                <w:webHidden/>
              </w:rPr>
            </w:r>
            <w:r w:rsidR="00F06FB8">
              <w:rPr>
                <w:webHidden/>
              </w:rPr>
              <w:fldChar w:fldCharType="separate"/>
            </w:r>
            <w:r w:rsidR="00F06FB8">
              <w:rPr>
                <w:webHidden/>
              </w:rPr>
              <w:t>23</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41" w:history="1">
            <w:r w:rsidR="00F06FB8" w:rsidRPr="0050167F">
              <w:rPr>
                <w:rStyle w:val="Hyperlink"/>
              </w:rPr>
              <w:t>6.6</w:t>
            </w:r>
            <w:r w:rsidR="00F06FB8">
              <w:rPr>
                <w:rFonts w:asciiTheme="minorHAnsi" w:eastAsiaTheme="minorEastAsia" w:hAnsiTheme="minorHAnsi" w:cstheme="minorBidi"/>
                <w:sz w:val="22"/>
                <w:szCs w:val="22"/>
              </w:rPr>
              <w:tab/>
            </w:r>
            <w:r w:rsidR="00F06FB8" w:rsidRPr="0050167F">
              <w:rPr>
                <w:rStyle w:val="Hyperlink"/>
              </w:rPr>
              <w:t>Report generated by Graph</w:t>
            </w:r>
            <w:r w:rsidR="00F06FB8">
              <w:rPr>
                <w:webHidden/>
              </w:rPr>
              <w:tab/>
            </w:r>
            <w:r w:rsidR="00F06FB8">
              <w:rPr>
                <w:webHidden/>
              </w:rPr>
              <w:fldChar w:fldCharType="begin"/>
            </w:r>
            <w:r w:rsidR="00F06FB8">
              <w:rPr>
                <w:webHidden/>
              </w:rPr>
              <w:instrText xml:space="preserve"> PAGEREF _Toc518995741 \h </w:instrText>
            </w:r>
            <w:r w:rsidR="00F06FB8">
              <w:rPr>
                <w:webHidden/>
              </w:rPr>
            </w:r>
            <w:r w:rsidR="00F06FB8">
              <w:rPr>
                <w:webHidden/>
              </w:rPr>
              <w:fldChar w:fldCharType="separate"/>
            </w:r>
            <w:r w:rsidR="00F06FB8">
              <w:rPr>
                <w:webHidden/>
              </w:rPr>
              <w:t>23</w:t>
            </w:r>
            <w:r w:rsidR="00F06FB8">
              <w:rPr>
                <w:webHidden/>
              </w:rPr>
              <w:fldChar w:fldCharType="end"/>
            </w:r>
          </w:hyperlink>
        </w:p>
        <w:p w:rsidR="00F06FB8" w:rsidRDefault="009353E7">
          <w:pPr>
            <w:pStyle w:val="TOC1"/>
            <w:rPr>
              <w:rFonts w:asciiTheme="minorHAnsi" w:eastAsiaTheme="minorEastAsia" w:hAnsiTheme="minorHAnsi" w:cstheme="minorBidi"/>
              <w:b w:val="0"/>
              <w:color w:val="auto"/>
              <w:szCs w:val="22"/>
            </w:rPr>
          </w:pPr>
          <w:hyperlink w:anchor="_Toc518995742" w:history="1">
            <w:r w:rsidR="00F06FB8" w:rsidRPr="0050167F">
              <w:rPr>
                <w:rStyle w:val="Hyperlink"/>
              </w:rPr>
              <w:t>7.</w:t>
            </w:r>
            <w:r w:rsidR="00F06FB8">
              <w:rPr>
                <w:rFonts w:asciiTheme="minorHAnsi" w:eastAsiaTheme="minorEastAsia" w:hAnsiTheme="minorHAnsi" w:cstheme="minorBidi"/>
                <w:b w:val="0"/>
                <w:color w:val="auto"/>
                <w:szCs w:val="22"/>
              </w:rPr>
              <w:tab/>
            </w:r>
            <w:r w:rsidR="00F06FB8" w:rsidRPr="0050167F">
              <w:rPr>
                <w:rStyle w:val="Hyperlink"/>
              </w:rPr>
              <w:t>Day 4 – KT Session on Automation</w:t>
            </w:r>
            <w:r w:rsidR="00F06FB8">
              <w:rPr>
                <w:webHidden/>
              </w:rPr>
              <w:tab/>
            </w:r>
            <w:r w:rsidR="00F06FB8">
              <w:rPr>
                <w:webHidden/>
              </w:rPr>
              <w:fldChar w:fldCharType="begin"/>
            </w:r>
            <w:r w:rsidR="00F06FB8">
              <w:rPr>
                <w:webHidden/>
              </w:rPr>
              <w:instrText xml:space="preserve"> PAGEREF _Toc518995742 \h </w:instrText>
            </w:r>
            <w:r w:rsidR="00F06FB8">
              <w:rPr>
                <w:webHidden/>
              </w:rPr>
            </w:r>
            <w:r w:rsidR="00F06FB8">
              <w:rPr>
                <w:webHidden/>
              </w:rPr>
              <w:fldChar w:fldCharType="separate"/>
            </w:r>
            <w:r w:rsidR="00F06FB8">
              <w:rPr>
                <w:webHidden/>
              </w:rPr>
              <w:t>24</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43" w:history="1">
            <w:r w:rsidR="00F06FB8" w:rsidRPr="0050167F">
              <w:rPr>
                <w:rStyle w:val="Hyperlink"/>
              </w:rPr>
              <w:t>7.1</w:t>
            </w:r>
            <w:r w:rsidR="00F06FB8">
              <w:rPr>
                <w:rFonts w:asciiTheme="minorHAnsi" w:eastAsiaTheme="minorEastAsia" w:hAnsiTheme="minorHAnsi" w:cstheme="minorBidi"/>
                <w:sz w:val="22"/>
                <w:szCs w:val="22"/>
              </w:rPr>
              <w:tab/>
            </w:r>
            <w:r w:rsidR="00F06FB8" w:rsidRPr="0050167F">
              <w:rPr>
                <w:rStyle w:val="Hyperlink"/>
              </w:rPr>
              <w:t>Regression Test Life Cycle</w:t>
            </w:r>
            <w:r w:rsidR="00F06FB8">
              <w:rPr>
                <w:webHidden/>
              </w:rPr>
              <w:tab/>
            </w:r>
            <w:r w:rsidR="00F06FB8">
              <w:rPr>
                <w:webHidden/>
              </w:rPr>
              <w:fldChar w:fldCharType="begin"/>
            </w:r>
            <w:r w:rsidR="00F06FB8">
              <w:rPr>
                <w:webHidden/>
              </w:rPr>
              <w:instrText xml:space="preserve"> PAGEREF _Toc518995743 \h </w:instrText>
            </w:r>
            <w:r w:rsidR="00F06FB8">
              <w:rPr>
                <w:webHidden/>
              </w:rPr>
            </w:r>
            <w:r w:rsidR="00F06FB8">
              <w:rPr>
                <w:webHidden/>
              </w:rPr>
              <w:fldChar w:fldCharType="separate"/>
            </w:r>
            <w:r w:rsidR="00F06FB8">
              <w:rPr>
                <w:webHidden/>
              </w:rPr>
              <w:t>24</w:t>
            </w:r>
            <w:r w:rsidR="00F06FB8">
              <w:rPr>
                <w:webHidden/>
              </w:rPr>
              <w:fldChar w:fldCharType="end"/>
            </w:r>
          </w:hyperlink>
        </w:p>
        <w:p w:rsidR="00F06FB8" w:rsidRDefault="009353E7">
          <w:pPr>
            <w:pStyle w:val="TOC2"/>
            <w:rPr>
              <w:rFonts w:asciiTheme="minorHAnsi" w:eastAsiaTheme="minorEastAsia" w:hAnsiTheme="minorHAnsi" w:cstheme="minorBidi"/>
              <w:sz w:val="22"/>
              <w:szCs w:val="22"/>
            </w:rPr>
          </w:pPr>
          <w:hyperlink w:anchor="_Toc518995744" w:history="1">
            <w:r w:rsidR="00F06FB8" w:rsidRPr="0050167F">
              <w:rPr>
                <w:rStyle w:val="Hyperlink"/>
              </w:rPr>
              <w:t>7.2</w:t>
            </w:r>
            <w:r w:rsidR="00F06FB8">
              <w:rPr>
                <w:rFonts w:asciiTheme="minorHAnsi" w:eastAsiaTheme="minorEastAsia" w:hAnsiTheme="minorHAnsi" w:cstheme="minorBidi"/>
                <w:sz w:val="22"/>
                <w:szCs w:val="22"/>
              </w:rPr>
              <w:tab/>
            </w:r>
            <w:r w:rsidR="00F06FB8" w:rsidRPr="0050167F">
              <w:rPr>
                <w:rStyle w:val="Hyperlink"/>
              </w:rPr>
              <w:t>QC Path for Automation Suite in Test Plan</w:t>
            </w:r>
            <w:r w:rsidR="00F06FB8">
              <w:rPr>
                <w:webHidden/>
              </w:rPr>
              <w:tab/>
            </w:r>
            <w:r w:rsidR="00F06FB8">
              <w:rPr>
                <w:webHidden/>
              </w:rPr>
              <w:fldChar w:fldCharType="begin"/>
            </w:r>
            <w:r w:rsidR="00F06FB8">
              <w:rPr>
                <w:webHidden/>
              </w:rPr>
              <w:instrText xml:space="preserve"> PAGEREF _Toc518995744 \h </w:instrText>
            </w:r>
            <w:r w:rsidR="00F06FB8">
              <w:rPr>
                <w:webHidden/>
              </w:rPr>
            </w:r>
            <w:r w:rsidR="00F06FB8">
              <w:rPr>
                <w:webHidden/>
              </w:rPr>
              <w:fldChar w:fldCharType="separate"/>
            </w:r>
            <w:r w:rsidR="00F06FB8">
              <w:rPr>
                <w:webHidden/>
              </w:rPr>
              <w:t>24</w:t>
            </w:r>
            <w:r w:rsidR="00F06FB8">
              <w:rPr>
                <w:webHidden/>
              </w:rPr>
              <w:fldChar w:fldCharType="end"/>
            </w:r>
          </w:hyperlink>
        </w:p>
        <w:p w:rsidR="00F06FB8" w:rsidRDefault="009353E7">
          <w:pPr>
            <w:pStyle w:val="TOC1"/>
            <w:rPr>
              <w:rFonts w:asciiTheme="minorHAnsi" w:eastAsiaTheme="minorEastAsia" w:hAnsiTheme="minorHAnsi" w:cstheme="minorBidi"/>
              <w:b w:val="0"/>
              <w:color w:val="auto"/>
              <w:szCs w:val="22"/>
            </w:rPr>
          </w:pPr>
          <w:hyperlink w:anchor="_Toc518995745" w:history="1">
            <w:r w:rsidR="00F06FB8" w:rsidRPr="0050167F">
              <w:rPr>
                <w:rStyle w:val="Hyperlink"/>
              </w:rPr>
              <w:t>8.</w:t>
            </w:r>
            <w:r w:rsidR="00F06FB8">
              <w:rPr>
                <w:rFonts w:asciiTheme="minorHAnsi" w:eastAsiaTheme="minorEastAsia" w:hAnsiTheme="minorHAnsi" w:cstheme="minorBidi"/>
                <w:b w:val="0"/>
                <w:color w:val="auto"/>
                <w:szCs w:val="22"/>
              </w:rPr>
              <w:tab/>
            </w:r>
            <w:r w:rsidR="00F06FB8" w:rsidRPr="0050167F">
              <w:rPr>
                <w:rStyle w:val="Hyperlink"/>
              </w:rPr>
              <w:t>Glossary</w:t>
            </w:r>
            <w:r w:rsidR="00F06FB8">
              <w:rPr>
                <w:webHidden/>
              </w:rPr>
              <w:tab/>
            </w:r>
            <w:r w:rsidR="00F06FB8">
              <w:rPr>
                <w:webHidden/>
              </w:rPr>
              <w:fldChar w:fldCharType="begin"/>
            </w:r>
            <w:r w:rsidR="00F06FB8">
              <w:rPr>
                <w:webHidden/>
              </w:rPr>
              <w:instrText xml:space="preserve"> PAGEREF _Toc518995745 \h </w:instrText>
            </w:r>
            <w:r w:rsidR="00F06FB8">
              <w:rPr>
                <w:webHidden/>
              </w:rPr>
            </w:r>
            <w:r w:rsidR="00F06FB8">
              <w:rPr>
                <w:webHidden/>
              </w:rPr>
              <w:fldChar w:fldCharType="separate"/>
            </w:r>
            <w:r w:rsidR="00F06FB8">
              <w:rPr>
                <w:webHidden/>
              </w:rPr>
              <w:t>25</w:t>
            </w:r>
            <w:r w:rsidR="00F06FB8">
              <w:rPr>
                <w:webHidden/>
              </w:rPr>
              <w:fldChar w:fldCharType="end"/>
            </w:r>
          </w:hyperlink>
        </w:p>
        <w:p w:rsidR="00E57316" w:rsidRDefault="003C499B">
          <w:r>
            <w:rPr>
              <w:b/>
              <w:bCs/>
              <w:noProof/>
            </w:rPr>
            <w:fldChar w:fldCharType="end"/>
          </w:r>
        </w:p>
      </w:sdtContent>
    </w:sdt>
    <w:p w:rsidR="00E57316" w:rsidRDefault="00E57316">
      <w:pPr>
        <w:kinsoku/>
        <w:spacing w:before="0" w:line="240" w:lineRule="auto"/>
        <w:rPr>
          <w:b/>
          <w:bCs/>
          <w:snapToGrid w:val="0"/>
          <w:color w:val="009BCC"/>
          <w:kern w:val="32"/>
          <w:sz w:val="32"/>
          <w:szCs w:val="32"/>
        </w:rPr>
      </w:pPr>
    </w:p>
    <w:p w:rsidR="00E57316" w:rsidRDefault="00E57316">
      <w:pPr>
        <w:kinsoku/>
        <w:spacing w:before="0" w:line="240" w:lineRule="auto"/>
        <w:rPr>
          <w:b/>
          <w:bCs/>
          <w:snapToGrid w:val="0"/>
          <w:color w:val="009BCC"/>
          <w:kern w:val="32"/>
          <w:sz w:val="32"/>
          <w:szCs w:val="32"/>
        </w:rPr>
      </w:pPr>
    </w:p>
    <w:p w:rsidR="000C47C0" w:rsidRDefault="000C47C0">
      <w:pPr>
        <w:kinsoku/>
        <w:spacing w:before="0" w:line="240" w:lineRule="auto"/>
        <w:rPr>
          <w:b/>
          <w:color w:val="548DD4" w:themeColor="text2" w:themeTint="99"/>
          <w:sz w:val="28"/>
          <w:szCs w:val="28"/>
        </w:rPr>
      </w:pPr>
    </w:p>
    <w:p w:rsidR="009F66E9" w:rsidRPr="00D038A0" w:rsidRDefault="009F66E9" w:rsidP="009F66E9">
      <w:pPr>
        <w:rPr>
          <w:b/>
          <w:color w:val="548DD4" w:themeColor="text2" w:themeTint="99"/>
          <w:sz w:val="28"/>
          <w:szCs w:val="28"/>
        </w:rPr>
      </w:pPr>
      <w:r w:rsidRPr="00D038A0">
        <w:rPr>
          <w:b/>
          <w:color w:val="548DD4" w:themeColor="text2" w:themeTint="99"/>
          <w:sz w:val="28"/>
          <w:szCs w:val="28"/>
        </w:rPr>
        <w:t>Revision History</w:t>
      </w:r>
    </w:p>
    <w:p w:rsidR="009F66E9" w:rsidRPr="002624B0" w:rsidRDefault="009F66E9" w:rsidP="009F66E9">
      <w:pPr>
        <w:rPr>
          <w:b/>
        </w:rPr>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55"/>
        <w:gridCol w:w="1080"/>
        <w:gridCol w:w="2273"/>
        <w:gridCol w:w="2160"/>
        <w:gridCol w:w="2340"/>
      </w:tblGrid>
      <w:tr w:rsidR="009E156B" w:rsidRPr="002624B0" w:rsidTr="009E156B">
        <w:tc>
          <w:tcPr>
            <w:tcW w:w="1255" w:type="dxa"/>
            <w:shd w:val="clear" w:color="auto" w:fill="C6D9F1" w:themeFill="text2" w:themeFillTint="33"/>
          </w:tcPr>
          <w:p w:rsidR="009E156B" w:rsidRPr="002624B0" w:rsidRDefault="009E156B" w:rsidP="001A0166">
            <w:pPr>
              <w:jc w:val="center"/>
              <w:rPr>
                <w:b/>
                <w:bCs/>
              </w:rPr>
            </w:pPr>
            <w:r w:rsidRPr="002624B0">
              <w:rPr>
                <w:b/>
                <w:bCs/>
              </w:rPr>
              <w:t>Date</w:t>
            </w:r>
          </w:p>
        </w:tc>
        <w:tc>
          <w:tcPr>
            <w:tcW w:w="1080" w:type="dxa"/>
            <w:shd w:val="clear" w:color="auto" w:fill="C6D9F1" w:themeFill="text2" w:themeFillTint="33"/>
          </w:tcPr>
          <w:p w:rsidR="009E156B" w:rsidRPr="002624B0" w:rsidRDefault="009E156B" w:rsidP="001A0166">
            <w:pPr>
              <w:jc w:val="center"/>
              <w:rPr>
                <w:b/>
                <w:bCs/>
              </w:rPr>
            </w:pPr>
            <w:r w:rsidRPr="002624B0">
              <w:rPr>
                <w:b/>
                <w:bCs/>
              </w:rPr>
              <w:t>Version</w:t>
            </w:r>
          </w:p>
        </w:tc>
        <w:tc>
          <w:tcPr>
            <w:tcW w:w="2273" w:type="dxa"/>
            <w:shd w:val="clear" w:color="auto" w:fill="C6D9F1" w:themeFill="text2" w:themeFillTint="33"/>
          </w:tcPr>
          <w:p w:rsidR="009E156B" w:rsidRPr="002624B0" w:rsidRDefault="009E156B" w:rsidP="009F51D9">
            <w:pPr>
              <w:jc w:val="center"/>
              <w:rPr>
                <w:b/>
                <w:bCs/>
              </w:rPr>
            </w:pPr>
            <w:r w:rsidRPr="002624B0">
              <w:rPr>
                <w:b/>
                <w:bCs/>
              </w:rPr>
              <w:t>Description</w:t>
            </w:r>
          </w:p>
        </w:tc>
        <w:tc>
          <w:tcPr>
            <w:tcW w:w="2160" w:type="dxa"/>
            <w:shd w:val="clear" w:color="auto" w:fill="C6D9F1" w:themeFill="text2" w:themeFillTint="33"/>
          </w:tcPr>
          <w:p w:rsidR="009E156B" w:rsidRPr="002624B0" w:rsidRDefault="009E156B" w:rsidP="001A0166">
            <w:pPr>
              <w:jc w:val="center"/>
              <w:rPr>
                <w:b/>
                <w:bCs/>
              </w:rPr>
            </w:pPr>
            <w:r w:rsidRPr="002624B0">
              <w:rPr>
                <w:b/>
                <w:bCs/>
              </w:rPr>
              <w:t>Author</w:t>
            </w:r>
          </w:p>
        </w:tc>
        <w:tc>
          <w:tcPr>
            <w:tcW w:w="2340" w:type="dxa"/>
            <w:shd w:val="clear" w:color="auto" w:fill="C6D9F1" w:themeFill="text2" w:themeFillTint="33"/>
          </w:tcPr>
          <w:p w:rsidR="009E156B" w:rsidRPr="002624B0" w:rsidRDefault="009E156B" w:rsidP="001A0166">
            <w:pPr>
              <w:jc w:val="center"/>
              <w:rPr>
                <w:b/>
                <w:bCs/>
              </w:rPr>
            </w:pPr>
            <w:r>
              <w:rPr>
                <w:b/>
                <w:bCs/>
              </w:rPr>
              <w:t>Reviewer</w:t>
            </w:r>
          </w:p>
        </w:tc>
      </w:tr>
      <w:tr w:rsidR="009E156B" w:rsidRPr="002624B0" w:rsidTr="009E156B">
        <w:tc>
          <w:tcPr>
            <w:tcW w:w="1255" w:type="dxa"/>
          </w:tcPr>
          <w:p w:rsidR="009E156B" w:rsidRPr="002624B0" w:rsidRDefault="009A7B1A" w:rsidP="001A0166">
            <w:pPr>
              <w:jc w:val="center"/>
              <w:rPr>
                <w:sz w:val="18"/>
                <w:szCs w:val="18"/>
              </w:rPr>
            </w:pPr>
            <w:r>
              <w:rPr>
                <w:sz w:val="18"/>
                <w:szCs w:val="18"/>
              </w:rPr>
              <w:t>05/07</w:t>
            </w:r>
            <w:r w:rsidR="009E156B">
              <w:rPr>
                <w:sz w:val="18"/>
                <w:szCs w:val="18"/>
              </w:rPr>
              <w:t>/201</w:t>
            </w:r>
            <w:r w:rsidR="00E0041B">
              <w:rPr>
                <w:sz w:val="18"/>
                <w:szCs w:val="18"/>
              </w:rPr>
              <w:t>8</w:t>
            </w:r>
          </w:p>
        </w:tc>
        <w:tc>
          <w:tcPr>
            <w:tcW w:w="1080" w:type="dxa"/>
          </w:tcPr>
          <w:p w:rsidR="009E156B" w:rsidRPr="002624B0" w:rsidRDefault="009E156B" w:rsidP="001A0166">
            <w:pPr>
              <w:jc w:val="center"/>
              <w:rPr>
                <w:sz w:val="18"/>
                <w:szCs w:val="18"/>
              </w:rPr>
            </w:pPr>
            <w:r w:rsidRPr="002624B0">
              <w:rPr>
                <w:sz w:val="18"/>
                <w:szCs w:val="18"/>
              </w:rPr>
              <w:t>1.0</w:t>
            </w:r>
          </w:p>
        </w:tc>
        <w:tc>
          <w:tcPr>
            <w:tcW w:w="2273" w:type="dxa"/>
          </w:tcPr>
          <w:p w:rsidR="009E156B" w:rsidRPr="002624B0" w:rsidRDefault="009E156B" w:rsidP="007C1A42">
            <w:pPr>
              <w:rPr>
                <w:sz w:val="18"/>
                <w:szCs w:val="18"/>
              </w:rPr>
            </w:pPr>
            <w:r>
              <w:rPr>
                <w:sz w:val="18"/>
                <w:szCs w:val="18"/>
              </w:rPr>
              <w:t>Initial Draft</w:t>
            </w:r>
          </w:p>
        </w:tc>
        <w:tc>
          <w:tcPr>
            <w:tcW w:w="2160" w:type="dxa"/>
          </w:tcPr>
          <w:p w:rsidR="009E156B" w:rsidRPr="002624B0" w:rsidRDefault="00E34974" w:rsidP="001A0166">
            <w:pPr>
              <w:jc w:val="center"/>
              <w:rPr>
                <w:sz w:val="18"/>
                <w:szCs w:val="18"/>
              </w:rPr>
            </w:pPr>
            <w:r>
              <w:rPr>
                <w:sz w:val="18"/>
                <w:szCs w:val="18"/>
              </w:rPr>
              <w:t>Trinadh, Ram</w:t>
            </w:r>
            <w:r w:rsidR="009E156B">
              <w:rPr>
                <w:sz w:val="18"/>
                <w:szCs w:val="18"/>
              </w:rPr>
              <w:t>, Keerthana &amp; Viswa</w:t>
            </w:r>
          </w:p>
        </w:tc>
        <w:tc>
          <w:tcPr>
            <w:tcW w:w="2340" w:type="dxa"/>
          </w:tcPr>
          <w:p w:rsidR="009E156B" w:rsidRDefault="009E156B" w:rsidP="001A0166">
            <w:pPr>
              <w:jc w:val="center"/>
              <w:rPr>
                <w:sz w:val="18"/>
                <w:szCs w:val="18"/>
              </w:rPr>
            </w:pPr>
          </w:p>
        </w:tc>
      </w:tr>
      <w:tr w:rsidR="009E156B" w:rsidRPr="002624B0" w:rsidTr="009E156B">
        <w:tc>
          <w:tcPr>
            <w:tcW w:w="1255" w:type="dxa"/>
          </w:tcPr>
          <w:p w:rsidR="009E156B" w:rsidRPr="002624B0" w:rsidRDefault="00005EA7" w:rsidP="001A0166">
            <w:pPr>
              <w:jc w:val="center"/>
              <w:rPr>
                <w:sz w:val="18"/>
                <w:szCs w:val="18"/>
              </w:rPr>
            </w:pPr>
            <w:r>
              <w:rPr>
                <w:sz w:val="18"/>
                <w:szCs w:val="18"/>
              </w:rPr>
              <w:t>06/07/2018</w:t>
            </w:r>
          </w:p>
        </w:tc>
        <w:tc>
          <w:tcPr>
            <w:tcW w:w="1080" w:type="dxa"/>
          </w:tcPr>
          <w:p w:rsidR="009E156B" w:rsidRPr="002624B0" w:rsidRDefault="00005EA7" w:rsidP="001A0166">
            <w:pPr>
              <w:jc w:val="center"/>
              <w:rPr>
                <w:sz w:val="18"/>
                <w:szCs w:val="18"/>
              </w:rPr>
            </w:pPr>
            <w:r>
              <w:rPr>
                <w:sz w:val="18"/>
                <w:szCs w:val="18"/>
              </w:rPr>
              <w:t>1.1</w:t>
            </w:r>
          </w:p>
        </w:tc>
        <w:tc>
          <w:tcPr>
            <w:tcW w:w="2273" w:type="dxa"/>
          </w:tcPr>
          <w:p w:rsidR="009E156B" w:rsidRPr="002624B0" w:rsidRDefault="00005EA7" w:rsidP="00881E9A">
            <w:pPr>
              <w:rPr>
                <w:sz w:val="18"/>
                <w:szCs w:val="18"/>
              </w:rPr>
            </w:pPr>
            <w:r>
              <w:rPr>
                <w:sz w:val="18"/>
                <w:szCs w:val="18"/>
              </w:rPr>
              <w:t>Initial Draft</w:t>
            </w:r>
          </w:p>
        </w:tc>
        <w:tc>
          <w:tcPr>
            <w:tcW w:w="2160" w:type="dxa"/>
          </w:tcPr>
          <w:p w:rsidR="009E156B" w:rsidRPr="002624B0" w:rsidRDefault="00005EA7" w:rsidP="001A0166">
            <w:pPr>
              <w:jc w:val="center"/>
              <w:rPr>
                <w:sz w:val="18"/>
                <w:szCs w:val="18"/>
              </w:rPr>
            </w:pPr>
            <w:r>
              <w:rPr>
                <w:sz w:val="18"/>
                <w:szCs w:val="18"/>
              </w:rPr>
              <w:t>Trinadh, Ram, Keerthana &amp; Viswa</w:t>
            </w:r>
          </w:p>
        </w:tc>
        <w:tc>
          <w:tcPr>
            <w:tcW w:w="2340" w:type="dxa"/>
          </w:tcPr>
          <w:p w:rsidR="009E156B" w:rsidRPr="002624B0" w:rsidRDefault="009E156B" w:rsidP="001A0166">
            <w:pPr>
              <w:jc w:val="center"/>
              <w:rPr>
                <w:sz w:val="18"/>
                <w:szCs w:val="18"/>
              </w:rPr>
            </w:pPr>
          </w:p>
        </w:tc>
      </w:tr>
      <w:tr w:rsidR="009E156B" w:rsidRPr="002624B0" w:rsidTr="009E156B">
        <w:tc>
          <w:tcPr>
            <w:tcW w:w="1255" w:type="dxa"/>
          </w:tcPr>
          <w:p w:rsidR="009E156B" w:rsidRPr="002624B0" w:rsidRDefault="00841B55" w:rsidP="001A0166">
            <w:pPr>
              <w:jc w:val="center"/>
            </w:pPr>
            <w:r>
              <w:t>09/07/2018</w:t>
            </w:r>
          </w:p>
        </w:tc>
        <w:tc>
          <w:tcPr>
            <w:tcW w:w="1080" w:type="dxa"/>
          </w:tcPr>
          <w:p w:rsidR="009E156B" w:rsidRPr="002624B0" w:rsidRDefault="00841B55" w:rsidP="001A0166">
            <w:pPr>
              <w:jc w:val="center"/>
            </w:pPr>
            <w:r>
              <w:t>1.2</w:t>
            </w:r>
          </w:p>
        </w:tc>
        <w:tc>
          <w:tcPr>
            <w:tcW w:w="2273" w:type="dxa"/>
          </w:tcPr>
          <w:p w:rsidR="009E156B" w:rsidRPr="002624B0" w:rsidRDefault="00841B55" w:rsidP="007C1A42">
            <w:r>
              <w:rPr>
                <w:sz w:val="18"/>
                <w:szCs w:val="18"/>
              </w:rPr>
              <w:t>Initial Draft</w:t>
            </w:r>
          </w:p>
        </w:tc>
        <w:tc>
          <w:tcPr>
            <w:tcW w:w="2160" w:type="dxa"/>
          </w:tcPr>
          <w:p w:rsidR="009E156B" w:rsidRPr="002624B0" w:rsidRDefault="00841B55" w:rsidP="001A0166">
            <w:pPr>
              <w:jc w:val="center"/>
            </w:pPr>
            <w:r>
              <w:rPr>
                <w:sz w:val="18"/>
                <w:szCs w:val="18"/>
              </w:rPr>
              <w:t>Trinadh, Ram, Keerthana &amp; Viswa</w:t>
            </w:r>
          </w:p>
        </w:tc>
        <w:tc>
          <w:tcPr>
            <w:tcW w:w="2340" w:type="dxa"/>
          </w:tcPr>
          <w:p w:rsidR="009E156B" w:rsidRPr="002624B0" w:rsidRDefault="009E156B" w:rsidP="001A0166">
            <w:pPr>
              <w:jc w:val="center"/>
            </w:pPr>
          </w:p>
        </w:tc>
      </w:tr>
      <w:tr w:rsidR="009E156B" w:rsidRPr="002624B0" w:rsidTr="009E156B">
        <w:tc>
          <w:tcPr>
            <w:tcW w:w="1255" w:type="dxa"/>
          </w:tcPr>
          <w:p w:rsidR="009E156B" w:rsidRPr="002624B0" w:rsidRDefault="007E7A41" w:rsidP="001A0166">
            <w:pPr>
              <w:jc w:val="center"/>
            </w:pPr>
            <w:r>
              <w:t>10/07/2018</w:t>
            </w:r>
          </w:p>
        </w:tc>
        <w:tc>
          <w:tcPr>
            <w:tcW w:w="1080" w:type="dxa"/>
          </w:tcPr>
          <w:p w:rsidR="009E156B" w:rsidRPr="002624B0" w:rsidRDefault="007E7A41" w:rsidP="001A0166">
            <w:pPr>
              <w:jc w:val="center"/>
            </w:pPr>
            <w:r>
              <w:t>1.3</w:t>
            </w:r>
          </w:p>
        </w:tc>
        <w:tc>
          <w:tcPr>
            <w:tcW w:w="2273" w:type="dxa"/>
          </w:tcPr>
          <w:p w:rsidR="009E156B" w:rsidRPr="002624B0" w:rsidRDefault="007E7A41" w:rsidP="007C1A42">
            <w:r>
              <w:rPr>
                <w:sz w:val="18"/>
                <w:szCs w:val="18"/>
              </w:rPr>
              <w:t>Initial Draft</w:t>
            </w:r>
          </w:p>
        </w:tc>
        <w:tc>
          <w:tcPr>
            <w:tcW w:w="2160" w:type="dxa"/>
          </w:tcPr>
          <w:p w:rsidR="009E156B" w:rsidRPr="002624B0" w:rsidRDefault="007E7A41" w:rsidP="001A0166">
            <w:pPr>
              <w:jc w:val="center"/>
            </w:pPr>
            <w:r>
              <w:rPr>
                <w:sz w:val="18"/>
                <w:szCs w:val="18"/>
              </w:rPr>
              <w:t>Trinadh, Ram, Keerthana &amp; Viswa</w:t>
            </w:r>
          </w:p>
        </w:tc>
        <w:tc>
          <w:tcPr>
            <w:tcW w:w="2340" w:type="dxa"/>
          </w:tcPr>
          <w:p w:rsidR="009E156B" w:rsidRPr="002624B0" w:rsidRDefault="009E156B" w:rsidP="001A0166">
            <w:pPr>
              <w:jc w:val="center"/>
            </w:pPr>
          </w:p>
        </w:tc>
      </w:tr>
    </w:tbl>
    <w:p w:rsidR="0003256C" w:rsidRDefault="0003256C">
      <w:pPr>
        <w:kinsoku/>
        <w:spacing w:before="0" w:line="240" w:lineRule="auto"/>
        <w:rPr>
          <w:b/>
          <w:bCs/>
          <w:snapToGrid w:val="0"/>
          <w:color w:val="009BCC"/>
          <w:kern w:val="32"/>
          <w:sz w:val="32"/>
          <w:szCs w:val="32"/>
        </w:rPr>
      </w:pPr>
      <w:r>
        <w:br w:type="page"/>
      </w:r>
    </w:p>
    <w:p w:rsidR="00280C08" w:rsidRDefault="00280C08" w:rsidP="00A55B93">
      <w:pPr>
        <w:pStyle w:val="Heading1"/>
      </w:pPr>
      <w:bookmarkStart w:id="2" w:name="_Toc518995707"/>
      <w:r w:rsidRPr="002624B0">
        <w:lastRenderedPageBreak/>
        <w:t>Introduction</w:t>
      </w:r>
      <w:bookmarkEnd w:id="1"/>
      <w:bookmarkEnd w:id="0"/>
      <w:bookmarkEnd w:id="2"/>
    </w:p>
    <w:p w:rsidR="00160AAE" w:rsidRDefault="007C1A42" w:rsidP="00323C32">
      <w:pPr>
        <w:pStyle w:val="CapgeminiNormal"/>
      </w:pPr>
      <w:r>
        <w:t>This document briefs about the</w:t>
      </w:r>
      <w:r w:rsidR="00647398">
        <w:t xml:space="preserve"> </w:t>
      </w:r>
      <w:r w:rsidR="006C3846">
        <w:t>D</w:t>
      </w:r>
      <w:r w:rsidR="00647398">
        <w:t>ay-wise</w:t>
      </w:r>
      <w:r w:rsidR="006C3846">
        <w:t xml:space="preserve"> Knowledge Transfer sessions given to the team</w:t>
      </w:r>
      <w:r w:rsidR="00647398">
        <w:t>. It covers the information about the RCIS, Overview of Crop Insurance, policies, CIMax application, new policy creation and setup in CIMax, Performance overview of CIMax application, Automation Framework overview and Automation setup.</w:t>
      </w:r>
    </w:p>
    <w:p w:rsidR="00160AAE" w:rsidRDefault="00160AAE" w:rsidP="00323C32">
      <w:pPr>
        <w:pStyle w:val="CapgeminiNormal"/>
      </w:pPr>
    </w:p>
    <w:p w:rsidR="00280C08" w:rsidRDefault="00016603" w:rsidP="00323C32">
      <w:pPr>
        <w:pStyle w:val="Heading1"/>
      </w:pPr>
      <w:bookmarkStart w:id="3" w:name="_Toc518995708"/>
      <w:r>
        <w:t>Day 1</w:t>
      </w:r>
      <w:r w:rsidR="002A0216">
        <w:t xml:space="preserve"> – KT Session</w:t>
      </w:r>
      <w:bookmarkEnd w:id="3"/>
    </w:p>
    <w:p w:rsidR="0078342D" w:rsidRDefault="00016603" w:rsidP="00016603">
      <w:pPr>
        <w:pStyle w:val="Heading2"/>
      </w:pPr>
      <w:bookmarkStart w:id="4" w:name="_Toc518995709"/>
      <w:r w:rsidRPr="00016603">
        <w:t>Overview of Crop Insurance</w:t>
      </w:r>
      <w:r w:rsidR="00CE7F9A">
        <w:t xml:space="preserve"> and RCIS</w:t>
      </w:r>
      <w:bookmarkEnd w:id="4"/>
    </w:p>
    <w:p w:rsidR="00096D79" w:rsidRDefault="009630CB" w:rsidP="00096D79">
      <w:pPr>
        <w:pStyle w:val="CapgeminiNormal"/>
      </w:pPr>
      <w:r w:rsidRPr="009630CB">
        <w:t>Crop insurance consists of federal and private (non-federal) plans of insurance. Together they provide a risk-management tool available to agricultural producers. Congress first authorized federal crop insurance in the 1930s and created the Federal Crop Insurance Corporation (FCIC) in 1938 to carry out the program that continues today through the enactment of the Federal Crop Insurance Act. Tax dollars fund the federal crop insurance program.</w:t>
      </w:r>
    </w:p>
    <w:p w:rsidR="004C084F" w:rsidRDefault="00CE7F9A" w:rsidP="00096D79">
      <w:pPr>
        <w:pStyle w:val="CapgeminiNormal"/>
      </w:pPr>
      <w:r w:rsidRPr="00CE7F9A">
        <w:t>RCIS is a leading provider of agricultural insurance in the United States.</w:t>
      </w:r>
      <w:r w:rsidRPr="00CE7F9A">
        <w:rPr>
          <w:b/>
          <w:bCs/>
          <w:snapToGrid w:val="0"/>
        </w:rPr>
        <w:t xml:space="preserve"> </w:t>
      </w:r>
      <w:r w:rsidRPr="00CE7F9A">
        <w:t>In addition to providing insurance on more than 130 different crops under a variety of plans, we deliver technology and services designed to aid our agents - together we help protect America’s farmers and ranchers.</w:t>
      </w:r>
    </w:p>
    <w:p w:rsidR="00CE7F9A" w:rsidRPr="009630CB" w:rsidRDefault="004C084F" w:rsidP="00096D79">
      <w:pPr>
        <w:pStyle w:val="CapgeminiNormal"/>
      </w:pPr>
      <w:r w:rsidRPr="004C084F">
        <w:t xml:space="preserve"> Zurich American Insurance Co. acquired Rural Community Insurance Agency (RCIA) and its subsidiary Rural Community Insurance Co. (RCIC) from Wells Fargo Insurance for $700 million during 2016.</w:t>
      </w:r>
    </w:p>
    <w:p w:rsidR="009630CB" w:rsidRDefault="00016603" w:rsidP="009630CB">
      <w:pPr>
        <w:pStyle w:val="Heading2"/>
      </w:pPr>
      <w:bookmarkStart w:id="5" w:name="_Toc518995710"/>
      <w:r w:rsidRPr="00016603">
        <w:t>Overview on Policies</w:t>
      </w:r>
      <w:bookmarkEnd w:id="5"/>
    </w:p>
    <w:p w:rsidR="006C3846" w:rsidRDefault="00096D79" w:rsidP="00DC6333">
      <w:pPr>
        <w:pStyle w:val="CapgeminiNormal"/>
        <w:numPr>
          <w:ilvl w:val="0"/>
          <w:numId w:val="33"/>
        </w:numPr>
        <w:rPr>
          <w:rStyle w:val="Hyperlink"/>
          <w:b/>
          <w:color w:val="000000"/>
          <w:u w:val="none"/>
        </w:rPr>
      </w:pPr>
      <w:r w:rsidRPr="009630CB">
        <w:rPr>
          <w:rStyle w:val="Hyperlink"/>
          <w:b/>
          <w:color w:val="000000"/>
          <w:u w:val="none"/>
        </w:rPr>
        <w:t>Actual Production History</w:t>
      </w:r>
      <w:r w:rsidR="009630CB" w:rsidRPr="009630CB">
        <w:rPr>
          <w:rStyle w:val="Hyperlink"/>
          <w:b/>
          <w:color w:val="000000"/>
          <w:u w:val="none"/>
        </w:rPr>
        <w:t xml:space="preserve"> </w:t>
      </w:r>
      <w:r w:rsidRPr="009630CB">
        <w:rPr>
          <w:rStyle w:val="Hyperlink"/>
          <w:b/>
          <w:color w:val="000000"/>
          <w:u w:val="none"/>
        </w:rPr>
        <w:t>(APH)</w:t>
      </w:r>
    </w:p>
    <w:p w:rsidR="009630CB" w:rsidRPr="006C3846" w:rsidRDefault="009630CB" w:rsidP="006C3846">
      <w:pPr>
        <w:pStyle w:val="CapgeminiNormal"/>
        <w:ind w:left="720"/>
        <w:rPr>
          <w:b/>
        </w:rPr>
      </w:pPr>
      <w:r w:rsidRPr="006C3846">
        <w:t xml:space="preserve">In </w:t>
      </w:r>
      <w:hyperlink r:id="rId13" w:history="1">
        <w:r w:rsidRPr="006C3846">
          <w:t>United States federal agricultural law</w:t>
        </w:r>
      </w:hyperlink>
      <w:r w:rsidRPr="006C3846">
        <w:t xml:space="preserve">, the terminology Actual Production History (APH) denotes a record of an agricultural producer’s </w:t>
      </w:r>
      <w:hyperlink r:id="rId14" w:tooltip="Crop yield" w:history="1">
        <w:r w:rsidRPr="006C3846">
          <w:t>crop yields</w:t>
        </w:r>
      </w:hyperlink>
      <w:r w:rsidR="006C3846">
        <w:t xml:space="preserve"> over a 10 years</w:t>
      </w:r>
      <w:r w:rsidRPr="006C3846">
        <w:t xml:space="preserve"> period. Such records are used by the </w:t>
      </w:r>
      <w:hyperlink r:id="rId15" w:tooltip="Federal Crop Insurance Corporation" w:history="1">
        <w:r w:rsidRPr="006C3846">
          <w:t>Federal Crop Insurance Corporation</w:t>
        </w:r>
      </w:hyperlink>
      <w:r w:rsidRPr="006C3846">
        <w:t xml:space="preserve"> to determine “normal” production levels for a producer. The term "Actual Production History insurance" is used synonymously with </w:t>
      </w:r>
      <w:hyperlink r:id="rId16" w:tooltip="Multi-Peril Crop Insurance" w:history="1">
        <w:r w:rsidRPr="006C3846">
          <w:t xml:space="preserve"> Crop Insurance</w:t>
        </w:r>
      </w:hyperlink>
      <w:r w:rsidRPr="006C3846">
        <w:t>.</w:t>
      </w:r>
    </w:p>
    <w:p w:rsidR="009630CB" w:rsidRPr="009630CB" w:rsidRDefault="009630CB" w:rsidP="009630CB">
      <w:pPr>
        <w:pStyle w:val="CapgeminiNormal"/>
        <w:ind w:left="720"/>
        <w:rPr>
          <w:rStyle w:val="Hyperlink"/>
          <w:b/>
          <w:color w:val="000000"/>
          <w:u w:val="none"/>
        </w:rPr>
      </w:pPr>
    </w:p>
    <w:p w:rsidR="006C3846" w:rsidRDefault="00096D79" w:rsidP="00DC6333">
      <w:pPr>
        <w:pStyle w:val="CapgeminiNormal"/>
        <w:numPr>
          <w:ilvl w:val="0"/>
          <w:numId w:val="33"/>
        </w:numPr>
        <w:rPr>
          <w:rStyle w:val="Hyperlink"/>
          <w:b/>
          <w:color w:val="000000"/>
          <w:u w:val="none"/>
        </w:rPr>
      </w:pPr>
      <w:r w:rsidRPr="009630CB">
        <w:rPr>
          <w:rStyle w:val="Hyperlink"/>
          <w:b/>
          <w:color w:val="000000"/>
          <w:u w:val="none"/>
        </w:rPr>
        <w:t xml:space="preserve">Acreage Report (AR) </w:t>
      </w:r>
    </w:p>
    <w:p w:rsidR="009630CB" w:rsidRPr="009630CB" w:rsidRDefault="006C3846" w:rsidP="006C3846">
      <w:pPr>
        <w:pStyle w:val="CapgeminiNormal"/>
        <w:ind w:left="720"/>
        <w:rPr>
          <w:rStyle w:val="Hyperlink"/>
          <w:b/>
          <w:color w:val="000000"/>
          <w:u w:val="none"/>
        </w:rPr>
      </w:pPr>
      <w:r w:rsidRPr="006C3846">
        <w:t>Farm Service Agency policy requires that producers participating in several programs submit an annual report regarding all cropland use on their farms. These programs include Agriculture Risk Coverage (ARC) and Price Loss Coverage (PLC). Reporting also applies to those who receive marketing assistance loans or loan deficiency payments. Failure to file an accurate and timely acreage report for all crops and land uses can result in loss of program benefits.</w:t>
      </w:r>
      <w:r>
        <w:t xml:space="preserve"> Producers are required to self-</w:t>
      </w:r>
      <w:r w:rsidRPr="006C3846">
        <w:t xml:space="preserve">report all cropland on each farm to FSA annually. FSA uses these data to determine </w:t>
      </w:r>
      <w:r w:rsidRPr="006C3846">
        <w:lastRenderedPageBreak/>
        <w:t>payment eligibility (land must be in an eligible agricultural use to qualify for payments) and to calculate losses for various disaster programs.</w:t>
      </w:r>
    </w:p>
    <w:p w:rsidR="009630CB" w:rsidRPr="009630CB" w:rsidRDefault="00096D79" w:rsidP="00DC6333">
      <w:pPr>
        <w:pStyle w:val="CapgeminiNormal"/>
        <w:numPr>
          <w:ilvl w:val="0"/>
          <w:numId w:val="33"/>
        </w:numPr>
        <w:rPr>
          <w:rStyle w:val="Hyperlink"/>
          <w:b/>
          <w:color w:val="000000"/>
          <w:u w:val="none"/>
        </w:rPr>
      </w:pPr>
      <w:r w:rsidRPr="009630CB">
        <w:rPr>
          <w:rStyle w:val="Hyperlink"/>
          <w:b/>
          <w:color w:val="000000"/>
          <w:u w:val="none"/>
        </w:rPr>
        <w:t>Approved Insurance Provider</w:t>
      </w:r>
      <w:r w:rsidR="009630CB" w:rsidRPr="009630CB">
        <w:rPr>
          <w:rStyle w:val="Hyperlink"/>
          <w:b/>
          <w:color w:val="000000"/>
          <w:u w:val="none"/>
        </w:rPr>
        <w:t xml:space="preserve"> </w:t>
      </w:r>
      <w:r w:rsidRPr="009630CB">
        <w:rPr>
          <w:rStyle w:val="Hyperlink"/>
          <w:b/>
          <w:color w:val="000000"/>
          <w:u w:val="none"/>
        </w:rPr>
        <w:t>(AIP)</w:t>
      </w:r>
    </w:p>
    <w:p w:rsidR="00096D79" w:rsidRDefault="009630CB" w:rsidP="006C3846">
      <w:pPr>
        <w:pStyle w:val="CapgeminiNormal"/>
        <w:ind w:left="720"/>
      </w:pPr>
      <w:r w:rsidRPr="009630CB">
        <w:t>Approved insurance providers (AIP) are contracted with the FCIC and supervised by RMA to follow the established terms and conditions of the federal crop insurance program. There are currently 16 AIPs contracted with the FCIC. Rural Community Insurance Company (RCIC) issues federal and private crop insurance policies to farmers and ranchers across the United States.</w:t>
      </w:r>
    </w:p>
    <w:p w:rsidR="006C3846" w:rsidRPr="00096D79" w:rsidRDefault="006C3846" w:rsidP="006C3846">
      <w:pPr>
        <w:pStyle w:val="CapgeminiNormal"/>
        <w:ind w:left="720"/>
      </w:pPr>
    </w:p>
    <w:p w:rsidR="00F51830" w:rsidRDefault="00F51830" w:rsidP="00F51830">
      <w:pPr>
        <w:pStyle w:val="Heading2"/>
      </w:pPr>
      <w:bookmarkStart w:id="6" w:name="_Toc518995711"/>
      <w:r>
        <w:t>Overview of CIMax application</w:t>
      </w:r>
      <w:bookmarkEnd w:id="6"/>
    </w:p>
    <w:p w:rsidR="00F51830" w:rsidRPr="00F51830" w:rsidRDefault="00F51830" w:rsidP="00F51830">
      <w:pPr>
        <w:rPr>
          <w:rFonts w:eastAsia="Times New Roman" w:cs="Times New Roman"/>
          <w:color w:val="000000"/>
          <w:szCs w:val="24"/>
          <w:lang w:eastAsia="en-CA"/>
        </w:rPr>
      </w:pPr>
      <w:r>
        <w:rPr>
          <w:rFonts w:eastAsia="Times New Roman" w:cs="Times New Roman"/>
          <w:color w:val="000000"/>
          <w:szCs w:val="24"/>
          <w:lang w:eastAsia="en-CA"/>
        </w:rPr>
        <w:t>CIMax application keeps</w:t>
      </w:r>
      <w:r w:rsidRPr="00AE5B0B">
        <w:rPr>
          <w:rFonts w:eastAsia="Times New Roman" w:cs="Times New Roman"/>
          <w:color w:val="000000"/>
          <w:szCs w:val="24"/>
          <w:lang w:eastAsia="en-CA"/>
        </w:rPr>
        <w:t xml:space="preserve"> track of all </w:t>
      </w:r>
      <w:r>
        <w:rPr>
          <w:rFonts w:eastAsia="Times New Roman" w:cs="Times New Roman"/>
          <w:color w:val="000000"/>
          <w:szCs w:val="24"/>
          <w:lang w:eastAsia="en-CA"/>
        </w:rPr>
        <w:t>the</w:t>
      </w:r>
      <w:r w:rsidRPr="00AE5B0B">
        <w:rPr>
          <w:rFonts w:eastAsia="Times New Roman" w:cs="Times New Roman"/>
          <w:color w:val="000000"/>
          <w:szCs w:val="24"/>
          <w:lang w:eastAsia="en-CA"/>
        </w:rPr>
        <w:t xml:space="preserve"> crop insurance business </w:t>
      </w:r>
      <w:r>
        <w:rPr>
          <w:rFonts w:eastAsia="Times New Roman" w:cs="Times New Roman"/>
          <w:color w:val="000000"/>
          <w:szCs w:val="24"/>
          <w:lang w:eastAsia="en-CA"/>
        </w:rPr>
        <w:t xml:space="preserve">and </w:t>
      </w:r>
      <w:r w:rsidRPr="00AE5B0B">
        <w:rPr>
          <w:rFonts w:eastAsia="Times New Roman" w:cs="Times New Roman"/>
          <w:color w:val="000000"/>
          <w:szCs w:val="24"/>
          <w:lang w:eastAsia="en-CA"/>
        </w:rPr>
        <w:t>makes it extremely easy to calculate and track quotes, APH records, acreage reports, and notice of loss. Mapping services have also been updated with the addition of FarmMaps to the </w:t>
      </w:r>
      <w:r w:rsidRPr="00AE5B0B">
        <w:rPr>
          <w:rFonts w:eastAsia="Times New Roman" w:cs="Times New Roman"/>
          <w:i/>
          <w:iCs/>
          <w:color w:val="000000"/>
          <w:szCs w:val="24"/>
          <w:lang w:eastAsia="en-CA"/>
        </w:rPr>
        <w:t>CIMax</w:t>
      </w:r>
      <w:r w:rsidRPr="00AE5B0B">
        <w:rPr>
          <w:rFonts w:eastAsia="Times New Roman" w:cs="Times New Roman"/>
          <w:color w:val="000000"/>
          <w:szCs w:val="24"/>
          <w:lang w:eastAsia="en-CA"/>
        </w:rPr>
        <w:t xml:space="preserve"> </w:t>
      </w:r>
      <w:r>
        <w:rPr>
          <w:rFonts w:eastAsia="Times New Roman" w:cs="Times New Roman"/>
          <w:color w:val="000000"/>
          <w:szCs w:val="24"/>
          <w:lang w:eastAsia="en-CA"/>
        </w:rPr>
        <w:t>application</w:t>
      </w:r>
      <w:r w:rsidRPr="00AE5B0B">
        <w:rPr>
          <w:rFonts w:eastAsia="Times New Roman" w:cs="Times New Roman"/>
          <w:color w:val="000000"/>
          <w:szCs w:val="24"/>
          <w:lang w:eastAsia="en-CA"/>
        </w:rPr>
        <w:t>.</w:t>
      </w:r>
    </w:p>
    <w:p w:rsidR="00FA06DE" w:rsidRDefault="00FA06DE" w:rsidP="00FA06DE">
      <w:pPr>
        <w:pStyle w:val="Heading3"/>
        <w:rPr>
          <w:noProof/>
        </w:rPr>
      </w:pPr>
      <w:bookmarkStart w:id="7" w:name="_Toc518995712"/>
      <w:r>
        <w:t>Creating New policy in CIMax</w:t>
      </w:r>
      <w:r w:rsidRPr="00FA06DE">
        <w:rPr>
          <w:noProof/>
        </w:rPr>
        <w:t xml:space="preserve"> </w:t>
      </w:r>
      <w:r>
        <w:rPr>
          <w:noProof/>
        </w:rPr>
        <w:drawing>
          <wp:inline distT="0" distB="0" distL="0" distR="0" wp14:anchorId="1FA5F3B7" wp14:editId="3C8385C1">
            <wp:extent cx="4057650" cy="1562100"/>
            <wp:effectExtent l="0" t="0" r="19050" b="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bookmarkEnd w:id="7"/>
    </w:p>
    <w:p w:rsidR="00BC31EF" w:rsidRPr="00BC31EF" w:rsidRDefault="00BC31EF" w:rsidP="00DC6333">
      <w:pPr>
        <w:pStyle w:val="ListParagraph"/>
        <w:numPr>
          <w:ilvl w:val="0"/>
          <w:numId w:val="33"/>
        </w:numPr>
      </w:pPr>
      <w:r>
        <w:t>Launch CIMax Application and create new policy by clicking on “New MPCI policy”</w:t>
      </w:r>
    </w:p>
    <w:p w:rsidR="00FA06DE" w:rsidRDefault="00256233" w:rsidP="00256233">
      <w:pPr>
        <w:pStyle w:val="ListParagraph"/>
      </w:pPr>
      <w:r>
        <w:rPr>
          <w:noProof/>
        </w:rPr>
        <w:lastRenderedPageBreak/>
        <w:drawing>
          <wp:inline distT="0" distB="0" distL="0" distR="0" wp14:anchorId="6067F782" wp14:editId="0F8F2D5E">
            <wp:extent cx="5943600" cy="40170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17010"/>
                    </a:xfrm>
                    <a:prstGeom prst="rect">
                      <a:avLst/>
                    </a:prstGeom>
                  </pic:spPr>
                </pic:pic>
              </a:graphicData>
            </a:graphic>
          </wp:inline>
        </w:drawing>
      </w:r>
    </w:p>
    <w:p w:rsidR="00BC31EF" w:rsidRDefault="00BC31EF" w:rsidP="00DC6333">
      <w:pPr>
        <w:pStyle w:val="ListParagraph"/>
        <w:numPr>
          <w:ilvl w:val="0"/>
          <w:numId w:val="33"/>
        </w:numPr>
        <w:rPr>
          <w:noProof/>
        </w:rPr>
      </w:pPr>
      <w:r>
        <w:rPr>
          <w:noProof/>
        </w:rPr>
        <w:t>Select Year as 2018 in Entity Tab and fill in all the rest of the fields in the entity tab</w:t>
      </w:r>
    </w:p>
    <w:p w:rsidR="00BC31EF" w:rsidRDefault="00BC31EF" w:rsidP="00BC31EF">
      <w:pPr>
        <w:pStyle w:val="ListParagraph"/>
        <w:rPr>
          <w:noProof/>
        </w:rPr>
      </w:pPr>
    </w:p>
    <w:p w:rsidR="00BC31EF" w:rsidRDefault="00BC31EF" w:rsidP="00BC31EF">
      <w:pPr>
        <w:pStyle w:val="ListParagraph"/>
        <w:rPr>
          <w:noProof/>
        </w:rPr>
      </w:pPr>
      <w:r w:rsidRPr="00BC31EF">
        <w:rPr>
          <w:b/>
          <w:noProof/>
        </w:rPr>
        <w:t>Note:</w:t>
      </w:r>
      <w:r>
        <w:rPr>
          <w:noProof/>
        </w:rPr>
        <w:t xml:space="preserve"> When selecting the Agency, give the appropriate agency applicable to the selected State. </w:t>
      </w:r>
    </w:p>
    <w:p w:rsidR="00BC31EF" w:rsidRDefault="00BC31EF" w:rsidP="00BC31EF">
      <w:pPr>
        <w:pStyle w:val="ListParagraph"/>
        <w:rPr>
          <w:noProof/>
        </w:rPr>
      </w:pPr>
      <w:r>
        <w:rPr>
          <w:noProof/>
        </w:rPr>
        <w:t>Example, look at the number associated to state and enter the same number in Agency field which will list the associated agency list. Here IL state has 12. So enter 12 in the agency which will lists the agency starts with 12</w:t>
      </w:r>
    </w:p>
    <w:p w:rsidR="00BC31EF" w:rsidRDefault="00BC31EF" w:rsidP="00BC31EF">
      <w:pPr>
        <w:pStyle w:val="ListParagraph"/>
        <w:rPr>
          <w:noProof/>
        </w:rPr>
      </w:pPr>
      <w:r>
        <w:rPr>
          <w:noProof/>
        </w:rPr>
        <w:lastRenderedPageBreak/>
        <w:drawing>
          <wp:inline distT="0" distB="0" distL="0" distR="0" wp14:anchorId="72368541" wp14:editId="30A3053A">
            <wp:extent cx="5943600" cy="4615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15815"/>
                    </a:xfrm>
                    <a:prstGeom prst="rect">
                      <a:avLst/>
                    </a:prstGeom>
                  </pic:spPr>
                </pic:pic>
              </a:graphicData>
            </a:graphic>
          </wp:inline>
        </w:drawing>
      </w:r>
    </w:p>
    <w:p w:rsidR="00BC31EF" w:rsidRDefault="00BC31EF" w:rsidP="00DC6333">
      <w:pPr>
        <w:pStyle w:val="ListParagraph"/>
        <w:numPr>
          <w:ilvl w:val="0"/>
          <w:numId w:val="33"/>
        </w:numPr>
        <w:rPr>
          <w:noProof/>
        </w:rPr>
      </w:pPr>
      <w:r>
        <w:rPr>
          <w:noProof/>
        </w:rPr>
        <w:t>Click on Substantial Benefical Interest (SBI) and fill in the details and click Ok</w:t>
      </w:r>
    </w:p>
    <w:p w:rsidR="00BC31EF" w:rsidRDefault="00BC31EF" w:rsidP="00BC31EF">
      <w:pPr>
        <w:pStyle w:val="ListParagraph"/>
        <w:rPr>
          <w:noProof/>
        </w:rPr>
      </w:pPr>
      <w:r>
        <w:rPr>
          <w:noProof/>
        </w:rPr>
        <w:lastRenderedPageBreak/>
        <w:drawing>
          <wp:inline distT="0" distB="0" distL="0" distR="0" wp14:anchorId="352BD156" wp14:editId="6D0AAD60">
            <wp:extent cx="5943600" cy="4615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15815"/>
                    </a:xfrm>
                    <a:prstGeom prst="rect">
                      <a:avLst/>
                    </a:prstGeom>
                  </pic:spPr>
                </pic:pic>
              </a:graphicData>
            </a:graphic>
          </wp:inline>
        </w:drawing>
      </w:r>
    </w:p>
    <w:p w:rsidR="00BC31EF" w:rsidRDefault="00BC31EF" w:rsidP="00DC6333">
      <w:pPr>
        <w:pStyle w:val="ListParagraph"/>
        <w:numPr>
          <w:ilvl w:val="0"/>
          <w:numId w:val="33"/>
        </w:numPr>
        <w:rPr>
          <w:noProof/>
        </w:rPr>
      </w:pPr>
      <w:r>
        <w:rPr>
          <w:noProof/>
        </w:rPr>
        <w:t>Click on Policy Tab, Create 1 crop line for Corn as below and Click Save</w:t>
      </w:r>
    </w:p>
    <w:p w:rsidR="00BC31EF" w:rsidRDefault="00BC31EF" w:rsidP="00BC31EF">
      <w:pPr>
        <w:pStyle w:val="ListParagraph"/>
        <w:rPr>
          <w:noProof/>
        </w:rPr>
      </w:pPr>
    </w:p>
    <w:p w:rsidR="00BC31EF" w:rsidRDefault="00BC31EF" w:rsidP="00BC31EF">
      <w:pPr>
        <w:pStyle w:val="ListParagraph"/>
        <w:rPr>
          <w:noProof/>
        </w:rPr>
      </w:pPr>
      <w:r>
        <w:rPr>
          <w:noProof/>
        </w:rPr>
        <w:t>Apply Signature Dates window will be displayed. Enter the data as in the screen shot and click Ok</w:t>
      </w:r>
    </w:p>
    <w:p w:rsidR="00BC31EF" w:rsidRDefault="00BC31EF" w:rsidP="00BC31EF">
      <w:pPr>
        <w:pStyle w:val="ListParagraph"/>
        <w:rPr>
          <w:noProof/>
        </w:rPr>
      </w:pPr>
      <w:r>
        <w:rPr>
          <w:noProof/>
        </w:rPr>
        <w:t xml:space="preserve">Policy will be saved. </w:t>
      </w:r>
    </w:p>
    <w:p w:rsidR="00BC31EF" w:rsidRDefault="00BC31EF" w:rsidP="00BC31EF">
      <w:pPr>
        <w:pStyle w:val="ListParagraph"/>
        <w:rPr>
          <w:noProof/>
        </w:rPr>
      </w:pPr>
    </w:p>
    <w:p w:rsidR="00BC31EF" w:rsidRPr="00FA06DE" w:rsidRDefault="00BC31EF" w:rsidP="00BC31EF">
      <w:pPr>
        <w:pStyle w:val="ListParagraph"/>
      </w:pPr>
      <w:r>
        <w:rPr>
          <w:noProof/>
        </w:rPr>
        <w:lastRenderedPageBreak/>
        <w:drawing>
          <wp:inline distT="0" distB="0" distL="0" distR="0" wp14:anchorId="7DB324D8" wp14:editId="5C996DF3">
            <wp:extent cx="5943600" cy="46158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15815"/>
                    </a:xfrm>
                    <a:prstGeom prst="rect">
                      <a:avLst/>
                    </a:prstGeom>
                  </pic:spPr>
                </pic:pic>
              </a:graphicData>
            </a:graphic>
          </wp:inline>
        </w:drawing>
      </w:r>
    </w:p>
    <w:p w:rsidR="005C32B4" w:rsidRDefault="00FA06DE" w:rsidP="000D563B">
      <w:pPr>
        <w:pStyle w:val="Heading3"/>
      </w:pPr>
      <w:bookmarkStart w:id="8" w:name="_Toc518995713"/>
      <w:r>
        <w:rPr>
          <w:noProof/>
        </w:rPr>
        <w:t>Viewing Existing policy in CIMax</w:t>
      </w:r>
      <w:r>
        <w:rPr>
          <w:noProof/>
        </w:rPr>
        <w:drawing>
          <wp:inline distT="0" distB="0" distL="0" distR="0" wp14:anchorId="126D22D5" wp14:editId="7FDE110E">
            <wp:extent cx="4057650" cy="1352550"/>
            <wp:effectExtent l="0" t="0" r="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8"/>
    </w:p>
    <w:p w:rsidR="005C32B4" w:rsidRDefault="005C32B4" w:rsidP="005C32B4">
      <w:pPr>
        <w:pStyle w:val="ListParagraph"/>
      </w:pPr>
    </w:p>
    <w:p w:rsidR="005C32B4" w:rsidRDefault="005C32B4" w:rsidP="005C32B4">
      <w:pPr>
        <w:pStyle w:val="ListParagraph"/>
      </w:pPr>
    </w:p>
    <w:p w:rsidR="005C32B4" w:rsidRDefault="000D563B" w:rsidP="00DC6333">
      <w:pPr>
        <w:pStyle w:val="ListParagraph"/>
        <w:numPr>
          <w:ilvl w:val="0"/>
          <w:numId w:val="33"/>
        </w:numPr>
      </w:pPr>
      <w:r>
        <w:t>View the existing policy created in above steps as shown in the screenshot below.</w:t>
      </w:r>
    </w:p>
    <w:p w:rsidR="000D563B" w:rsidRDefault="000D563B" w:rsidP="000D563B">
      <w:pPr>
        <w:pStyle w:val="ListParagraph"/>
      </w:pPr>
      <w:r>
        <w:rPr>
          <w:noProof/>
        </w:rPr>
        <w:lastRenderedPageBreak/>
        <w:drawing>
          <wp:inline distT="0" distB="0" distL="0" distR="0">
            <wp:extent cx="5934075" cy="1562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p>
    <w:p w:rsidR="000111E6" w:rsidRDefault="000111E6" w:rsidP="000111E6"/>
    <w:p w:rsidR="00E45BC2" w:rsidRDefault="00016603" w:rsidP="00E45BC2">
      <w:pPr>
        <w:pStyle w:val="Heading1"/>
      </w:pPr>
      <w:bookmarkStart w:id="9" w:name="_Toc518995714"/>
      <w:r>
        <w:t>Day 2</w:t>
      </w:r>
      <w:r w:rsidR="00CA4064">
        <w:t xml:space="preserve"> – KT Session</w:t>
      </w:r>
      <w:bookmarkEnd w:id="9"/>
    </w:p>
    <w:p w:rsidR="00CA4064" w:rsidRDefault="00D03AE5" w:rsidP="00CA4064">
      <w:pPr>
        <w:pStyle w:val="Heading2"/>
      </w:pPr>
      <w:bookmarkStart w:id="10" w:name="_Toc518995715"/>
      <w:r>
        <w:t>CIMax Application Tabs and Fields:</w:t>
      </w:r>
      <w:bookmarkEnd w:id="10"/>
    </w:p>
    <w:p w:rsidR="00CA4064" w:rsidRDefault="00CA4064" w:rsidP="00CA4064">
      <w:pPr>
        <w:pStyle w:val="Heading3"/>
      </w:pPr>
      <w:bookmarkStart w:id="11" w:name="_Toc518995716"/>
      <w:r>
        <w:t>Summary Tab</w:t>
      </w:r>
      <w:bookmarkEnd w:id="11"/>
    </w:p>
    <w:p w:rsidR="00CA4064" w:rsidRDefault="00CA4064" w:rsidP="00CA4064">
      <w:r>
        <w:t>Summary tab contains information related to policy, signature dates, Billing details and Producer summary reports.</w:t>
      </w:r>
      <w:r w:rsidR="00F7281D">
        <w:t xml:space="preserve"> </w:t>
      </w:r>
    </w:p>
    <w:p w:rsidR="00F7281D" w:rsidRPr="00CA4064" w:rsidRDefault="00F7281D" w:rsidP="00CA4064">
      <w:r>
        <w:rPr>
          <w:noProof/>
        </w:rPr>
        <w:drawing>
          <wp:inline distT="0" distB="0" distL="0" distR="0">
            <wp:extent cx="5971540" cy="3038475"/>
            <wp:effectExtent l="0" t="0" r="0" b="9525"/>
            <wp:docPr id="6" name="Picture 6" descr="cid:997441352154090916835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9974413521540909168359775"/>
                    <pic:cNvPicPr>
                      <a:picLocks noChangeAspect="1" noChangeArrowheads="1"/>
                    </pic:cNvPicPr>
                  </pic:nvPicPr>
                  <pic:blipFill>
                    <a:blip r:embed="rId32" r:link="rId33" cstate="print">
                      <a:extLst>
                        <a:ext uri="{28A0092B-C50C-407E-A947-70E740481C1C}">
                          <a14:useLocalDpi xmlns:a14="http://schemas.microsoft.com/office/drawing/2010/main" val="0"/>
                        </a:ext>
                      </a:extLst>
                    </a:blip>
                    <a:srcRect/>
                    <a:stretch>
                      <a:fillRect/>
                    </a:stretch>
                  </pic:blipFill>
                  <pic:spPr bwMode="auto">
                    <a:xfrm>
                      <a:off x="0" y="0"/>
                      <a:ext cx="6011686" cy="3058902"/>
                    </a:xfrm>
                    <a:prstGeom prst="rect">
                      <a:avLst/>
                    </a:prstGeom>
                    <a:noFill/>
                    <a:ln>
                      <a:noFill/>
                    </a:ln>
                  </pic:spPr>
                </pic:pic>
              </a:graphicData>
            </a:graphic>
          </wp:inline>
        </w:drawing>
      </w:r>
    </w:p>
    <w:p w:rsidR="00CA4064" w:rsidRDefault="00004486" w:rsidP="00CA4064">
      <w:pPr>
        <w:pStyle w:val="Heading3"/>
      </w:pPr>
      <w:bookmarkStart w:id="12" w:name="_Toc518995717"/>
      <w:r>
        <w:t xml:space="preserve">Entity </w:t>
      </w:r>
      <w:r w:rsidR="00B87DCF">
        <w:t>Tab</w:t>
      </w:r>
      <w:bookmarkEnd w:id="12"/>
      <w:r>
        <w:t xml:space="preserve"> </w:t>
      </w:r>
    </w:p>
    <w:p w:rsidR="00F7281D" w:rsidRDefault="00B87DCF" w:rsidP="001D1445">
      <w:r>
        <w:t>Entity tab contains information related to Policy Setup, Substantial Beneficial Interest, Entity Information, Power of Attorney, Entity Contact Information and Authorized Signers.</w:t>
      </w:r>
    </w:p>
    <w:p w:rsidR="00A86698" w:rsidRDefault="00A86698" w:rsidP="001D1445">
      <w:r>
        <w:t xml:space="preserve">Policy Setup contains below fields: </w:t>
      </w:r>
    </w:p>
    <w:p w:rsidR="001D1445" w:rsidRDefault="00F7281D" w:rsidP="00DC6333">
      <w:pPr>
        <w:pStyle w:val="ListParagraph"/>
        <w:numPr>
          <w:ilvl w:val="0"/>
          <w:numId w:val="33"/>
        </w:numPr>
      </w:pPr>
      <w:r>
        <w:t>Crop Y</w:t>
      </w:r>
      <w:r w:rsidR="00A86698">
        <w:t>ear</w:t>
      </w:r>
    </w:p>
    <w:p w:rsidR="006C5A9B" w:rsidRDefault="00F7281D" w:rsidP="00DC6333">
      <w:pPr>
        <w:pStyle w:val="ListParagraph"/>
        <w:numPr>
          <w:ilvl w:val="0"/>
          <w:numId w:val="33"/>
        </w:numPr>
      </w:pPr>
      <w:r>
        <w:t>State</w:t>
      </w:r>
    </w:p>
    <w:p w:rsidR="00F7281D" w:rsidRDefault="006C5A9B" w:rsidP="00DC6333">
      <w:pPr>
        <w:pStyle w:val="ListParagraph"/>
        <w:numPr>
          <w:ilvl w:val="0"/>
          <w:numId w:val="33"/>
        </w:numPr>
      </w:pPr>
      <w:r>
        <w:t>C</w:t>
      </w:r>
      <w:r w:rsidR="00A86698">
        <w:t>ountry</w:t>
      </w:r>
    </w:p>
    <w:p w:rsidR="00A86698" w:rsidRDefault="00F7281D" w:rsidP="00DC6333">
      <w:pPr>
        <w:pStyle w:val="ListParagraph"/>
        <w:numPr>
          <w:ilvl w:val="0"/>
          <w:numId w:val="33"/>
        </w:numPr>
      </w:pPr>
      <w:r>
        <w:t>Agen</w:t>
      </w:r>
      <w:r w:rsidR="006C5A9B">
        <w:t>cy/</w:t>
      </w:r>
      <w:r w:rsidR="00A86698">
        <w:t>Agent</w:t>
      </w:r>
    </w:p>
    <w:p w:rsidR="00A86698" w:rsidRDefault="00A86698" w:rsidP="00A86698">
      <w:r>
        <w:lastRenderedPageBreak/>
        <w:t>Entity Information contains below fields:</w:t>
      </w:r>
    </w:p>
    <w:p w:rsidR="001D1445" w:rsidRDefault="00A86698" w:rsidP="00DC6333">
      <w:pPr>
        <w:pStyle w:val="ListParagraph"/>
        <w:numPr>
          <w:ilvl w:val="0"/>
          <w:numId w:val="33"/>
        </w:numPr>
      </w:pPr>
      <w:r>
        <w:t>Person type</w:t>
      </w:r>
    </w:p>
    <w:p w:rsidR="001D1445" w:rsidRDefault="00F7281D" w:rsidP="00DC6333">
      <w:pPr>
        <w:pStyle w:val="ListParagraph"/>
        <w:numPr>
          <w:ilvl w:val="0"/>
          <w:numId w:val="33"/>
        </w:numPr>
      </w:pPr>
      <w:r>
        <w:t>Identity/Identity number type</w:t>
      </w:r>
    </w:p>
    <w:p w:rsidR="00A86698" w:rsidRDefault="00A86698" w:rsidP="00DC6333">
      <w:pPr>
        <w:pStyle w:val="ListParagraph"/>
        <w:numPr>
          <w:ilvl w:val="0"/>
          <w:numId w:val="33"/>
        </w:numPr>
      </w:pPr>
      <w:r>
        <w:t>First Name</w:t>
      </w:r>
    </w:p>
    <w:p w:rsidR="00A86698" w:rsidRDefault="00A86698" w:rsidP="00DC6333">
      <w:pPr>
        <w:pStyle w:val="ListParagraph"/>
        <w:numPr>
          <w:ilvl w:val="0"/>
          <w:numId w:val="33"/>
        </w:numPr>
      </w:pPr>
      <w:r>
        <w:t>Last Name</w:t>
      </w:r>
    </w:p>
    <w:p w:rsidR="00A86698" w:rsidRDefault="00A86698" w:rsidP="00DC6333">
      <w:pPr>
        <w:pStyle w:val="ListParagraph"/>
        <w:numPr>
          <w:ilvl w:val="0"/>
          <w:numId w:val="33"/>
        </w:numPr>
      </w:pPr>
      <w:r>
        <w:t>Business Name</w:t>
      </w:r>
    </w:p>
    <w:p w:rsidR="00A86698" w:rsidRDefault="00A86698" w:rsidP="00DC6333">
      <w:pPr>
        <w:pStyle w:val="ListParagraph"/>
        <w:numPr>
          <w:ilvl w:val="0"/>
          <w:numId w:val="33"/>
        </w:numPr>
      </w:pPr>
      <w:r>
        <w:t>DBA</w:t>
      </w:r>
    </w:p>
    <w:p w:rsidR="00A86698" w:rsidRDefault="00A86698" w:rsidP="00DC6333">
      <w:pPr>
        <w:pStyle w:val="ListParagraph"/>
        <w:numPr>
          <w:ilvl w:val="0"/>
          <w:numId w:val="33"/>
        </w:numPr>
      </w:pPr>
      <w:r>
        <w:t>Relationship Type code</w:t>
      </w:r>
    </w:p>
    <w:p w:rsidR="00A86698" w:rsidRDefault="00A86698" w:rsidP="00A86698">
      <w:r>
        <w:t>Entity Contact Information contains below fields:</w:t>
      </w:r>
    </w:p>
    <w:p w:rsidR="00A86698" w:rsidRDefault="00A86698" w:rsidP="00DC6333">
      <w:pPr>
        <w:pStyle w:val="ListParagraph"/>
        <w:numPr>
          <w:ilvl w:val="0"/>
          <w:numId w:val="33"/>
        </w:numPr>
      </w:pPr>
      <w:r>
        <w:t>Address</w:t>
      </w:r>
    </w:p>
    <w:p w:rsidR="00A86698" w:rsidRDefault="00A86698" w:rsidP="00DC6333">
      <w:pPr>
        <w:pStyle w:val="ListParagraph"/>
        <w:numPr>
          <w:ilvl w:val="0"/>
          <w:numId w:val="33"/>
        </w:numPr>
      </w:pPr>
      <w:r>
        <w:t>Phone</w:t>
      </w:r>
    </w:p>
    <w:p w:rsidR="00A86698" w:rsidRDefault="00A86698" w:rsidP="00DC6333">
      <w:pPr>
        <w:pStyle w:val="ListParagraph"/>
        <w:numPr>
          <w:ilvl w:val="0"/>
          <w:numId w:val="33"/>
        </w:numPr>
      </w:pPr>
      <w:r>
        <w:t>Email</w:t>
      </w:r>
    </w:p>
    <w:p w:rsidR="00004486" w:rsidRDefault="00B87DCF" w:rsidP="006C5A9B">
      <w:pPr>
        <w:pStyle w:val="Heading3"/>
        <w:numPr>
          <w:ilvl w:val="0"/>
          <w:numId w:val="0"/>
        </w:numPr>
        <w:ind w:left="936" w:hanging="936"/>
      </w:pPr>
      <w:bookmarkStart w:id="13" w:name="_Toc518654146"/>
      <w:bookmarkStart w:id="14" w:name="_Toc518995718"/>
      <w:r>
        <w:rPr>
          <w:noProof/>
        </w:rPr>
        <w:drawing>
          <wp:inline distT="0" distB="0" distL="0" distR="0" wp14:anchorId="074B8531" wp14:editId="77414D96">
            <wp:extent cx="5943600" cy="2952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52750"/>
                    </a:xfrm>
                    <a:prstGeom prst="rect">
                      <a:avLst/>
                    </a:prstGeom>
                  </pic:spPr>
                </pic:pic>
              </a:graphicData>
            </a:graphic>
          </wp:inline>
        </w:drawing>
      </w:r>
      <w:bookmarkEnd w:id="13"/>
      <w:bookmarkEnd w:id="14"/>
    </w:p>
    <w:p w:rsidR="006C5A9B" w:rsidRPr="006C5A9B" w:rsidRDefault="006C5A9B" w:rsidP="006C5A9B"/>
    <w:p w:rsidR="00004486" w:rsidRDefault="00004486" w:rsidP="00D07F11">
      <w:pPr>
        <w:pStyle w:val="Heading3"/>
        <w:tabs>
          <w:tab w:val="clear" w:pos="1656"/>
          <w:tab w:val="num" w:pos="1026"/>
        </w:tabs>
        <w:ind w:left="1026"/>
      </w:pPr>
      <w:bookmarkStart w:id="15" w:name="_Toc518995719"/>
      <w:r>
        <w:t xml:space="preserve">AR </w:t>
      </w:r>
      <w:r w:rsidR="00D07F11">
        <w:t>Tab:</w:t>
      </w:r>
      <w:bookmarkEnd w:id="15"/>
    </w:p>
    <w:p w:rsidR="00D07F11" w:rsidRPr="00D07F11" w:rsidRDefault="00D07F11" w:rsidP="00D07F11">
      <w:r>
        <w:t>AR Tab contains information about Crop Information like Crop Levels, % Price, Plan and Crop Type etc as shown in the below screenshot.</w:t>
      </w:r>
    </w:p>
    <w:p w:rsidR="006C5A9B" w:rsidRPr="006C5A9B" w:rsidRDefault="00AF106E" w:rsidP="006C5A9B">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261.75pt">
            <v:imagedata r:id="rId34" o:title="ar report"/>
          </v:shape>
        </w:pict>
      </w:r>
    </w:p>
    <w:p w:rsidR="00005EA7" w:rsidRDefault="00004486" w:rsidP="004862F5">
      <w:pPr>
        <w:pStyle w:val="Heading2"/>
      </w:pPr>
      <w:bookmarkStart w:id="16" w:name="_Toc518995720"/>
      <w:r>
        <w:t>View the Policy in PDF and Printout</w:t>
      </w:r>
      <w:bookmarkEnd w:id="16"/>
    </w:p>
    <w:p w:rsidR="004D2FB6" w:rsidRDefault="004D2FB6" w:rsidP="004D2FB6">
      <w:r>
        <w:rPr>
          <w:noProof/>
        </w:rPr>
        <w:drawing>
          <wp:inline distT="0" distB="0" distL="0" distR="0" wp14:anchorId="09B32C86" wp14:editId="39BFC5F4">
            <wp:extent cx="4057650" cy="1562100"/>
            <wp:effectExtent l="0" t="0" r="1905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0113A8" w:rsidRPr="004D2FB6" w:rsidRDefault="000113A8" w:rsidP="004D2FB6"/>
    <w:p w:rsidR="00005EA7" w:rsidRDefault="004D2FB6" w:rsidP="00005EA7">
      <w:r>
        <w:rPr>
          <w:noProof/>
        </w:rPr>
        <w:lastRenderedPageBreak/>
        <w:drawing>
          <wp:inline distT="0" distB="0" distL="0" distR="0">
            <wp:extent cx="5972810" cy="3800879"/>
            <wp:effectExtent l="0" t="0" r="8890" b="9525"/>
            <wp:docPr id="12" name="Picture 12" descr="cid:867381469800552456502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8673814698005524565021824"/>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bwMode="auto">
                    <a:xfrm>
                      <a:off x="0" y="0"/>
                      <a:ext cx="5972810" cy="3800879"/>
                    </a:xfrm>
                    <a:prstGeom prst="rect">
                      <a:avLst/>
                    </a:prstGeom>
                    <a:noFill/>
                    <a:ln>
                      <a:noFill/>
                    </a:ln>
                  </pic:spPr>
                </pic:pic>
              </a:graphicData>
            </a:graphic>
          </wp:inline>
        </w:drawing>
      </w:r>
    </w:p>
    <w:p w:rsidR="000113A8" w:rsidRDefault="000113A8" w:rsidP="00005EA7">
      <w:r>
        <w:rPr>
          <w:noProof/>
        </w:rPr>
        <w:lastRenderedPageBreak/>
        <w:drawing>
          <wp:inline distT="0" distB="0" distL="0" distR="0">
            <wp:extent cx="5972810" cy="4444882"/>
            <wp:effectExtent l="0" t="0" r="0" b="0"/>
            <wp:docPr id="14" name="Picture 14" descr="cid:554851469800553765243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5548514698005537652433027"/>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bwMode="auto">
                    <a:xfrm>
                      <a:off x="0" y="0"/>
                      <a:ext cx="5972810" cy="4444882"/>
                    </a:xfrm>
                    <a:prstGeom prst="rect">
                      <a:avLst/>
                    </a:prstGeom>
                    <a:noFill/>
                    <a:ln>
                      <a:noFill/>
                    </a:ln>
                  </pic:spPr>
                </pic:pic>
              </a:graphicData>
            </a:graphic>
          </wp:inline>
        </w:drawing>
      </w:r>
    </w:p>
    <w:p w:rsidR="004E1E80" w:rsidRDefault="00814027" w:rsidP="006042D0">
      <w:pPr>
        <w:pStyle w:val="Heading1"/>
      </w:pPr>
      <w:bookmarkStart w:id="17" w:name="_Toc518995721"/>
      <w:r>
        <w:t>Day 3 – KT Session</w:t>
      </w:r>
      <w:r w:rsidR="008B61BA">
        <w:t xml:space="preserve"> on Performance</w:t>
      </w:r>
      <w:bookmarkEnd w:id="17"/>
    </w:p>
    <w:p w:rsidR="00AF799C" w:rsidRPr="00030D05" w:rsidRDefault="00AF799C" w:rsidP="00AF799C">
      <w:pPr>
        <w:pStyle w:val="Heading2"/>
      </w:pPr>
      <w:bookmarkStart w:id="18" w:name="_Toc518995722"/>
      <w:r w:rsidRPr="00030D05">
        <w:t xml:space="preserve">Overview </w:t>
      </w:r>
      <w:r>
        <w:t>of Performance Testing Practice:</w:t>
      </w:r>
      <w:bookmarkEnd w:id="18"/>
    </w:p>
    <w:p w:rsidR="00AF799C" w:rsidRDefault="00AF799C" w:rsidP="00AF799C">
      <w:pPr>
        <w:pStyle w:val="Heading3"/>
      </w:pPr>
      <w:bookmarkStart w:id="19" w:name="_Toc518995723"/>
      <w:r w:rsidRPr="00030D05">
        <w:t>Application Access</w:t>
      </w:r>
      <w:bookmarkEnd w:id="19"/>
    </w:p>
    <w:p w:rsidR="00AF799C" w:rsidRDefault="00AF799C" w:rsidP="00AF799C">
      <w:pPr>
        <w:ind w:left="630"/>
      </w:pPr>
      <w:r>
        <w:t>To Access the application we need to open Vugen</w:t>
      </w:r>
      <w:bookmarkStart w:id="20" w:name="_GoBack"/>
      <w:bookmarkEnd w:id="20"/>
      <w:r>
        <w:t xml:space="preserve"> and follow the below steps:</w:t>
      </w:r>
    </w:p>
    <w:p w:rsidR="00AF799C" w:rsidRDefault="00AF799C" w:rsidP="00DC6333">
      <w:pPr>
        <w:pStyle w:val="ListParagraph"/>
        <w:numPr>
          <w:ilvl w:val="0"/>
          <w:numId w:val="34"/>
        </w:numPr>
      </w:pPr>
      <w:r>
        <w:t>Open Vugen tool</w:t>
      </w:r>
    </w:p>
    <w:p w:rsidR="00AF799C" w:rsidRDefault="00AF799C" w:rsidP="00DC6333">
      <w:pPr>
        <w:pStyle w:val="ListParagraph"/>
        <w:numPr>
          <w:ilvl w:val="0"/>
          <w:numId w:val="34"/>
        </w:numPr>
      </w:pPr>
      <w:r>
        <w:t>Select the Protocol as “Citrix”</w:t>
      </w:r>
    </w:p>
    <w:p w:rsidR="00AF799C" w:rsidRDefault="00AF799C" w:rsidP="00DC6333">
      <w:pPr>
        <w:pStyle w:val="ListParagraph"/>
        <w:numPr>
          <w:ilvl w:val="0"/>
          <w:numId w:val="34"/>
        </w:numPr>
      </w:pPr>
      <w:r>
        <w:t>Click on  “ Record a New Script”</w:t>
      </w:r>
    </w:p>
    <w:p w:rsidR="00AF799C" w:rsidRDefault="00AF799C" w:rsidP="00DC6333">
      <w:pPr>
        <w:pStyle w:val="ListParagraph"/>
        <w:numPr>
          <w:ilvl w:val="0"/>
          <w:numId w:val="34"/>
        </w:numPr>
      </w:pPr>
      <w:r>
        <w:t>Submit the RCIS application Credentials against the server.</w:t>
      </w:r>
    </w:p>
    <w:p w:rsidR="00AF799C" w:rsidRDefault="00AF799C" w:rsidP="00DC6333">
      <w:pPr>
        <w:pStyle w:val="ListParagraph"/>
        <w:numPr>
          <w:ilvl w:val="0"/>
          <w:numId w:val="34"/>
        </w:numPr>
      </w:pPr>
      <w:r>
        <w:t>Start recording the RCIS application as per the business flow.</w:t>
      </w:r>
    </w:p>
    <w:p w:rsidR="00AF799C" w:rsidRPr="00BA5743" w:rsidRDefault="00AF799C" w:rsidP="00AF799C"/>
    <w:p w:rsidR="00AF799C" w:rsidRDefault="00AF799C" w:rsidP="00AF799C">
      <w:pPr>
        <w:pStyle w:val="Heading3"/>
      </w:pPr>
      <w:bookmarkStart w:id="21" w:name="_Toc518995724"/>
      <w:r w:rsidRPr="00030D05">
        <w:t>Scripting</w:t>
      </w:r>
      <w:bookmarkEnd w:id="21"/>
      <w:r w:rsidRPr="00030D05">
        <w:t xml:space="preserve"> </w:t>
      </w:r>
    </w:p>
    <w:p w:rsidR="00AF799C" w:rsidRDefault="00AF799C" w:rsidP="00AF799C">
      <w:pPr>
        <w:ind w:left="720"/>
      </w:pPr>
      <w:r>
        <w:t>Login in to the application manually and access the application and record the script as per business flow as below:</w:t>
      </w:r>
    </w:p>
    <w:p w:rsidR="00AF799C" w:rsidRDefault="00AF799C" w:rsidP="00DC6333">
      <w:pPr>
        <w:pStyle w:val="ListParagraph"/>
        <w:numPr>
          <w:ilvl w:val="0"/>
          <w:numId w:val="35"/>
        </w:numPr>
      </w:pPr>
      <w:r>
        <w:t>Login</w:t>
      </w:r>
    </w:p>
    <w:p w:rsidR="00AF799C" w:rsidRDefault="00AF799C" w:rsidP="00DC6333">
      <w:pPr>
        <w:pStyle w:val="ListParagraph"/>
        <w:numPr>
          <w:ilvl w:val="0"/>
          <w:numId w:val="35"/>
        </w:numPr>
      </w:pPr>
      <w:r>
        <w:t>Search Policy by Name/ID/Phone number</w:t>
      </w:r>
    </w:p>
    <w:p w:rsidR="00AF799C" w:rsidRDefault="00AF799C" w:rsidP="00DC6333">
      <w:pPr>
        <w:pStyle w:val="ListParagraph"/>
        <w:numPr>
          <w:ilvl w:val="0"/>
          <w:numId w:val="35"/>
        </w:numPr>
      </w:pPr>
      <w:r>
        <w:lastRenderedPageBreak/>
        <w:t>Search Policy by Agent Group/Agent name</w:t>
      </w:r>
    </w:p>
    <w:p w:rsidR="00B510CF" w:rsidRDefault="00B510CF" w:rsidP="00B510CF">
      <w:pPr>
        <w:pStyle w:val="ListParagraph"/>
        <w:ind w:left="1545"/>
      </w:pPr>
    </w:p>
    <w:p w:rsidR="00AF799C" w:rsidRDefault="00AF799C" w:rsidP="00AF799C">
      <w:pPr>
        <w:pStyle w:val="ListParagraph"/>
        <w:ind w:left="1545"/>
      </w:pPr>
      <w:r>
        <w:rPr>
          <w:noProof/>
        </w:rPr>
        <w:drawing>
          <wp:inline distT="0" distB="0" distL="0" distR="0">
            <wp:extent cx="5353050" cy="3200400"/>
            <wp:effectExtent l="3810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AF799C" w:rsidRDefault="00AF799C" w:rsidP="00AF799C">
      <w:pPr>
        <w:pStyle w:val="ListParagraph"/>
        <w:ind w:left="1545"/>
      </w:pPr>
      <w:r>
        <w:t xml:space="preserve"> </w:t>
      </w:r>
    </w:p>
    <w:p w:rsidR="00AF799C" w:rsidRPr="00C740F6" w:rsidRDefault="00AF799C" w:rsidP="00DC6333">
      <w:pPr>
        <w:pStyle w:val="ListParagraph"/>
        <w:numPr>
          <w:ilvl w:val="0"/>
          <w:numId w:val="36"/>
        </w:numPr>
      </w:pPr>
      <w:r>
        <w:t xml:space="preserve">Logout the RCIS Application. </w:t>
      </w:r>
    </w:p>
    <w:p w:rsidR="00AF799C" w:rsidRDefault="00AF799C" w:rsidP="00AA2159">
      <w:pPr>
        <w:pStyle w:val="Heading3"/>
      </w:pPr>
      <w:bookmarkStart w:id="22" w:name="_Toc518995725"/>
      <w:r w:rsidRPr="00030D05">
        <w:t>Reporting Structure</w:t>
      </w:r>
      <w:r w:rsidR="00AA2159">
        <w:t xml:space="preserve"> &amp; </w:t>
      </w:r>
      <w:r w:rsidR="00AA2159" w:rsidRPr="00030D05">
        <w:t>Performance Test Metrics</w:t>
      </w:r>
      <w:bookmarkEnd w:id="22"/>
    </w:p>
    <w:p w:rsidR="002456B3" w:rsidRDefault="002456B3" w:rsidP="002456B3">
      <w:pPr>
        <w:ind w:left="720"/>
      </w:pPr>
      <w:r>
        <w:t>It briefs about the different types of reports generated from the different test cases and capture the Total response time of the application.</w:t>
      </w:r>
    </w:p>
    <w:p w:rsidR="002456B3" w:rsidRPr="002456B3" w:rsidRDefault="002456B3" w:rsidP="002456B3">
      <w:pPr>
        <w:ind w:left="720"/>
      </w:pPr>
      <w:r>
        <w:rPr>
          <w:noProof/>
        </w:rPr>
        <w:drawing>
          <wp:inline distT="0" distB="0" distL="0" distR="0">
            <wp:extent cx="5972810" cy="2561395"/>
            <wp:effectExtent l="0" t="0" r="0" b="0"/>
            <wp:docPr id="2" name="Picture 2" descr="cid:52954948887405416781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529549488874054167815968"/>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5972810" cy="2561395"/>
                    </a:xfrm>
                    <a:prstGeom prst="rect">
                      <a:avLst/>
                    </a:prstGeom>
                    <a:noFill/>
                    <a:ln>
                      <a:noFill/>
                    </a:ln>
                  </pic:spPr>
                </pic:pic>
              </a:graphicData>
            </a:graphic>
          </wp:inline>
        </w:drawing>
      </w:r>
    </w:p>
    <w:p w:rsidR="00AF799C" w:rsidRDefault="00AF799C" w:rsidP="00AF799C">
      <w:pPr>
        <w:pStyle w:val="Heading3"/>
      </w:pPr>
      <w:bookmarkStart w:id="23" w:name="_Toc518995726"/>
      <w:r w:rsidRPr="00030D05">
        <w:t>Site Scope</w:t>
      </w:r>
      <w:bookmarkEnd w:id="23"/>
      <w:r w:rsidRPr="00030D05">
        <w:t xml:space="preserve"> </w:t>
      </w:r>
    </w:p>
    <w:p w:rsidR="002456B3" w:rsidRDefault="002456B3" w:rsidP="002456B3">
      <w:pPr>
        <w:ind w:left="720"/>
      </w:pPr>
      <w:r>
        <w:t>Using HP Sitescope monitoring tool, we can derive the different metrics like CPU, Memory and Disk Utilization of the application server and generating the reports.</w:t>
      </w:r>
    </w:p>
    <w:p w:rsidR="00AF799C" w:rsidRDefault="002456B3" w:rsidP="00AA2159">
      <w:pPr>
        <w:ind w:left="720"/>
      </w:pPr>
      <w:r>
        <w:rPr>
          <w:noProof/>
        </w:rPr>
        <w:lastRenderedPageBreak/>
        <w:drawing>
          <wp:inline distT="0" distB="0" distL="0" distR="0">
            <wp:extent cx="5972810" cy="3639995"/>
            <wp:effectExtent l="0" t="0" r="8890" b="0"/>
            <wp:docPr id="7" name="Picture 7" descr="cid:14034948880270163075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140349488802701630750238"/>
                    <pic:cNvPicPr>
                      <a:picLocks noChangeAspect="1" noChangeArrowheads="1"/>
                    </pic:cNvPicPr>
                  </pic:nvPicPr>
                  <pic:blipFill>
                    <a:blip r:embed="rId51" r:link="rId52" cstate="print">
                      <a:extLst>
                        <a:ext uri="{28A0092B-C50C-407E-A947-70E740481C1C}">
                          <a14:useLocalDpi xmlns:a14="http://schemas.microsoft.com/office/drawing/2010/main" val="0"/>
                        </a:ext>
                      </a:extLst>
                    </a:blip>
                    <a:srcRect/>
                    <a:stretch>
                      <a:fillRect/>
                    </a:stretch>
                  </pic:blipFill>
                  <pic:spPr bwMode="auto">
                    <a:xfrm>
                      <a:off x="0" y="0"/>
                      <a:ext cx="5972810" cy="3639995"/>
                    </a:xfrm>
                    <a:prstGeom prst="rect">
                      <a:avLst/>
                    </a:prstGeom>
                    <a:noFill/>
                    <a:ln>
                      <a:noFill/>
                    </a:ln>
                  </pic:spPr>
                </pic:pic>
              </a:graphicData>
            </a:graphic>
          </wp:inline>
        </w:drawing>
      </w:r>
    </w:p>
    <w:p w:rsidR="00AA2159" w:rsidRPr="00AA2159" w:rsidRDefault="00AA2159" w:rsidP="00AA2159"/>
    <w:p w:rsidR="00AF799C" w:rsidRDefault="00AF799C" w:rsidP="00AF799C">
      <w:pPr>
        <w:pStyle w:val="Heading3"/>
      </w:pPr>
      <w:bookmarkStart w:id="24" w:name="_Toc518995727"/>
      <w:r w:rsidRPr="00030D05">
        <w:t>Merging Graphs</w:t>
      </w:r>
      <w:bookmarkEnd w:id="24"/>
      <w:r w:rsidRPr="00030D05">
        <w:t xml:space="preserve"> </w:t>
      </w:r>
    </w:p>
    <w:p w:rsidR="00AA2159" w:rsidRDefault="00AA2159" w:rsidP="00AA2159">
      <w:pPr>
        <w:ind w:left="720"/>
      </w:pPr>
      <w:r>
        <w:t>Aft</w:t>
      </w:r>
      <w:r w:rsidR="0002077D">
        <w:t>er Execution of t</w:t>
      </w:r>
      <w:r>
        <w:t>est we get multiple</w:t>
      </w:r>
      <w:r w:rsidR="0002077D">
        <w:t xml:space="preserve"> reports and graphs. For analyzing the performance we need to merge the Graphs shown below:</w:t>
      </w:r>
    </w:p>
    <w:p w:rsidR="0002077D" w:rsidRPr="00AA2159" w:rsidRDefault="0002077D" w:rsidP="00AA2159">
      <w:pPr>
        <w:ind w:left="720"/>
      </w:pPr>
      <w:r>
        <w:rPr>
          <w:noProof/>
        </w:rPr>
        <w:drawing>
          <wp:inline distT="0" distB="0" distL="0" distR="0">
            <wp:extent cx="5972810" cy="3262413"/>
            <wp:effectExtent l="0" t="0" r="0" b="0"/>
            <wp:docPr id="8" name="Picture 8" descr="cid:39693948880325475119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396939488803254751192608"/>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5972810" cy="3262413"/>
                    </a:xfrm>
                    <a:prstGeom prst="rect">
                      <a:avLst/>
                    </a:prstGeom>
                    <a:noFill/>
                    <a:ln>
                      <a:noFill/>
                    </a:ln>
                  </pic:spPr>
                </pic:pic>
              </a:graphicData>
            </a:graphic>
          </wp:inline>
        </w:drawing>
      </w:r>
    </w:p>
    <w:p w:rsidR="00AF799C" w:rsidRDefault="00AF799C" w:rsidP="00AF799C">
      <w:pPr>
        <w:pStyle w:val="Heading3"/>
      </w:pPr>
      <w:bookmarkStart w:id="25" w:name="_Toc518995728"/>
      <w:r w:rsidRPr="00030D05">
        <w:lastRenderedPageBreak/>
        <w:t>Brief explanation on Scripting</w:t>
      </w:r>
      <w:bookmarkEnd w:id="25"/>
      <w:r w:rsidRPr="00030D05">
        <w:t xml:space="preserve"> </w:t>
      </w:r>
    </w:p>
    <w:p w:rsidR="0002077D" w:rsidRDefault="0002077D" w:rsidP="0002077D">
      <w:pPr>
        <w:ind w:left="720"/>
      </w:pPr>
      <w:r>
        <w:t>As part of the scripting we used arrange the aspect ratio of the application and Vugen tools should be maintained same. We need to enhance the script by using different C-techniquies, Parameterization, Correlation and Checkpoints</w:t>
      </w:r>
      <w:r w:rsidR="008D34A5">
        <w:t>.</w:t>
      </w:r>
    </w:p>
    <w:p w:rsidR="00C40431" w:rsidRDefault="00C40431" w:rsidP="0002077D">
      <w:pPr>
        <w:ind w:left="720"/>
      </w:pPr>
      <w:r>
        <w:t xml:space="preserve">The major Exception handling in the Citrix Environment is Co-ordination ‘X’ and ‘Y’. After recording is done in the Vugen, we should check the application manually whether the Co-ordination ‘X’ and ‘Y’ are same to the script. </w:t>
      </w:r>
    </w:p>
    <w:p w:rsidR="00DF65CA" w:rsidRDefault="00DF65CA" w:rsidP="00DF65CA">
      <w:pPr>
        <w:pStyle w:val="Heading1"/>
      </w:pPr>
      <w:bookmarkStart w:id="26" w:name="_Toc518995729"/>
      <w:r>
        <w:t>Day 3 – KT Session on Automation</w:t>
      </w:r>
      <w:bookmarkEnd w:id="26"/>
    </w:p>
    <w:p w:rsidR="00DF65CA" w:rsidRDefault="00DF65CA" w:rsidP="00DF65CA">
      <w:pPr>
        <w:pStyle w:val="Heading2"/>
      </w:pPr>
      <w:bookmarkStart w:id="27" w:name="_Toc518995730"/>
      <w:r>
        <w:t>Automation Framework Components</w:t>
      </w:r>
      <w:bookmarkEnd w:id="27"/>
    </w:p>
    <w:p w:rsidR="00DF65CA" w:rsidRDefault="00DF65CA" w:rsidP="00DF65CA">
      <w:r>
        <w:t>The Framework is a Hybrid Framework which is combination of Data Driven and Keyword Driven framework. We use Shared Object Repository method to store object properties and is been imported to ALM for accessing from UFT Scripts. Also, we access test data from the Oracle Database.</w:t>
      </w:r>
    </w:p>
    <w:p w:rsidR="00DF65CA" w:rsidRDefault="00DF65CA" w:rsidP="00DF65CA">
      <w:r>
        <w:t>Below are the tools used in this framework.</w:t>
      </w:r>
    </w:p>
    <w:p w:rsidR="00DF65CA" w:rsidRDefault="00DF65CA" w:rsidP="00DC6333">
      <w:pPr>
        <w:pStyle w:val="ListParagraph"/>
        <w:numPr>
          <w:ilvl w:val="0"/>
          <w:numId w:val="33"/>
        </w:numPr>
      </w:pPr>
      <w:r>
        <w:t>UFT – Unified Functional Testing tool</w:t>
      </w:r>
    </w:p>
    <w:p w:rsidR="00DF65CA" w:rsidRDefault="00DF65CA" w:rsidP="00DC6333">
      <w:pPr>
        <w:pStyle w:val="ListParagraph"/>
        <w:numPr>
          <w:ilvl w:val="0"/>
          <w:numId w:val="33"/>
        </w:numPr>
      </w:pPr>
      <w:r>
        <w:t>ALM – Application Lifecycle Management tool</w:t>
      </w:r>
    </w:p>
    <w:p w:rsidR="00DF65CA" w:rsidRDefault="00DF65CA" w:rsidP="00DC6333">
      <w:pPr>
        <w:pStyle w:val="ListParagraph"/>
        <w:numPr>
          <w:ilvl w:val="0"/>
          <w:numId w:val="33"/>
        </w:numPr>
      </w:pPr>
      <w:r>
        <w:t>TFS – Team Foundation Server tool</w:t>
      </w:r>
    </w:p>
    <w:p w:rsidR="00DF65CA" w:rsidRDefault="00DF65CA" w:rsidP="00DC6333">
      <w:pPr>
        <w:pStyle w:val="ListParagraph"/>
        <w:numPr>
          <w:ilvl w:val="0"/>
          <w:numId w:val="33"/>
        </w:numPr>
      </w:pPr>
      <w:r>
        <w:t>CIMax Regression Test Builder</w:t>
      </w:r>
    </w:p>
    <w:p w:rsidR="00DF65CA" w:rsidRDefault="00DF65CA" w:rsidP="00DF65CA">
      <w:pPr>
        <w:pStyle w:val="Heading3"/>
      </w:pPr>
      <w:bookmarkStart w:id="28" w:name="_Toc518995731"/>
      <w:r>
        <w:t>Unified Functional Testing tool</w:t>
      </w:r>
      <w:bookmarkEnd w:id="28"/>
      <w:r>
        <w:tab/>
      </w:r>
    </w:p>
    <w:p w:rsidR="00DF65CA" w:rsidRDefault="00DF65CA" w:rsidP="00DF65CA">
      <w:r>
        <w:t xml:space="preserve">UFT is used for creating automation test scripts and test engine for executing the UFT tests. </w:t>
      </w:r>
    </w:p>
    <w:p w:rsidR="00DF65CA" w:rsidRDefault="00DF65CA" w:rsidP="00DF65CA">
      <w:r>
        <w:t xml:space="preserve"> ALM.</w:t>
      </w:r>
      <w:r w:rsidRPr="00576EA5">
        <w:rPr>
          <w:lang w:val="en"/>
        </w:rPr>
        <w:t xml:space="preserve"> </w:t>
      </w:r>
      <w:r w:rsidRPr="001E206A">
        <w:t xml:space="preserve">HPE Unified Functional Testing software, formerly known as HP Quick Test Professional, provides </w:t>
      </w:r>
      <w:hyperlink r:id="rId55" w:tooltip="Functional testing" w:history="1">
        <w:r w:rsidRPr="001E206A">
          <w:t>functional</w:t>
        </w:r>
      </w:hyperlink>
      <w:r w:rsidRPr="001E206A">
        <w:t xml:space="preserve"> and </w:t>
      </w:r>
      <w:hyperlink r:id="rId56" w:tooltip="Regression testing" w:history="1">
        <w:r w:rsidRPr="001E206A">
          <w:t>regression test</w:t>
        </w:r>
      </w:hyperlink>
      <w:r w:rsidRPr="001E206A">
        <w:t xml:space="preserve"> automation for software applications and environments</w:t>
      </w:r>
      <w:r>
        <w:t>.</w:t>
      </w:r>
      <w:r w:rsidRPr="001E206A">
        <w:t xml:space="preserve"> HPE Unified Functional Testing can be used for enterprise quality assurance. </w:t>
      </w:r>
    </w:p>
    <w:p w:rsidR="00DF65CA" w:rsidRDefault="00DF65CA" w:rsidP="00DF65CA">
      <w:pPr>
        <w:pStyle w:val="Heading3"/>
      </w:pPr>
      <w:bookmarkStart w:id="29" w:name="_Toc518995732"/>
      <w:r>
        <w:t>Application Lifecycle Management tool</w:t>
      </w:r>
      <w:bookmarkEnd w:id="29"/>
      <w:r>
        <w:tab/>
      </w:r>
    </w:p>
    <w:p w:rsidR="00DF65CA" w:rsidRDefault="00DF65CA" w:rsidP="00DF65CA">
      <w:r>
        <w:t>ALM is test and defect management tool used for creating test cases in Test Plan and execution of UFT tests and also creating defects for any bugs.</w:t>
      </w:r>
    </w:p>
    <w:p w:rsidR="00DF65CA" w:rsidRDefault="00DF65CA" w:rsidP="00DF65CA">
      <w:pPr>
        <w:pStyle w:val="Heading3"/>
      </w:pPr>
      <w:bookmarkStart w:id="30" w:name="_Toc518995733"/>
      <w:r>
        <w:t>Team Foundation Server tool</w:t>
      </w:r>
      <w:bookmarkEnd w:id="30"/>
    </w:p>
    <w:p w:rsidR="00DF65CA" w:rsidRPr="000813AF" w:rsidRDefault="00DF65CA" w:rsidP="00DF65CA">
      <w:r w:rsidRPr="000813AF">
        <w:t xml:space="preserve">Team Foundation Server is a </w:t>
      </w:r>
      <w:hyperlink r:id="rId57" w:tooltip="Microsoft" w:history="1">
        <w:r w:rsidRPr="000813AF">
          <w:t>Microsoft</w:t>
        </w:r>
      </w:hyperlink>
      <w:r w:rsidRPr="000813AF">
        <w:t xml:space="preserve"> product that provides </w:t>
      </w:r>
      <w:hyperlink r:id="rId58" w:tooltip="Revision control" w:history="1">
        <w:r w:rsidRPr="000813AF">
          <w:t>source code management</w:t>
        </w:r>
      </w:hyperlink>
      <w:r w:rsidRPr="000813AF">
        <w:t xml:space="preserve"> </w:t>
      </w:r>
      <w:r>
        <w:t>,</w:t>
      </w:r>
      <w:r w:rsidRPr="000813AF">
        <w:t xml:space="preserve"> reporting, </w:t>
      </w:r>
      <w:hyperlink r:id="rId59" w:tooltip="Requirements management" w:history="1">
        <w:r w:rsidRPr="000813AF">
          <w:t>requirements management</w:t>
        </w:r>
      </w:hyperlink>
      <w:r w:rsidRPr="000813AF">
        <w:t xml:space="preserve">, </w:t>
      </w:r>
      <w:hyperlink r:id="rId60" w:tooltip="Project management" w:history="1">
        <w:r w:rsidRPr="000813AF">
          <w:t>project management</w:t>
        </w:r>
      </w:hyperlink>
      <w:r w:rsidRPr="000813AF">
        <w:t xml:space="preserve"> , automated builds, lab management, </w:t>
      </w:r>
      <w:hyperlink r:id="rId61" w:tooltip="Software testing" w:history="1">
        <w:r w:rsidRPr="000813AF">
          <w:t>testing</w:t>
        </w:r>
      </w:hyperlink>
      <w:r w:rsidRPr="000813AF">
        <w:t xml:space="preserve"> and </w:t>
      </w:r>
      <w:hyperlink r:id="rId62" w:tooltip="Release management" w:history="1">
        <w:r w:rsidRPr="000813AF">
          <w:t>release management</w:t>
        </w:r>
      </w:hyperlink>
      <w:r w:rsidRPr="000813AF">
        <w:t xml:space="preserve"> capabilities</w:t>
      </w:r>
      <w:r>
        <w:t>.</w:t>
      </w:r>
    </w:p>
    <w:p w:rsidR="00DF65CA" w:rsidRDefault="00DF65CA" w:rsidP="00DF65CA">
      <w:pPr>
        <w:pStyle w:val="Heading3"/>
      </w:pPr>
      <w:bookmarkStart w:id="31" w:name="_Toc518995734"/>
      <w:r>
        <w:t>CIMax Regression Test Builder</w:t>
      </w:r>
      <w:bookmarkEnd w:id="31"/>
    </w:p>
    <w:p w:rsidR="00DF65CA" w:rsidRPr="00425CDE" w:rsidRDefault="00DF65CA" w:rsidP="00DF65CA">
      <w:r>
        <w:t>CIMax Regression Builder is used to search the Test Case Id and to know the order of execution and Data used for the Test Case.</w:t>
      </w:r>
    </w:p>
    <w:p w:rsidR="00DF65CA" w:rsidRPr="000813AF" w:rsidRDefault="00DF65CA" w:rsidP="00DF65CA"/>
    <w:p w:rsidR="00DF65CA" w:rsidRPr="000B6FF9" w:rsidRDefault="00DF65CA" w:rsidP="00DF65CA">
      <w:r>
        <w:rPr>
          <w:noProof/>
        </w:rPr>
        <w:lastRenderedPageBreak/>
        <w:drawing>
          <wp:inline distT="0" distB="0" distL="0" distR="0" wp14:anchorId="5197E1F2" wp14:editId="4AC3F2CE">
            <wp:extent cx="6507094" cy="3858567"/>
            <wp:effectExtent l="0" t="0" r="8255" b="8890"/>
            <wp:docPr id="10" name="Picture 10" descr="cid:image006.png@01D40E0C.FC634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40E0C.FC634E70"/>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6526793" cy="3870248"/>
                    </a:xfrm>
                    <a:prstGeom prst="rect">
                      <a:avLst/>
                    </a:prstGeom>
                    <a:noFill/>
                    <a:ln>
                      <a:noFill/>
                    </a:ln>
                  </pic:spPr>
                </pic:pic>
              </a:graphicData>
            </a:graphic>
          </wp:inline>
        </w:drawing>
      </w:r>
    </w:p>
    <w:p w:rsidR="00DF65CA" w:rsidRPr="0002077D" w:rsidRDefault="00DF65CA" w:rsidP="00DF65CA"/>
    <w:p w:rsidR="00684D14" w:rsidRDefault="0055065A" w:rsidP="00684D14">
      <w:pPr>
        <w:pStyle w:val="Heading1"/>
      </w:pPr>
      <w:bookmarkStart w:id="32" w:name="_Toc518995735"/>
      <w:r>
        <w:t>Day 4</w:t>
      </w:r>
      <w:r w:rsidR="00684D14">
        <w:t xml:space="preserve"> – KT Session on Performance</w:t>
      </w:r>
      <w:bookmarkEnd w:id="32"/>
    </w:p>
    <w:p w:rsidR="009013D0" w:rsidRDefault="009013D0" w:rsidP="009013D0">
      <w:pPr>
        <w:pStyle w:val="Heading2"/>
        <w:rPr>
          <w:iCs w:val="0"/>
          <w:sz w:val="24"/>
          <w:szCs w:val="22"/>
        </w:rPr>
      </w:pPr>
      <w:bookmarkStart w:id="33" w:name="_Toc518995736"/>
      <w:r w:rsidRPr="009013D0">
        <w:rPr>
          <w:iCs w:val="0"/>
          <w:sz w:val="24"/>
          <w:szCs w:val="22"/>
        </w:rPr>
        <w:t>Performance center</w:t>
      </w:r>
      <w:r w:rsidR="00AE7D14">
        <w:rPr>
          <w:iCs w:val="0"/>
          <w:sz w:val="24"/>
          <w:szCs w:val="22"/>
        </w:rPr>
        <w:t xml:space="preserve"> &amp; HP ALM</w:t>
      </w:r>
      <w:bookmarkEnd w:id="33"/>
    </w:p>
    <w:p w:rsidR="002A623F" w:rsidRDefault="002A623F" w:rsidP="002A623F">
      <w:pPr>
        <w:ind w:left="270"/>
      </w:pPr>
      <w:r>
        <w:t>It is used to conduct different types of test in the Performance center below steps:</w:t>
      </w:r>
    </w:p>
    <w:p w:rsidR="002A623F" w:rsidRDefault="002A623F" w:rsidP="00DC6333">
      <w:pPr>
        <w:pStyle w:val="ListParagraph"/>
        <w:numPr>
          <w:ilvl w:val="0"/>
          <w:numId w:val="37"/>
        </w:numPr>
      </w:pPr>
      <w:r>
        <w:t>Submit the Zurich HP ALM URL.</w:t>
      </w:r>
    </w:p>
    <w:p w:rsidR="002A623F" w:rsidRDefault="002A623F" w:rsidP="00DC6333">
      <w:pPr>
        <w:pStyle w:val="ListParagraph"/>
        <w:numPr>
          <w:ilvl w:val="0"/>
          <w:numId w:val="37"/>
        </w:numPr>
      </w:pPr>
      <w:r>
        <w:t>Submit the login credentials.</w:t>
      </w:r>
    </w:p>
    <w:p w:rsidR="002A623F" w:rsidRDefault="002A623F" w:rsidP="00DC6333">
      <w:pPr>
        <w:pStyle w:val="ListParagraph"/>
        <w:numPr>
          <w:ilvl w:val="0"/>
          <w:numId w:val="37"/>
        </w:numPr>
      </w:pPr>
      <w:r>
        <w:t>Select project as ‘RCIS’.</w:t>
      </w:r>
    </w:p>
    <w:p w:rsidR="002A623F" w:rsidRDefault="002A623F" w:rsidP="00DC6333">
      <w:pPr>
        <w:pStyle w:val="ListParagraph"/>
        <w:numPr>
          <w:ilvl w:val="0"/>
          <w:numId w:val="37"/>
        </w:numPr>
      </w:pPr>
      <w:r>
        <w:t>Click on ‘Login’ Button.</w:t>
      </w:r>
    </w:p>
    <w:p w:rsidR="008E6D8C" w:rsidRDefault="002A623F" w:rsidP="00DC6333">
      <w:pPr>
        <w:pStyle w:val="ListParagraph"/>
        <w:numPr>
          <w:ilvl w:val="0"/>
          <w:numId w:val="37"/>
        </w:numPr>
      </w:pPr>
      <w:r>
        <w:t>Page will be redirected to the HP performance center.</w:t>
      </w:r>
    </w:p>
    <w:p w:rsidR="008E6D8C" w:rsidRDefault="008E6D8C" w:rsidP="00DC6333">
      <w:pPr>
        <w:pStyle w:val="ListParagraph"/>
        <w:numPr>
          <w:ilvl w:val="0"/>
          <w:numId w:val="37"/>
        </w:numPr>
      </w:pPr>
      <w:r>
        <w:t>Select “Test Management”</w:t>
      </w:r>
    </w:p>
    <w:p w:rsidR="008E6D8C" w:rsidRDefault="008E6D8C" w:rsidP="00DC6333">
      <w:pPr>
        <w:pStyle w:val="ListParagraph"/>
        <w:numPr>
          <w:ilvl w:val="0"/>
          <w:numId w:val="37"/>
        </w:numPr>
      </w:pPr>
      <w:r>
        <w:t>Select “CIMAX”</w:t>
      </w:r>
    </w:p>
    <w:p w:rsidR="008E6D8C" w:rsidRDefault="008E6D8C" w:rsidP="00DC6333">
      <w:pPr>
        <w:pStyle w:val="ListParagraph"/>
        <w:numPr>
          <w:ilvl w:val="0"/>
          <w:numId w:val="37"/>
        </w:numPr>
      </w:pPr>
      <w:r>
        <w:t>Upload a Vugen script.</w:t>
      </w:r>
    </w:p>
    <w:p w:rsidR="00C77878" w:rsidRDefault="00C77878" w:rsidP="005B1ECB">
      <w:pPr>
        <w:pStyle w:val="ListParagraph"/>
        <w:numPr>
          <w:ilvl w:val="0"/>
          <w:numId w:val="37"/>
        </w:numPr>
      </w:pPr>
      <w:r>
        <w:t>Design the scenario and conduct the test</w:t>
      </w:r>
      <w:r w:rsidR="005B1ECB">
        <w:t>.</w:t>
      </w:r>
    </w:p>
    <w:p w:rsidR="008E6D8C" w:rsidRDefault="008E6D8C" w:rsidP="00DC6333">
      <w:pPr>
        <w:pStyle w:val="ListParagraph"/>
        <w:numPr>
          <w:ilvl w:val="0"/>
          <w:numId w:val="37"/>
        </w:numPr>
      </w:pPr>
      <w:r>
        <w:t>Click on “Run &amp; Analysis”.</w:t>
      </w:r>
    </w:p>
    <w:p w:rsidR="009013D0" w:rsidRDefault="002A623F" w:rsidP="00DC6333">
      <w:pPr>
        <w:pStyle w:val="ListParagraph"/>
        <w:numPr>
          <w:ilvl w:val="0"/>
          <w:numId w:val="37"/>
        </w:numPr>
      </w:pPr>
      <w:r>
        <w:t xml:space="preserve"> </w:t>
      </w:r>
      <w:r w:rsidR="00C77878">
        <w:t>Save the Raw results in Zip file</w:t>
      </w:r>
      <w:r w:rsidR="005B1ECB">
        <w:t>.</w:t>
      </w:r>
    </w:p>
    <w:p w:rsidR="00A927F4" w:rsidRPr="009013D0" w:rsidRDefault="00A927F4" w:rsidP="00A927F4">
      <w:r>
        <w:rPr>
          <w:noProof/>
        </w:rPr>
        <w:lastRenderedPageBreak/>
        <w:drawing>
          <wp:inline distT="0" distB="0" distL="0" distR="0">
            <wp:extent cx="5972810" cy="3268141"/>
            <wp:effectExtent l="0" t="0" r="0" b="8890"/>
            <wp:docPr id="11" name="Picture 11" descr="cid:752971257987976527205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7529712579879765272054888"/>
                    <pic:cNvPicPr>
                      <a:picLocks noChangeAspect="1" noChangeArrowheads="1"/>
                    </pic:cNvPicPr>
                  </pic:nvPicPr>
                  <pic:blipFill>
                    <a:blip r:embed="rId65" r:link="rId66" cstate="print">
                      <a:extLst>
                        <a:ext uri="{28A0092B-C50C-407E-A947-70E740481C1C}">
                          <a14:useLocalDpi xmlns:a14="http://schemas.microsoft.com/office/drawing/2010/main" val="0"/>
                        </a:ext>
                      </a:extLst>
                    </a:blip>
                    <a:srcRect/>
                    <a:stretch>
                      <a:fillRect/>
                    </a:stretch>
                  </pic:blipFill>
                  <pic:spPr bwMode="auto">
                    <a:xfrm>
                      <a:off x="0" y="0"/>
                      <a:ext cx="5972810" cy="3268141"/>
                    </a:xfrm>
                    <a:prstGeom prst="rect">
                      <a:avLst/>
                    </a:prstGeom>
                    <a:noFill/>
                    <a:ln>
                      <a:noFill/>
                    </a:ln>
                  </pic:spPr>
                </pic:pic>
              </a:graphicData>
            </a:graphic>
          </wp:inline>
        </w:drawing>
      </w:r>
    </w:p>
    <w:p w:rsidR="00684D14" w:rsidRDefault="009013D0" w:rsidP="00684D14">
      <w:pPr>
        <w:pStyle w:val="Heading2"/>
        <w:rPr>
          <w:iCs w:val="0"/>
          <w:sz w:val="24"/>
          <w:szCs w:val="22"/>
        </w:rPr>
      </w:pPr>
      <w:bookmarkStart w:id="34" w:name="_Toc518995737"/>
      <w:r w:rsidRPr="009013D0">
        <w:rPr>
          <w:iCs w:val="0"/>
          <w:sz w:val="24"/>
          <w:szCs w:val="22"/>
        </w:rPr>
        <w:t>Analysis Summary</w:t>
      </w:r>
      <w:bookmarkEnd w:id="34"/>
      <w:r w:rsidRPr="009013D0">
        <w:rPr>
          <w:iCs w:val="0"/>
          <w:sz w:val="24"/>
          <w:szCs w:val="22"/>
        </w:rPr>
        <w:t xml:space="preserve"> </w:t>
      </w:r>
    </w:p>
    <w:p w:rsidR="005B1ECB" w:rsidRDefault="005B1ECB" w:rsidP="005B1ECB">
      <w:pPr>
        <w:ind w:left="270"/>
      </w:pPr>
      <w:r>
        <w:t xml:space="preserve">Open the Loadrunner result file and it invoke the Analyzer tool to analysis the results of different graphs and metrics like </w:t>
      </w:r>
    </w:p>
    <w:p w:rsidR="005B1ECB" w:rsidRDefault="005B1ECB" w:rsidP="005B1ECB">
      <w:pPr>
        <w:pStyle w:val="ListParagraph"/>
        <w:numPr>
          <w:ilvl w:val="0"/>
          <w:numId w:val="38"/>
        </w:numPr>
      </w:pPr>
      <w:r>
        <w:t>Running Vuser</w:t>
      </w:r>
    </w:p>
    <w:p w:rsidR="005B1ECB" w:rsidRDefault="005B1ECB" w:rsidP="005B1ECB">
      <w:pPr>
        <w:pStyle w:val="ListParagraph"/>
        <w:numPr>
          <w:ilvl w:val="0"/>
          <w:numId w:val="38"/>
        </w:numPr>
      </w:pPr>
      <w:r>
        <w:t>Hit per sec</w:t>
      </w:r>
    </w:p>
    <w:p w:rsidR="005B1ECB" w:rsidRDefault="005B1ECB" w:rsidP="005B1ECB">
      <w:pPr>
        <w:pStyle w:val="ListParagraph"/>
        <w:numPr>
          <w:ilvl w:val="0"/>
          <w:numId w:val="38"/>
        </w:numPr>
      </w:pPr>
      <w:r>
        <w:t>Throughput per sec</w:t>
      </w:r>
    </w:p>
    <w:p w:rsidR="005B1ECB" w:rsidRDefault="005B1ECB" w:rsidP="005B1ECB">
      <w:pPr>
        <w:pStyle w:val="ListParagraph"/>
        <w:numPr>
          <w:ilvl w:val="0"/>
          <w:numId w:val="38"/>
        </w:numPr>
      </w:pPr>
      <w:r>
        <w:t>Transaction summary</w:t>
      </w:r>
    </w:p>
    <w:p w:rsidR="005B1ECB" w:rsidRDefault="005B1ECB" w:rsidP="005B1ECB">
      <w:pPr>
        <w:pStyle w:val="ListParagraph"/>
        <w:numPr>
          <w:ilvl w:val="0"/>
          <w:numId w:val="38"/>
        </w:numPr>
      </w:pPr>
      <w:r>
        <w:t>Average transaction response time</w:t>
      </w:r>
    </w:p>
    <w:p w:rsidR="00A927F4" w:rsidRPr="005B1ECB" w:rsidRDefault="00A927F4" w:rsidP="00A927F4">
      <w:r>
        <w:rPr>
          <w:noProof/>
        </w:rPr>
        <w:lastRenderedPageBreak/>
        <w:drawing>
          <wp:inline distT="0" distB="0" distL="0" distR="0">
            <wp:extent cx="5972810" cy="3656822"/>
            <wp:effectExtent l="0" t="0" r="0" b="1270"/>
            <wp:docPr id="16" name="Picture 16" descr="cid:756381257987979144687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7563812579879791446877294"/>
                    <pic:cNvPicPr>
                      <a:picLocks noChangeAspect="1" noChangeArrowheads="1"/>
                    </pic:cNvPicPr>
                  </pic:nvPicPr>
                  <pic:blipFill>
                    <a:blip r:embed="rId67" r:link="rId68" cstate="print">
                      <a:extLst>
                        <a:ext uri="{28A0092B-C50C-407E-A947-70E740481C1C}">
                          <a14:useLocalDpi xmlns:a14="http://schemas.microsoft.com/office/drawing/2010/main" val="0"/>
                        </a:ext>
                      </a:extLst>
                    </a:blip>
                    <a:srcRect/>
                    <a:stretch>
                      <a:fillRect/>
                    </a:stretch>
                  </pic:blipFill>
                  <pic:spPr bwMode="auto">
                    <a:xfrm>
                      <a:off x="0" y="0"/>
                      <a:ext cx="5972810" cy="3656822"/>
                    </a:xfrm>
                    <a:prstGeom prst="rect">
                      <a:avLst/>
                    </a:prstGeom>
                    <a:noFill/>
                    <a:ln>
                      <a:noFill/>
                    </a:ln>
                  </pic:spPr>
                </pic:pic>
              </a:graphicData>
            </a:graphic>
          </wp:inline>
        </w:drawing>
      </w:r>
    </w:p>
    <w:p w:rsidR="00684D14" w:rsidRDefault="009013D0" w:rsidP="00684D14">
      <w:pPr>
        <w:pStyle w:val="Heading2"/>
        <w:rPr>
          <w:iCs w:val="0"/>
          <w:sz w:val="24"/>
          <w:szCs w:val="22"/>
        </w:rPr>
      </w:pPr>
      <w:bookmarkStart w:id="35" w:name="_Toc518995738"/>
      <w:r w:rsidRPr="009013D0">
        <w:rPr>
          <w:iCs w:val="0"/>
          <w:sz w:val="24"/>
          <w:szCs w:val="22"/>
        </w:rPr>
        <w:t>SLA</w:t>
      </w:r>
      <w:r w:rsidR="00477FAA" w:rsidRPr="009013D0">
        <w:rPr>
          <w:iCs w:val="0"/>
          <w:sz w:val="24"/>
          <w:szCs w:val="22"/>
        </w:rPr>
        <w:t xml:space="preserve"> </w:t>
      </w:r>
      <w:r w:rsidRPr="009013D0">
        <w:rPr>
          <w:iCs w:val="0"/>
          <w:sz w:val="24"/>
          <w:szCs w:val="22"/>
        </w:rPr>
        <w:t>(Service Level Agreement)</w:t>
      </w:r>
      <w:bookmarkEnd w:id="35"/>
    </w:p>
    <w:p w:rsidR="005B1ECB" w:rsidRDefault="005B1ECB" w:rsidP="005B1ECB">
      <w:pPr>
        <w:ind w:left="270"/>
      </w:pPr>
      <w:r w:rsidRPr="005B1ECB">
        <w:t>Service Level Agreement</w:t>
      </w:r>
      <w:r>
        <w:t xml:space="preserve"> contains </w:t>
      </w:r>
      <w:r w:rsidR="00A927F4">
        <w:t>below:</w:t>
      </w:r>
    </w:p>
    <w:p w:rsidR="00AA597C" w:rsidRDefault="00AA597C" w:rsidP="00AA597C">
      <w:pPr>
        <w:pStyle w:val="ListParagraph"/>
        <w:numPr>
          <w:ilvl w:val="0"/>
          <w:numId w:val="39"/>
        </w:numPr>
      </w:pPr>
      <w:r>
        <w:t>Transaction Response Time as Percentile</w:t>
      </w:r>
    </w:p>
    <w:p w:rsidR="00AA597C" w:rsidRDefault="00AA597C" w:rsidP="00AA597C">
      <w:pPr>
        <w:pStyle w:val="ListParagraph"/>
        <w:numPr>
          <w:ilvl w:val="0"/>
          <w:numId w:val="39"/>
        </w:numPr>
      </w:pPr>
      <w:r>
        <w:t>90</w:t>
      </w:r>
      <w:r w:rsidRPr="00AA597C">
        <w:rPr>
          <w:vertAlign w:val="superscript"/>
        </w:rPr>
        <w:t>th</w:t>
      </w:r>
      <w:r>
        <w:t xml:space="preserve"> percentile</w:t>
      </w:r>
    </w:p>
    <w:p w:rsidR="00A927F4" w:rsidRDefault="00AA597C" w:rsidP="00A927F4">
      <w:pPr>
        <w:pStyle w:val="ListParagraph"/>
        <w:numPr>
          <w:ilvl w:val="0"/>
          <w:numId w:val="39"/>
        </w:numPr>
      </w:pPr>
      <w:r>
        <w:t xml:space="preserve">Threshold point </w:t>
      </w:r>
    </w:p>
    <w:p w:rsidR="00A927F4" w:rsidRPr="005B1ECB" w:rsidRDefault="00A927F4" w:rsidP="00A927F4">
      <w:r>
        <w:rPr>
          <w:noProof/>
        </w:rPr>
        <w:lastRenderedPageBreak/>
        <w:drawing>
          <wp:inline distT="0" distB="0" distL="0" distR="0">
            <wp:extent cx="5972810" cy="4441320"/>
            <wp:effectExtent l="0" t="0" r="8890" b="0"/>
            <wp:docPr id="17" name="Picture 17" descr="cid:215681257987980453428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2156812579879804534288497"/>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5972810" cy="4441320"/>
                    </a:xfrm>
                    <a:prstGeom prst="rect">
                      <a:avLst/>
                    </a:prstGeom>
                    <a:noFill/>
                    <a:ln>
                      <a:noFill/>
                    </a:ln>
                  </pic:spPr>
                </pic:pic>
              </a:graphicData>
            </a:graphic>
          </wp:inline>
        </w:drawing>
      </w:r>
    </w:p>
    <w:p w:rsidR="00684D14" w:rsidRDefault="009013D0" w:rsidP="00684D14">
      <w:pPr>
        <w:pStyle w:val="Heading2"/>
        <w:rPr>
          <w:iCs w:val="0"/>
          <w:sz w:val="24"/>
          <w:szCs w:val="22"/>
        </w:rPr>
      </w:pPr>
      <w:bookmarkStart w:id="36" w:name="_Toc518995739"/>
      <w:r w:rsidRPr="009013D0">
        <w:rPr>
          <w:iCs w:val="0"/>
          <w:sz w:val="24"/>
          <w:szCs w:val="22"/>
        </w:rPr>
        <w:t>SLA Status</w:t>
      </w:r>
      <w:bookmarkEnd w:id="36"/>
    </w:p>
    <w:p w:rsidR="00AA597C" w:rsidRDefault="00AA597C" w:rsidP="00AA597C">
      <w:r>
        <w:t xml:space="preserve">Once we submit the SLA’s, it validate the results which are reached as per the </w:t>
      </w:r>
      <w:r w:rsidR="00BA5194">
        <w:t>SLA’s, it</w:t>
      </w:r>
      <w:r>
        <w:t xml:space="preserve"> filters and display the transaction which are shown below:</w:t>
      </w:r>
    </w:p>
    <w:p w:rsidR="00A927F4" w:rsidRPr="00AA597C" w:rsidRDefault="00A927F4" w:rsidP="00AA597C">
      <w:r>
        <w:rPr>
          <w:noProof/>
        </w:rPr>
        <w:lastRenderedPageBreak/>
        <w:drawing>
          <wp:inline distT="0" distB="0" distL="0" distR="0">
            <wp:extent cx="5972810" cy="3231192"/>
            <wp:effectExtent l="0" t="0" r="8890" b="7620"/>
            <wp:docPr id="21" name="Picture 21" descr="cid:259051257987981762169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2590512579879817621699700"/>
                    <pic:cNvPicPr>
                      <a:picLocks noChangeAspect="1" noChangeArrowheads="1"/>
                    </pic:cNvPicPr>
                  </pic:nvPicPr>
                  <pic:blipFill>
                    <a:blip r:embed="rId71" r:link="rId72" cstate="print">
                      <a:extLst>
                        <a:ext uri="{28A0092B-C50C-407E-A947-70E740481C1C}">
                          <a14:useLocalDpi xmlns:a14="http://schemas.microsoft.com/office/drawing/2010/main" val="0"/>
                        </a:ext>
                      </a:extLst>
                    </a:blip>
                    <a:srcRect/>
                    <a:stretch>
                      <a:fillRect/>
                    </a:stretch>
                  </pic:blipFill>
                  <pic:spPr bwMode="auto">
                    <a:xfrm>
                      <a:off x="0" y="0"/>
                      <a:ext cx="5972810" cy="3231192"/>
                    </a:xfrm>
                    <a:prstGeom prst="rect">
                      <a:avLst/>
                    </a:prstGeom>
                    <a:noFill/>
                    <a:ln>
                      <a:noFill/>
                    </a:ln>
                  </pic:spPr>
                </pic:pic>
              </a:graphicData>
            </a:graphic>
          </wp:inline>
        </w:drawing>
      </w:r>
    </w:p>
    <w:p w:rsidR="00684D14" w:rsidRDefault="009013D0" w:rsidP="00684D14">
      <w:pPr>
        <w:pStyle w:val="Heading2"/>
        <w:rPr>
          <w:iCs w:val="0"/>
          <w:sz w:val="24"/>
          <w:szCs w:val="22"/>
        </w:rPr>
      </w:pPr>
      <w:bookmarkStart w:id="37" w:name="_Toc518995740"/>
      <w:r w:rsidRPr="009013D0">
        <w:rPr>
          <w:iCs w:val="0"/>
          <w:sz w:val="24"/>
          <w:szCs w:val="22"/>
        </w:rPr>
        <w:t>Preparation of Excel Sheet</w:t>
      </w:r>
      <w:bookmarkEnd w:id="37"/>
      <w:r w:rsidRPr="009013D0">
        <w:rPr>
          <w:iCs w:val="0"/>
          <w:sz w:val="24"/>
          <w:szCs w:val="22"/>
        </w:rPr>
        <w:t xml:space="preserve"> </w:t>
      </w:r>
    </w:p>
    <w:p w:rsidR="00AA597C" w:rsidRDefault="00AA597C" w:rsidP="00AA597C">
      <w:r>
        <w:t>Copy</w:t>
      </w:r>
      <w:r w:rsidR="00BA5194">
        <w:t xml:space="preserve"> the SLA results and paste it into Excel and filter the valid results as shown below</w:t>
      </w:r>
      <w:r w:rsidR="00A927F4">
        <w:t>:</w:t>
      </w:r>
    </w:p>
    <w:p w:rsidR="00A927F4" w:rsidRPr="00AA597C" w:rsidRDefault="00A927F4" w:rsidP="00AA597C">
      <w:r>
        <w:rPr>
          <w:noProof/>
        </w:rPr>
        <w:drawing>
          <wp:inline distT="0" distB="0" distL="0" distR="0">
            <wp:extent cx="5972810" cy="3149300"/>
            <wp:effectExtent l="0" t="0" r="8890" b="0"/>
            <wp:docPr id="22" name="Picture 22" descr="cid:930651257987983070911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9306512579879830709110903"/>
                    <pic:cNvPicPr>
                      <a:picLocks noChangeAspect="1" noChangeArrowheads="1"/>
                    </pic:cNvPicPr>
                  </pic:nvPicPr>
                  <pic:blipFill>
                    <a:blip r:embed="rId73" r:link="rId74" cstate="print">
                      <a:extLst>
                        <a:ext uri="{28A0092B-C50C-407E-A947-70E740481C1C}">
                          <a14:useLocalDpi xmlns:a14="http://schemas.microsoft.com/office/drawing/2010/main" val="0"/>
                        </a:ext>
                      </a:extLst>
                    </a:blip>
                    <a:srcRect/>
                    <a:stretch>
                      <a:fillRect/>
                    </a:stretch>
                  </pic:blipFill>
                  <pic:spPr bwMode="auto">
                    <a:xfrm>
                      <a:off x="0" y="0"/>
                      <a:ext cx="5972810" cy="3149300"/>
                    </a:xfrm>
                    <a:prstGeom prst="rect">
                      <a:avLst/>
                    </a:prstGeom>
                    <a:noFill/>
                    <a:ln>
                      <a:noFill/>
                    </a:ln>
                  </pic:spPr>
                </pic:pic>
              </a:graphicData>
            </a:graphic>
          </wp:inline>
        </w:drawing>
      </w:r>
    </w:p>
    <w:p w:rsidR="009013D0" w:rsidRDefault="009013D0" w:rsidP="00684D14">
      <w:pPr>
        <w:pStyle w:val="Heading2"/>
        <w:rPr>
          <w:iCs w:val="0"/>
          <w:sz w:val="24"/>
          <w:szCs w:val="22"/>
        </w:rPr>
      </w:pPr>
      <w:bookmarkStart w:id="38" w:name="_Toc518995741"/>
      <w:r w:rsidRPr="009013D0">
        <w:rPr>
          <w:iCs w:val="0"/>
          <w:sz w:val="24"/>
          <w:szCs w:val="22"/>
        </w:rPr>
        <w:t>Report generated by Graph</w:t>
      </w:r>
      <w:bookmarkEnd w:id="38"/>
    </w:p>
    <w:p w:rsidR="00BA5194" w:rsidRDefault="00BA5194" w:rsidP="00BA5194">
      <w:r>
        <w:t>To generate the graph open the file with Analyzer and select the graphs mentioned below:</w:t>
      </w:r>
    </w:p>
    <w:p w:rsidR="00BA5194" w:rsidRDefault="00BA5194" w:rsidP="00BA5194">
      <w:pPr>
        <w:pStyle w:val="ListParagraph"/>
        <w:numPr>
          <w:ilvl w:val="0"/>
          <w:numId w:val="38"/>
        </w:numPr>
      </w:pPr>
      <w:r>
        <w:t>Running Vuser</w:t>
      </w:r>
    </w:p>
    <w:p w:rsidR="00BA5194" w:rsidRDefault="00BA5194" w:rsidP="00BA5194">
      <w:pPr>
        <w:pStyle w:val="ListParagraph"/>
        <w:numPr>
          <w:ilvl w:val="0"/>
          <w:numId w:val="38"/>
        </w:numPr>
      </w:pPr>
      <w:r>
        <w:t>Hit per sec</w:t>
      </w:r>
    </w:p>
    <w:p w:rsidR="00BA5194" w:rsidRDefault="00BA5194" w:rsidP="00BA5194">
      <w:pPr>
        <w:pStyle w:val="ListParagraph"/>
        <w:numPr>
          <w:ilvl w:val="0"/>
          <w:numId w:val="38"/>
        </w:numPr>
      </w:pPr>
      <w:r>
        <w:lastRenderedPageBreak/>
        <w:t>Throughput per sec</w:t>
      </w:r>
    </w:p>
    <w:p w:rsidR="00BA5194" w:rsidRDefault="00BA5194" w:rsidP="00BA5194">
      <w:pPr>
        <w:pStyle w:val="ListParagraph"/>
        <w:numPr>
          <w:ilvl w:val="0"/>
          <w:numId w:val="38"/>
        </w:numPr>
      </w:pPr>
      <w:r>
        <w:t>Transaction summary</w:t>
      </w:r>
    </w:p>
    <w:p w:rsidR="00BA5194" w:rsidRDefault="00BA5194" w:rsidP="00BA5194">
      <w:pPr>
        <w:pStyle w:val="ListParagraph"/>
        <w:numPr>
          <w:ilvl w:val="0"/>
          <w:numId w:val="38"/>
        </w:numPr>
      </w:pPr>
      <w:r>
        <w:t>Average transaction response time</w:t>
      </w:r>
    </w:p>
    <w:p w:rsidR="00BA5194" w:rsidRDefault="00BA5194" w:rsidP="00BA5194">
      <w:pPr>
        <w:pStyle w:val="ListParagraph"/>
        <w:numPr>
          <w:ilvl w:val="0"/>
          <w:numId w:val="38"/>
        </w:numPr>
      </w:pPr>
      <w:r>
        <w:t>Site scope</w:t>
      </w:r>
    </w:p>
    <w:p w:rsidR="00BA5194" w:rsidRDefault="00BA5194" w:rsidP="00BA5194">
      <w:pPr>
        <w:pStyle w:val="ListParagraph"/>
        <w:numPr>
          <w:ilvl w:val="0"/>
          <w:numId w:val="38"/>
        </w:numPr>
      </w:pPr>
      <w:r>
        <w:t>First buffer hit ratio Break down</w:t>
      </w:r>
    </w:p>
    <w:p w:rsidR="00BA5194" w:rsidRDefault="004A05CB" w:rsidP="00BA5194">
      <w:r>
        <w:t>Copy</w:t>
      </w:r>
      <w:r w:rsidR="00BA5194">
        <w:t xml:space="preserve"> First buffer hit ratio Break down</w:t>
      </w:r>
      <w:r>
        <w:t>, Running Vuser, Hit per sec, Throughput per sec, Transaction summary, Average transaction response time, Site scope graphs into Excel along with pervious SLA Results and prepare the Complete test Report.</w:t>
      </w:r>
    </w:p>
    <w:p w:rsidR="005B74BB" w:rsidRDefault="005B74BB" w:rsidP="00BA5194">
      <w:r>
        <w:rPr>
          <w:noProof/>
        </w:rPr>
        <w:drawing>
          <wp:inline distT="0" distB="0" distL="0" distR="0">
            <wp:extent cx="5972810" cy="3173055"/>
            <wp:effectExtent l="0" t="0" r="0" b="8890"/>
            <wp:docPr id="25" name="Picture 25" descr="cid:376491257987984379652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3764912579879843796522106"/>
                    <pic:cNvPicPr>
                      <a:picLocks noChangeAspect="1" noChangeArrowheads="1"/>
                    </pic:cNvPicPr>
                  </pic:nvPicPr>
                  <pic:blipFill>
                    <a:blip r:embed="rId75" r:link="rId76" cstate="print">
                      <a:extLst>
                        <a:ext uri="{28A0092B-C50C-407E-A947-70E740481C1C}">
                          <a14:useLocalDpi xmlns:a14="http://schemas.microsoft.com/office/drawing/2010/main" val="0"/>
                        </a:ext>
                      </a:extLst>
                    </a:blip>
                    <a:srcRect/>
                    <a:stretch>
                      <a:fillRect/>
                    </a:stretch>
                  </pic:blipFill>
                  <pic:spPr bwMode="auto">
                    <a:xfrm>
                      <a:off x="0" y="0"/>
                      <a:ext cx="5972810" cy="3173055"/>
                    </a:xfrm>
                    <a:prstGeom prst="rect">
                      <a:avLst/>
                    </a:prstGeom>
                    <a:noFill/>
                    <a:ln>
                      <a:noFill/>
                    </a:ln>
                  </pic:spPr>
                </pic:pic>
              </a:graphicData>
            </a:graphic>
          </wp:inline>
        </w:drawing>
      </w:r>
    </w:p>
    <w:p w:rsidR="00CE529B" w:rsidRDefault="00CE529B" w:rsidP="003243E0">
      <w:pPr>
        <w:pStyle w:val="Heading1"/>
      </w:pPr>
      <w:bookmarkStart w:id="39" w:name="_Toc518995742"/>
      <w:r>
        <w:t>Day 4 – KT Session on Automation</w:t>
      </w:r>
      <w:bookmarkEnd w:id="39"/>
    </w:p>
    <w:p w:rsidR="003243E0" w:rsidRDefault="003243E0" w:rsidP="003243E0">
      <w:pPr>
        <w:pStyle w:val="Heading2"/>
      </w:pPr>
      <w:r>
        <w:t xml:space="preserve">   </w:t>
      </w:r>
      <w:bookmarkStart w:id="40" w:name="_Toc518995743"/>
      <w:r>
        <w:t>Regression Test Life Cycle</w:t>
      </w:r>
      <w:bookmarkEnd w:id="40"/>
    </w:p>
    <w:p w:rsidR="003243E0" w:rsidRDefault="003243E0" w:rsidP="003243E0">
      <w:r>
        <w:t>Here we have two Execution Life Cycles. We have around 1300 + Scripts.</w:t>
      </w:r>
    </w:p>
    <w:p w:rsidR="003243E0" w:rsidRDefault="003243E0" w:rsidP="003243E0">
      <w:r>
        <w:t>Cycle1 – Execution Period is 1-2 Weeks</w:t>
      </w:r>
    </w:p>
    <w:p w:rsidR="003243E0" w:rsidRDefault="003243E0" w:rsidP="003243E0">
      <w:r>
        <w:t>Cycle2 – Execution Period is 3-4 Days</w:t>
      </w:r>
    </w:p>
    <w:p w:rsidR="003243E0" w:rsidRDefault="003243E0" w:rsidP="003243E0">
      <w:pPr>
        <w:pStyle w:val="Heading2"/>
      </w:pPr>
      <w:bookmarkStart w:id="41" w:name="_Toc518995744"/>
      <w:r>
        <w:t>QC Path for Automation Suite in Test Plan</w:t>
      </w:r>
      <w:bookmarkEnd w:id="41"/>
    </w:p>
    <w:p w:rsidR="003243E0" w:rsidRDefault="003243E0" w:rsidP="003243E0">
      <w:r>
        <w:t>CIMax</w:t>
      </w:r>
      <w:r>
        <w:sym w:font="Wingdings" w:char="F0E0"/>
      </w:r>
      <w:r>
        <w:t xml:space="preserve"> CIMax Classic -- &gt; Automation</w:t>
      </w:r>
    </w:p>
    <w:p w:rsidR="00BA5194" w:rsidRPr="00BA5194" w:rsidRDefault="00CE529B" w:rsidP="00BA5194">
      <w:r>
        <w:rPr>
          <w:noProof/>
        </w:rPr>
        <w:lastRenderedPageBreak/>
        <w:drawing>
          <wp:inline distT="0" distB="0" distL="0" distR="0" wp14:anchorId="36D8AB93" wp14:editId="313B06B0">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14750"/>
                    </a:xfrm>
                    <a:prstGeom prst="rect">
                      <a:avLst/>
                    </a:prstGeom>
                  </pic:spPr>
                </pic:pic>
              </a:graphicData>
            </a:graphic>
          </wp:inline>
        </w:drawing>
      </w:r>
    </w:p>
    <w:p w:rsidR="00AF799C" w:rsidRPr="006042D0" w:rsidRDefault="00AF799C" w:rsidP="006042D0"/>
    <w:p w:rsidR="00280C08" w:rsidRPr="002624B0" w:rsidRDefault="00280C08" w:rsidP="00280C08">
      <w:pPr>
        <w:pStyle w:val="Heading1"/>
      </w:pPr>
      <w:bookmarkStart w:id="42" w:name="_Toc518995745"/>
      <w:r w:rsidRPr="002624B0">
        <w:t>Glossary</w:t>
      </w:r>
      <w:bookmarkEnd w:id="42"/>
      <w:r w:rsidRPr="002624B0">
        <w:t xml:space="preserve"> </w:t>
      </w:r>
    </w:p>
    <w:p w:rsidR="00280C08" w:rsidRDefault="00280C08" w:rsidP="005E5070">
      <w:pPr>
        <w:pStyle w:val="CapgeminiNormal"/>
      </w:pPr>
      <w:r w:rsidRPr="002624B0">
        <w:t>Provided relevant terms and abbreviations used</w:t>
      </w:r>
    </w:p>
    <w:tbl>
      <w:tblPr>
        <w:tblpPr w:leftFromText="180" w:rightFromText="180" w:vertAnchor="text" w:horzAnchor="margin" w:tblpXSpec="center" w:tblpY="19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0"/>
        <w:gridCol w:w="6660"/>
      </w:tblGrid>
      <w:tr w:rsidR="00B2784E" w:rsidRPr="002624B0" w:rsidTr="0046648D">
        <w:tc>
          <w:tcPr>
            <w:tcW w:w="2170" w:type="dxa"/>
            <w:shd w:val="clear" w:color="auto" w:fill="A6A6A6"/>
            <w:vAlign w:val="center"/>
          </w:tcPr>
          <w:p w:rsidR="00B2784E" w:rsidRPr="002624B0" w:rsidRDefault="00B2784E" w:rsidP="0046648D">
            <w:pPr>
              <w:spacing w:before="60" w:after="60"/>
            </w:pPr>
            <w:r w:rsidRPr="002624B0">
              <w:t>Acronym</w:t>
            </w:r>
          </w:p>
        </w:tc>
        <w:tc>
          <w:tcPr>
            <w:tcW w:w="6660" w:type="dxa"/>
            <w:shd w:val="clear" w:color="auto" w:fill="A6A6A6"/>
            <w:vAlign w:val="center"/>
          </w:tcPr>
          <w:p w:rsidR="00B2784E" w:rsidRPr="002624B0" w:rsidRDefault="00B2784E" w:rsidP="0046648D">
            <w:pPr>
              <w:spacing w:before="60" w:after="60"/>
            </w:pPr>
            <w:r w:rsidRPr="002624B0">
              <w:t>Description</w:t>
            </w:r>
          </w:p>
        </w:tc>
      </w:tr>
      <w:tr w:rsidR="00B2784E" w:rsidRPr="002624B0" w:rsidTr="0046648D">
        <w:tc>
          <w:tcPr>
            <w:tcW w:w="2170" w:type="dxa"/>
            <w:shd w:val="clear" w:color="auto" w:fill="auto"/>
            <w:vAlign w:val="center"/>
          </w:tcPr>
          <w:p w:rsidR="00B2784E" w:rsidRPr="002624B0" w:rsidRDefault="001E09A8" w:rsidP="0046648D">
            <w:pPr>
              <w:spacing w:before="60" w:after="60"/>
            </w:pPr>
            <w:r>
              <w:t>RCIS</w:t>
            </w:r>
          </w:p>
        </w:tc>
        <w:tc>
          <w:tcPr>
            <w:tcW w:w="6660" w:type="dxa"/>
            <w:shd w:val="clear" w:color="auto" w:fill="auto"/>
            <w:vAlign w:val="center"/>
          </w:tcPr>
          <w:p w:rsidR="00B2784E" w:rsidRPr="002624B0" w:rsidRDefault="000165AF" w:rsidP="0046648D">
            <w:pPr>
              <w:spacing w:before="60" w:after="60"/>
            </w:pPr>
            <w:r>
              <w:rPr>
                <w:rFonts w:cs="Times New Roman"/>
                <w:color w:val="000000"/>
              </w:rPr>
              <w:t>Rural Community Insurance Services</w:t>
            </w:r>
          </w:p>
        </w:tc>
      </w:tr>
      <w:tr w:rsidR="00B2784E" w:rsidRPr="002624B0" w:rsidTr="0046648D">
        <w:tc>
          <w:tcPr>
            <w:tcW w:w="2170" w:type="dxa"/>
            <w:shd w:val="clear" w:color="auto" w:fill="auto"/>
            <w:vAlign w:val="center"/>
          </w:tcPr>
          <w:p w:rsidR="00B2784E" w:rsidRPr="002624B0" w:rsidRDefault="001E09A8" w:rsidP="0046648D">
            <w:pPr>
              <w:spacing w:before="60" w:after="60"/>
            </w:pPr>
            <w:r>
              <w:t>APH</w:t>
            </w:r>
          </w:p>
        </w:tc>
        <w:tc>
          <w:tcPr>
            <w:tcW w:w="6660" w:type="dxa"/>
            <w:shd w:val="clear" w:color="auto" w:fill="auto"/>
            <w:vAlign w:val="center"/>
          </w:tcPr>
          <w:p w:rsidR="00B2784E" w:rsidRPr="002624B0" w:rsidRDefault="000165AF" w:rsidP="0046648D">
            <w:pPr>
              <w:spacing w:before="60" w:after="60"/>
            </w:pPr>
            <w:r w:rsidRPr="000165AF">
              <w:t>Actual Production History</w:t>
            </w:r>
          </w:p>
        </w:tc>
      </w:tr>
      <w:tr w:rsidR="00B2784E" w:rsidRPr="002624B0" w:rsidTr="0046648D">
        <w:tc>
          <w:tcPr>
            <w:tcW w:w="2170" w:type="dxa"/>
            <w:shd w:val="clear" w:color="auto" w:fill="auto"/>
            <w:vAlign w:val="center"/>
          </w:tcPr>
          <w:p w:rsidR="00B2784E" w:rsidRDefault="001E09A8" w:rsidP="0046648D">
            <w:pPr>
              <w:spacing w:before="60" w:after="60"/>
            </w:pPr>
            <w:r>
              <w:t>AR</w:t>
            </w:r>
          </w:p>
        </w:tc>
        <w:tc>
          <w:tcPr>
            <w:tcW w:w="6660" w:type="dxa"/>
            <w:shd w:val="clear" w:color="auto" w:fill="auto"/>
            <w:vAlign w:val="center"/>
          </w:tcPr>
          <w:p w:rsidR="00B2784E" w:rsidRDefault="000165AF" w:rsidP="0046648D">
            <w:pPr>
              <w:spacing w:before="60" w:after="60"/>
            </w:pPr>
            <w:r w:rsidRPr="000165AF">
              <w:t>Acreage Report</w:t>
            </w:r>
          </w:p>
        </w:tc>
      </w:tr>
      <w:tr w:rsidR="00FE76AB" w:rsidRPr="002624B0" w:rsidTr="0046648D">
        <w:tc>
          <w:tcPr>
            <w:tcW w:w="2170" w:type="dxa"/>
            <w:shd w:val="clear" w:color="auto" w:fill="auto"/>
            <w:vAlign w:val="center"/>
          </w:tcPr>
          <w:p w:rsidR="00FE76AB" w:rsidRDefault="001E09A8" w:rsidP="0046648D">
            <w:pPr>
              <w:spacing w:before="60" w:after="60"/>
            </w:pPr>
            <w:r>
              <w:t>RCIA</w:t>
            </w:r>
          </w:p>
        </w:tc>
        <w:tc>
          <w:tcPr>
            <w:tcW w:w="6660" w:type="dxa"/>
            <w:shd w:val="clear" w:color="auto" w:fill="auto"/>
            <w:vAlign w:val="center"/>
          </w:tcPr>
          <w:p w:rsidR="00FE76AB" w:rsidRDefault="000165AF" w:rsidP="0046648D">
            <w:pPr>
              <w:spacing w:before="60" w:after="60"/>
            </w:pPr>
            <w:r w:rsidRPr="004C084F">
              <w:rPr>
                <w:rFonts w:cs="Times New Roman"/>
                <w:color w:val="000000"/>
              </w:rPr>
              <w:t>Rural Community Insurance Agency</w:t>
            </w:r>
          </w:p>
        </w:tc>
      </w:tr>
      <w:tr w:rsidR="00B91638" w:rsidRPr="002624B0" w:rsidTr="0046648D">
        <w:tc>
          <w:tcPr>
            <w:tcW w:w="2170" w:type="dxa"/>
            <w:shd w:val="clear" w:color="auto" w:fill="auto"/>
            <w:vAlign w:val="center"/>
          </w:tcPr>
          <w:p w:rsidR="00B91638" w:rsidRDefault="001E09A8" w:rsidP="0046648D">
            <w:pPr>
              <w:spacing w:before="60" w:after="60"/>
            </w:pPr>
            <w:r>
              <w:t>RCIC</w:t>
            </w:r>
          </w:p>
        </w:tc>
        <w:tc>
          <w:tcPr>
            <w:tcW w:w="6660" w:type="dxa"/>
            <w:shd w:val="clear" w:color="auto" w:fill="auto"/>
            <w:vAlign w:val="center"/>
          </w:tcPr>
          <w:p w:rsidR="00B91638" w:rsidRDefault="000165AF" w:rsidP="0046648D">
            <w:pPr>
              <w:spacing w:before="60" w:after="60"/>
            </w:pPr>
            <w:r w:rsidRPr="004C084F">
              <w:rPr>
                <w:rFonts w:cs="Times New Roman"/>
                <w:color w:val="000000"/>
              </w:rPr>
              <w:t>Rural Community Insurance Co.</w:t>
            </w:r>
          </w:p>
        </w:tc>
      </w:tr>
      <w:tr w:rsidR="001E09A8" w:rsidRPr="002624B0" w:rsidTr="0046648D">
        <w:tc>
          <w:tcPr>
            <w:tcW w:w="2170" w:type="dxa"/>
            <w:shd w:val="clear" w:color="auto" w:fill="auto"/>
            <w:vAlign w:val="center"/>
          </w:tcPr>
          <w:p w:rsidR="001E09A8" w:rsidRDefault="001E09A8" w:rsidP="0046648D">
            <w:pPr>
              <w:spacing w:before="60" w:after="60"/>
            </w:pPr>
            <w:r>
              <w:t>AIP</w:t>
            </w:r>
          </w:p>
        </w:tc>
        <w:tc>
          <w:tcPr>
            <w:tcW w:w="6660" w:type="dxa"/>
            <w:shd w:val="clear" w:color="auto" w:fill="auto"/>
            <w:vAlign w:val="center"/>
          </w:tcPr>
          <w:p w:rsidR="001E09A8" w:rsidRDefault="000165AF" w:rsidP="0046648D">
            <w:pPr>
              <w:spacing w:before="60" w:after="60"/>
            </w:pPr>
            <w:r w:rsidRPr="000165AF">
              <w:rPr>
                <w:rFonts w:cs="Times New Roman"/>
              </w:rPr>
              <w:t>Approved Insurance Provider</w:t>
            </w:r>
          </w:p>
        </w:tc>
      </w:tr>
      <w:tr w:rsidR="001433FA" w:rsidRPr="002624B0" w:rsidTr="0046648D">
        <w:tc>
          <w:tcPr>
            <w:tcW w:w="2170" w:type="dxa"/>
            <w:shd w:val="clear" w:color="auto" w:fill="auto"/>
            <w:vAlign w:val="center"/>
          </w:tcPr>
          <w:p w:rsidR="001433FA" w:rsidRDefault="001433FA" w:rsidP="0046648D">
            <w:pPr>
              <w:spacing w:before="60" w:after="60"/>
            </w:pPr>
            <w:r>
              <w:t>SBI</w:t>
            </w:r>
          </w:p>
        </w:tc>
        <w:tc>
          <w:tcPr>
            <w:tcW w:w="6660" w:type="dxa"/>
            <w:shd w:val="clear" w:color="auto" w:fill="auto"/>
            <w:vAlign w:val="center"/>
          </w:tcPr>
          <w:p w:rsidR="001433FA" w:rsidRPr="000165AF" w:rsidRDefault="001433FA" w:rsidP="0046648D">
            <w:pPr>
              <w:spacing w:before="60" w:after="60"/>
              <w:rPr>
                <w:rFonts w:cs="Times New Roman"/>
              </w:rPr>
            </w:pPr>
            <w:r w:rsidRPr="0039788F">
              <w:rPr>
                <w:rFonts w:cs="Times New Roman"/>
              </w:rPr>
              <w:t>Substantial Beneficial Interest</w:t>
            </w:r>
          </w:p>
        </w:tc>
      </w:tr>
      <w:tr w:rsidR="001433FA" w:rsidRPr="002624B0" w:rsidTr="0046648D">
        <w:tc>
          <w:tcPr>
            <w:tcW w:w="2170" w:type="dxa"/>
            <w:shd w:val="clear" w:color="auto" w:fill="auto"/>
            <w:vAlign w:val="center"/>
          </w:tcPr>
          <w:p w:rsidR="001433FA" w:rsidRDefault="001433FA" w:rsidP="001433FA">
            <w:pPr>
              <w:spacing w:before="60" w:after="60"/>
            </w:pPr>
            <w:r>
              <w:t>MPCI</w:t>
            </w:r>
          </w:p>
        </w:tc>
        <w:tc>
          <w:tcPr>
            <w:tcW w:w="6660" w:type="dxa"/>
            <w:shd w:val="clear" w:color="auto" w:fill="auto"/>
            <w:vAlign w:val="center"/>
          </w:tcPr>
          <w:p w:rsidR="001433FA" w:rsidRPr="0039788F" w:rsidRDefault="001433FA" w:rsidP="001433FA">
            <w:pPr>
              <w:spacing w:before="60" w:after="60"/>
              <w:rPr>
                <w:rFonts w:cs="Times New Roman"/>
              </w:rPr>
            </w:pPr>
            <w:r w:rsidRPr="00567029">
              <w:rPr>
                <w:rFonts w:cs="Times New Roman"/>
              </w:rPr>
              <w:t>Multiple Peril Crop Insurance</w:t>
            </w:r>
          </w:p>
        </w:tc>
      </w:tr>
    </w:tbl>
    <w:p w:rsidR="00280C08" w:rsidRPr="00280C08" w:rsidRDefault="00280C08" w:rsidP="00693A4F">
      <w:pPr>
        <w:pStyle w:val="BodyText1"/>
      </w:pPr>
    </w:p>
    <w:sectPr w:rsidR="00280C08" w:rsidRPr="00280C08" w:rsidSect="00A65939">
      <w:headerReference w:type="default" r:id="rId78"/>
      <w:footerReference w:type="default" r:id="rId79"/>
      <w:type w:val="continuous"/>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53E7" w:rsidRDefault="009353E7">
      <w:r>
        <w:separator/>
      </w:r>
    </w:p>
  </w:endnote>
  <w:endnote w:type="continuationSeparator" w:id="0">
    <w:p w:rsidR="009353E7" w:rsidRDefault="009353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Arial Bold">
    <w:panose1 w:val="020B0704020202020204"/>
    <w:charset w:val="00"/>
    <w:family w:val="auto"/>
    <w:pitch w:val="default"/>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2688076"/>
      <w:docPartObj>
        <w:docPartGallery w:val="Page Numbers (Bottom of Page)"/>
        <w:docPartUnique/>
      </w:docPartObj>
    </w:sdtPr>
    <w:sdtEndPr/>
    <w:sdtContent>
      <w:sdt>
        <w:sdtPr>
          <w:id w:val="860082579"/>
          <w:docPartObj>
            <w:docPartGallery w:val="Page Numbers (Top of Page)"/>
            <w:docPartUnique/>
          </w:docPartObj>
        </w:sdtPr>
        <w:sdtEndPr/>
        <w:sdtContent>
          <w:p w:rsidR="009013D0" w:rsidRDefault="009013D0">
            <w:pPr>
              <w:pStyle w:val="Footer"/>
              <w:jc w:val="right"/>
            </w:pPr>
            <w:r>
              <w:rPr>
                <w:noProof/>
              </w:rPr>
              <mc:AlternateContent>
                <mc:Choice Requires="wps">
                  <w:drawing>
                    <wp:anchor distT="0" distB="0" distL="114300" distR="114300" simplePos="0" relativeHeight="251658240" behindDoc="0" locked="0" layoutInCell="1" allowOverlap="1">
                      <wp:simplePos x="0" y="0"/>
                      <wp:positionH relativeFrom="column">
                        <wp:posOffset>-61595</wp:posOffset>
                      </wp:positionH>
                      <wp:positionV relativeFrom="paragraph">
                        <wp:posOffset>40005</wp:posOffset>
                      </wp:positionV>
                      <wp:extent cx="6103620" cy="0"/>
                      <wp:effectExtent l="9525" t="14605" r="11430" b="13970"/>
                      <wp:wrapNone/>
                      <wp:docPr id="27"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3620" cy="0"/>
                              </a:xfrm>
                              <a:prstGeom prst="straightConnector1">
                                <a:avLst/>
                              </a:prstGeom>
                              <a:noFill/>
                              <a:ln w="12700">
                                <a:solidFill>
                                  <a:srgbClr val="00B0F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FC52100" id="_x0000_t32" coordsize="21600,21600" o:spt="32" o:oned="t" path="m,l21600,21600e" filled="f">
                      <v:path arrowok="t" fillok="f" o:connecttype="none"/>
                      <o:lock v:ext="edit" shapetype="t"/>
                    </v:shapetype>
                    <v:shape id="AutoShape 1" o:spid="_x0000_s1026" type="#_x0000_t32" style="position:absolute;margin-left:-4.85pt;margin-top:3.15pt;width:480.6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" strokecolor="#00b0f0" strokeweight="1pt">
                      <v:shadow color="#243f60 [1604]" opacity=".5" offset="1pt"/>
                    </v:shape>
                  </w:pict>
                </mc:Fallback>
              </mc:AlternateContent>
            </w:r>
          </w:p>
          <w:p w:rsidR="009013D0" w:rsidRPr="00D175F3" w:rsidRDefault="009013D0" w:rsidP="00D175F3">
            <w:pPr>
              <w:pStyle w:val="Footer"/>
              <w:jc w:val="right"/>
            </w:pPr>
            <w:r w:rsidRPr="00D175F3">
              <w:rPr>
                <w:sz w:val="18"/>
                <w:szCs w:val="18"/>
              </w:rPr>
              <w:t xml:space="preserve">Page </w:t>
            </w:r>
            <w:r w:rsidRPr="00D175F3">
              <w:rPr>
                <w:b/>
                <w:bCs/>
                <w:sz w:val="18"/>
                <w:szCs w:val="18"/>
              </w:rPr>
              <w:fldChar w:fldCharType="begin"/>
            </w:r>
            <w:r w:rsidRPr="00D175F3">
              <w:rPr>
                <w:b/>
                <w:bCs/>
                <w:sz w:val="18"/>
                <w:szCs w:val="18"/>
              </w:rPr>
              <w:instrText xml:space="preserve"> PAGE </w:instrText>
            </w:r>
            <w:r w:rsidRPr="00D175F3">
              <w:rPr>
                <w:b/>
                <w:bCs/>
                <w:sz w:val="18"/>
                <w:szCs w:val="18"/>
              </w:rPr>
              <w:fldChar w:fldCharType="separate"/>
            </w:r>
            <w:r w:rsidR="00AF106E">
              <w:rPr>
                <w:b/>
                <w:bCs/>
                <w:noProof/>
                <w:sz w:val="18"/>
                <w:szCs w:val="18"/>
              </w:rPr>
              <w:t>24</w:t>
            </w:r>
            <w:r w:rsidRPr="00D175F3">
              <w:rPr>
                <w:b/>
                <w:bCs/>
                <w:sz w:val="18"/>
                <w:szCs w:val="18"/>
              </w:rPr>
              <w:fldChar w:fldCharType="end"/>
            </w:r>
            <w:r w:rsidRPr="00D175F3">
              <w:rPr>
                <w:sz w:val="18"/>
                <w:szCs w:val="18"/>
              </w:rPr>
              <w:t xml:space="preserve"> of </w:t>
            </w:r>
            <w:r w:rsidRPr="00D175F3">
              <w:rPr>
                <w:b/>
                <w:bCs/>
                <w:sz w:val="18"/>
                <w:szCs w:val="18"/>
              </w:rPr>
              <w:fldChar w:fldCharType="begin"/>
            </w:r>
            <w:r w:rsidRPr="00D175F3">
              <w:rPr>
                <w:b/>
                <w:bCs/>
                <w:sz w:val="18"/>
                <w:szCs w:val="18"/>
              </w:rPr>
              <w:instrText xml:space="preserve"> NUMPAGES  </w:instrText>
            </w:r>
            <w:r w:rsidRPr="00D175F3">
              <w:rPr>
                <w:b/>
                <w:bCs/>
                <w:sz w:val="18"/>
                <w:szCs w:val="18"/>
              </w:rPr>
              <w:fldChar w:fldCharType="separate"/>
            </w:r>
            <w:r w:rsidR="00AF106E">
              <w:rPr>
                <w:b/>
                <w:bCs/>
                <w:noProof/>
                <w:sz w:val="18"/>
                <w:szCs w:val="18"/>
              </w:rPr>
              <w:t>24</w:t>
            </w:r>
            <w:r w:rsidRPr="00D175F3">
              <w:rPr>
                <w:b/>
                <w:bCs/>
                <w:sz w:val="18"/>
                <w:szCs w:val="18"/>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53E7" w:rsidRDefault="009353E7">
      <w:r>
        <w:separator/>
      </w:r>
    </w:p>
  </w:footnote>
  <w:footnote w:type="continuationSeparator" w:id="0">
    <w:p w:rsidR="009353E7" w:rsidRDefault="009353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3D0" w:rsidRPr="00C104CF" w:rsidRDefault="009013D0" w:rsidP="00436CA1">
    <w:pPr>
      <w:pStyle w:val="Header"/>
      <w:jc w:val="right"/>
      <w:rPr>
        <w:sz w:val="18"/>
        <w:szCs w:val="18"/>
      </w:rPr>
    </w:pPr>
    <w:r>
      <w:rPr>
        <w:noProof/>
      </w:rPr>
      <mc:AlternateContent>
        <mc:Choice Requires="wps">
          <w:drawing>
            <wp:anchor distT="0" distB="0" distL="114300" distR="114300" simplePos="0" relativeHeight="251659264" behindDoc="0" locked="0" layoutInCell="1" allowOverlap="1">
              <wp:simplePos x="0" y="0"/>
              <wp:positionH relativeFrom="column">
                <wp:posOffset>-137795</wp:posOffset>
              </wp:positionH>
              <wp:positionV relativeFrom="paragraph">
                <wp:posOffset>259080</wp:posOffset>
              </wp:positionV>
              <wp:extent cx="6103620" cy="0"/>
              <wp:effectExtent l="9525" t="11430" r="11430" b="7620"/>
              <wp:wrapNone/>
              <wp:docPr id="2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3620" cy="0"/>
                      </a:xfrm>
                      <a:prstGeom prst="straightConnector1">
                        <a:avLst/>
                      </a:prstGeom>
                      <a:noFill/>
                      <a:ln w="12700">
                        <a:solidFill>
                          <a:srgbClr val="00B0F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55E491E" id="_x0000_t32" coordsize="21600,21600" o:spt="32" o:oned="t" path="m,l21600,21600e" filled="f">
              <v:path arrowok="t" fillok="f" o:connecttype="none"/>
              <o:lock v:ext="edit" shapetype="t"/>
            </v:shapetype>
            <v:shape id="AutoShape 2" o:spid="_x0000_s1026" type="#_x0000_t32" style="position:absolute;margin-left:-10.85pt;margin-top:20.4pt;width:480.6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" strokecolor="#00b0f0" strokeweight="1pt">
              <v:shadow color="#243f60 [1604]" opacity=".5" offset="1pt"/>
            </v:shape>
          </w:pict>
        </mc:Fallback>
      </mc:AlternateContent>
    </w:r>
    <w:r>
      <w:t xml:space="preserve">                                   </w:t>
    </w:r>
    <w:r>
      <w:rPr>
        <w:sz w:val="18"/>
        <w:szCs w:val="18"/>
      </w:rPr>
      <w:t xml:space="preserve"> KT Document- RCIS Design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1"/>
    <w:multiLevelType w:val="singleLevel"/>
    <w:tmpl w:val="1CB806B4"/>
    <w:lvl w:ilvl="0">
      <w:start w:val="1"/>
      <w:numFmt w:val="bullet"/>
      <w:pStyle w:val="ListBullet4"/>
      <w:lvlText w:val=""/>
      <w:lvlJc w:val="left"/>
      <w:pPr>
        <w:tabs>
          <w:tab w:val="num" w:pos="1440"/>
        </w:tabs>
        <w:ind w:left="1440" w:hanging="360"/>
      </w:pPr>
      <w:rPr>
        <w:rFonts w:ascii="Symbol" w:hAnsi="Symbol" w:hint="default"/>
      </w:rPr>
    </w:lvl>
  </w:abstractNum>
  <w:abstractNum w:abstractNumId="1" w15:restartNumberingAfterBreak="0">
    <w:nsid w:val="0A162BFE"/>
    <w:multiLevelType w:val="hybridMultilevel"/>
    <w:tmpl w:val="D196E736"/>
    <w:lvl w:ilvl="0" w:tplc="338E2EA0">
      <w:start w:val="1"/>
      <w:numFmt w:val="bullet"/>
      <w:pStyle w:val="NormalBold"/>
      <w:lvlText w:val="◘"/>
      <w:lvlJc w:val="left"/>
      <w:pPr>
        <w:tabs>
          <w:tab w:val="num" w:pos="2520"/>
        </w:tabs>
        <w:ind w:left="2520" w:hanging="360"/>
      </w:pPr>
      <w:rPr>
        <w:rFonts w:ascii="Times" w:hAnsi="Times" w:hint="default"/>
      </w:rPr>
    </w:lvl>
    <w:lvl w:ilvl="1" w:tplc="014E724C">
      <w:start w:val="142"/>
      <w:numFmt w:val="bullet"/>
      <w:lvlText w:val="–"/>
      <w:lvlJc w:val="left"/>
      <w:pPr>
        <w:tabs>
          <w:tab w:val="num" w:pos="3600"/>
        </w:tabs>
        <w:ind w:left="3600" w:hanging="360"/>
      </w:pPr>
      <w:rPr>
        <w:rFonts w:ascii="Times New Roman" w:hAnsi="Times New Roman" w:hint="default"/>
      </w:rPr>
    </w:lvl>
    <w:lvl w:ilvl="2" w:tplc="34587058">
      <w:start w:val="142"/>
      <w:numFmt w:val="bullet"/>
      <w:lvlText w:val="•"/>
      <w:lvlJc w:val="left"/>
      <w:pPr>
        <w:tabs>
          <w:tab w:val="num" w:pos="4320"/>
        </w:tabs>
        <w:ind w:left="4320" w:hanging="360"/>
      </w:pPr>
      <w:rPr>
        <w:rFonts w:ascii="Times New Roman" w:hAnsi="Times New Roman" w:hint="default"/>
      </w:rPr>
    </w:lvl>
    <w:lvl w:ilvl="3" w:tplc="44283930" w:tentative="1">
      <w:start w:val="1"/>
      <w:numFmt w:val="bullet"/>
      <w:lvlText w:val="•"/>
      <w:lvlJc w:val="left"/>
      <w:pPr>
        <w:tabs>
          <w:tab w:val="num" w:pos="5040"/>
        </w:tabs>
        <w:ind w:left="5040" w:hanging="360"/>
      </w:pPr>
      <w:rPr>
        <w:rFonts w:ascii="Times" w:hAnsi="Times" w:hint="default"/>
      </w:rPr>
    </w:lvl>
    <w:lvl w:ilvl="4" w:tplc="3B8E3D6C" w:tentative="1">
      <w:start w:val="1"/>
      <w:numFmt w:val="bullet"/>
      <w:lvlText w:val="•"/>
      <w:lvlJc w:val="left"/>
      <w:pPr>
        <w:tabs>
          <w:tab w:val="num" w:pos="5760"/>
        </w:tabs>
        <w:ind w:left="5760" w:hanging="360"/>
      </w:pPr>
      <w:rPr>
        <w:rFonts w:ascii="Times" w:hAnsi="Times" w:hint="default"/>
      </w:rPr>
    </w:lvl>
    <w:lvl w:ilvl="5" w:tplc="BC00BD8C" w:tentative="1">
      <w:start w:val="1"/>
      <w:numFmt w:val="bullet"/>
      <w:lvlText w:val="•"/>
      <w:lvlJc w:val="left"/>
      <w:pPr>
        <w:tabs>
          <w:tab w:val="num" w:pos="6480"/>
        </w:tabs>
        <w:ind w:left="6480" w:hanging="360"/>
      </w:pPr>
      <w:rPr>
        <w:rFonts w:ascii="Times" w:hAnsi="Times" w:hint="default"/>
      </w:rPr>
    </w:lvl>
    <w:lvl w:ilvl="6" w:tplc="5364B240" w:tentative="1">
      <w:start w:val="1"/>
      <w:numFmt w:val="bullet"/>
      <w:lvlText w:val="•"/>
      <w:lvlJc w:val="left"/>
      <w:pPr>
        <w:tabs>
          <w:tab w:val="num" w:pos="7200"/>
        </w:tabs>
        <w:ind w:left="7200" w:hanging="360"/>
      </w:pPr>
      <w:rPr>
        <w:rFonts w:ascii="Times" w:hAnsi="Times" w:hint="default"/>
      </w:rPr>
    </w:lvl>
    <w:lvl w:ilvl="7" w:tplc="C1BA9090" w:tentative="1">
      <w:start w:val="1"/>
      <w:numFmt w:val="bullet"/>
      <w:lvlText w:val="•"/>
      <w:lvlJc w:val="left"/>
      <w:pPr>
        <w:tabs>
          <w:tab w:val="num" w:pos="7920"/>
        </w:tabs>
        <w:ind w:left="7920" w:hanging="360"/>
      </w:pPr>
      <w:rPr>
        <w:rFonts w:ascii="Times" w:hAnsi="Times" w:hint="default"/>
      </w:rPr>
    </w:lvl>
    <w:lvl w:ilvl="8" w:tplc="7C3EEE76" w:tentative="1">
      <w:start w:val="1"/>
      <w:numFmt w:val="bullet"/>
      <w:lvlText w:val="•"/>
      <w:lvlJc w:val="left"/>
      <w:pPr>
        <w:tabs>
          <w:tab w:val="num" w:pos="8640"/>
        </w:tabs>
        <w:ind w:left="8640" w:hanging="360"/>
      </w:pPr>
      <w:rPr>
        <w:rFonts w:ascii="Times" w:hAnsi="Times" w:hint="default"/>
      </w:rPr>
    </w:lvl>
  </w:abstractNum>
  <w:abstractNum w:abstractNumId="2" w15:restartNumberingAfterBreak="0">
    <w:nsid w:val="0B59782E"/>
    <w:multiLevelType w:val="hybridMultilevel"/>
    <w:tmpl w:val="6930C7C2"/>
    <w:lvl w:ilvl="0" w:tplc="04090001">
      <w:start w:val="1"/>
      <w:numFmt w:val="bullet"/>
      <w:pStyle w:val="TableBullet1"/>
      <w:lvlText w:val=""/>
      <w:lvlJc w:val="left"/>
      <w:pPr>
        <w:tabs>
          <w:tab w:val="num" w:pos="326"/>
        </w:tabs>
        <w:ind w:left="326" w:hanging="216"/>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B66C05"/>
    <w:multiLevelType w:val="hybridMultilevel"/>
    <w:tmpl w:val="78828CB6"/>
    <w:lvl w:ilvl="0" w:tplc="0809000F">
      <w:start w:val="1"/>
      <w:numFmt w:val="upperLetter"/>
      <w:pStyle w:val="Appendix"/>
      <w:lvlText w:val="Appendix %1"/>
      <w:lvlJc w:val="left"/>
      <w:pPr>
        <w:tabs>
          <w:tab w:val="num" w:pos="1080"/>
        </w:tabs>
        <w:ind w:left="720" w:hanging="720"/>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4" w15:restartNumberingAfterBreak="0">
    <w:nsid w:val="12306349"/>
    <w:multiLevelType w:val="multilevel"/>
    <w:tmpl w:val="454AB8D2"/>
    <w:lvl w:ilvl="0">
      <w:start w:val="1"/>
      <w:numFmt w:val="bullet"/>
      <w:pStyle w:val="StyleTimesNewRoman11ptBefore6ptAfter6pt"/>
      <w:lvlText w:val=""/>
      <w:lvlJc w:val="left"/>
      <w:pPr>
        <w:tabs>
          <w:tab w:val="num" w:pos="360"/>
        </w:tabs>
        <w:ind w:left="360" w:hanging="360"/>
      </w:pPr>
      <w:rPr>
        <w:rFonts w:ascii="Wingdings" w:hAnsi="Wingdings"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5" w15:restartNumberingAfterBreak="0">
    <w:nsid w:val="16241EB4"/>
    <w:multiLevelType w:val="hybridMultilevel"/>
    <w:tmpl w:val="253CE43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17333107"/>
    <w:multiLevelType w:val="multilevel"/>
    <w:tmpl w:val="7D78D69C"/>
    <w:styleLink w:val="1ai"/>
    <w:lvl w:ilvl="0">
      <w:start w:val="1"/>
      <w:numFmt w:val="decimal"/>
      <w:pStyle w:val="CapBullet1"/>
      <w:lvlText w:val="%1)"/>
      <w:lvlJc w:val="left"/>
      <w:pPr>
        <w:tabs>
          <w:tab w:val="num" w:pos="360"/>
        </w:tabs>
        <w:ind w:left="360" w:hanging="360"/>
      </w:pPr>
      <w:rPr>
        <w:rFonts w:ascii="Times New Roman" w:hAnsi="Times New Roman" w:hint="default"/>
        <w:color w:val="auto"/>
        <w:sz w:val="20"/>
        <w:szCs w:val="20"/>
        <w:u w:val="none"/>
      </w:rPr>
    </w:lvl>
    <w:lvl w:ilvl="1">
      <w:start w:val="1"/>
      <w:numFmt w:val="lowerLetter"/>
      <w:pStyle w:val="CapBullet2"/>
      <w:lvlText w:val="%2)"/>
      <w:lvlJc w:val="left"/>
      <w:pPr>
        <w:tabs>
          <w:tab w:val="num" w:pos="720"/>
        </w:tabs>
        <w:ind w:left="720" w:hanging="360"/>
      </w:pPr>
      <w:rPr>
        <w:rFonts w:ascii="Times New Roman" w:hAnsi="Times New Roman" w:hint="default"/>
        <w:color w:val="auto"/>
        <w:sz w:val="20"/>
        <w:szCs w:val="20"/>
      </w:rPr>
    </w:lvl>
    <w:lvl w:ilvl="2">
      <w:start w:val="1"/>
      <w:numFmt w:val="lowerRoman"/>
      <w:pStyle w:val="CapBullet3"/>
      <w:lvlText w:val="%3)"/>
      <w:lvlJc w:val="left"/>
      <w:pPr>
        <w:tabs>
          <w:tab w:val="num" w:pos="1080"/>
        </w:tabs>
        <w:ind w:left="1080" w:hanging="360"/>
      </w:pPr>
      <w:rPr>
        <w:rFonts w:ascii="Times New Roman" w:hAnsi="Times New Roman" w:hint="default"/>
        <w:color w:val="auto"/>
        <w:sz w:val="20"/>
        <w:szCs w:val="20"/>
      </w:rPr>
    </w:lvl>
    <w:lvl w:ilvl="3">
      <w:start w:val="1"/>
      <w:numFmt w:val="bullet"/>
      <w:pStyle w:val="CapBullet4"/>
      <w:lvlText w:val=""/>
      <w:lvlJc w:val="left"/>
      <w:pPr>
        <w:tabs>
          <w:tab w:val="num" w:pos="1440"/>
        </w:tabs>
        <w:ind w:left="1440" w:hanging="360"/>
      </w:pPr>
      <w:rPr>
        <w:rFonts w:ascii="Symbol" w:hAnsi="Symbol" w:hint="default"/>
        <w:color w:val="auto"/>
        <w:sz w:val="20"/>
        <w:szCs w:val="2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15:restartNumberingAfterBreak="0">
    <w:nsid w:val="1B8748D4"/>
    <w:multiLevelType w:val="hybridMultilevel"/>
    <w:tmpl w:val="5FCC8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D27DA"/>
    <w:multiLevelType w:val="multilevel"/>
    <w:tmpl w:val="0122B538"/>
    <w:lvl w:ilvl="0">
      <w:start w:val="1"/>
      <w:numFmt w:val="decimal"/>
      <w:pStyle w:val="Opmaakprofiel1"/>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0D45FD"/>
    <w:multiLevelType w:val="singleLevel"/>
    <w:tmpl w:val="3722A570"/>
    <w:lvl w:ilvl="0">
      <w:start w:val="1"/>
      <w:numFmt w:val="bullet"/>
      <w:pStyle w:val="Streepje"/>
      <w:lvlText w:val="-"/>
      <w:lvlJc w:val="left"/>
      <w:pPr>
        <w:tabs>
          <w:tab w:val="num" w:pos="360"/>
        </w:tabs>
        <w:ind w:left="360" w:hanging="360"/>
      </w:pPr>
      <w:rPr>
        <w:rFonts w:ascii="Times New Roman" w:hAnsi="Times New Roman" w:hint="default"/>
      </w:rPr>
    </w:lvl>
  </w:abstractNum>
  <w:abstractNum w:abstractNumId="10" w15:restartNumberingAfterBreak="0">
    <w:nsid w:val="20A2277E"/>
    <w:multiLevelType w:val="hybridMultilevel"/>
    <w:tmpl w:val="C0D43904"/>
    <w:lvl w:ilvl="0" w:tplc="8C286ED8">
      <w:start w:val="1"/>
      <w:numFmt w:val="bullet"/>
      <w:pStyle w:val="bullet-1"/>
      <w:lvlText w:val=""/>
      <w:lvlJc w:val="left"/>
      <w:pPr>
        <w:tabs>
          <w:tab w:val="num" w:pos="1559"/>
        </w:tabs>
        <w:ind w:left="1559" w:hanging="425"/>
      </w:pPr>
      <w:rPr>
        <w:rFonts w:ascii="Symbol" w:hAnsi="Symbol" w:hint="default"/>
      </w:rPr>
    </w:lvl>
    <w:lvl w:ilvl="1" w:tplc="BE986FDE" w:tentative="1">
      <w:start w:val="1"/>
      <w:numFmt w:val="bullet"/>
      <w:lvlText w:val="o"/>
      <w:lvlJc w:val="left"/>
      <w:pPr>
        <w:tabs>
          <w:tab w:val="num" w:pos="1440"/>
        </w:tabs>
        <w:ind w:left="1440" w:hanging="360"/>
      </w:pPr>
      <w:rPr>
        <w:rFonts w:ascii="Courier New" w:hAnsi="Courier New" w:hint="default"/>
      </w:rPr>
    </w:lvl>
    <w:lvl w:ilvl="2" w:tplc="25741598" w:tentative="1">
      <w:start w:val="1"/>
      <w:numFmt w:val="bullet"/>
      <w:lvlText w:val=""/>
      <w:lvlJc w:val="left"/>
      <w:pPr>
        <w:tabs>
          <w:tab w:val="num" w:pos="2160"/>
        </w:tabs>
        <w:ind w:left="2160" w:hanging="360"/>
      </w:pPr>
      <w:rPr>
        <w:rFonts w:ascii="Wingdings" w:hAnsi="Wingdings" w:hint="default"/>
      </w:rPr>
    </w:lvl>
    <w:lvl w:ilvl="3" w:tplc="BFCEDC80" w:tentative="1">
      <w:start w:val="1"/>
      <w:numFmt w:val="bullet"/>
      <w:lvlText w:val=""/>
      <w:lvlJc w:val="left"/>
      <w:pPr>
        <w:tabs>
          <w:tab w:val="num" w:pos="2880"/>
        </w:tabs>
        <w:ind w:left="2880" w:hanging="360"/>
      </w:pPr>
      <w:rPr>
        <w:rFonts w:ascii="Symbol" w:hAnsi="Symbol" w:hint="default"/>
      </w:rPr>
    </w:lvl>
    <w:lvl w:ilvl="4" w:tplc="CC16DD3E" w:tentative="1">
      <w:start w:val="1"/>
      <w:numFmt w:val="bullet"/>
      <w:lvlText w:val="o"/>
      <w:lvlJc w:val="left"/>
      <w:pPr>
        <w:tabs>
          <w:tab w:val="num" w:pos="3600"/>
        </w:tabs>
        <w:ind w:left="3600" w:hanging="360"/>
      </w:pPr>
      <w:rPr>
        <w:rFonts w:ascii="Courier New" w:hAnsi="Courier New" w:hint="default"/>
      </w:rPr>
    </w:lvl>
    <w:lvl w:ilvl="5" w:tplc="4ECA164E" w:tentative="1">
      <w:start w:val="1"/>
      <w:numFmt w:val="bullet"/>
      <w:lvlText w:val=""/>
      <w:lvlJc w:val="left"/>
      <w:pPr>
        <w:tabs>
          <w:tab w:val="num" w:pos="4320"/>
        </w:tabs>
        <w:ind w:left="4320" w:hanging="360"/>
      </w:pPr>
      <w:rPr>
        <w:rFonts w:ascii="Wingdings" w:hAnsi="Wingdings" w:hint="default"/>
      </w:rPr>
    </w:lvl>
    <w:lvl w:ilvl="6" w:tplc="127A1E3E" w:tentative="1">
      <w:start w:val="1"/>
      <w:numFmt w:val="bullet"/>
      <w:lvlText w:val=""/>
      <w:lvlJc w:val="left"/>
      <w:pPr>
        <w:tabs>
          <w:tab w:val="num" w:pos="5040"/>
        </w:tabs>
        <w:ind w:left="5040" w:hanging="360"/>
      </w:pPr>
      <w:rPr>
        <w:rFonts w:ascii="Symbol" w:hAnsi="Symbol" w:hint="default"/>
      </w:rPr>
    </w:lvl>
    <w:lvl w:ilvl="7" w:tplc="89A61E26" w:tentative="1">
      <w:start w:val="1"/>
      <w:numFmt w:val="bullet"/>
      <w:lvlText w:val="o"/>
      <w:lvlJc w:val="left"/>
      <w:pPr>
        <w:tabs>
          <w:tab w:val="num" w:pos="5760"/>
        </w:tabs>
        <w:ind w:left="5760" w:hanging="360"/>
      </w:pPr>
      <w:rPr>
        <w:rFonts w:ascii="Courier New" w:hAnsi="Courier New" w:hint="default"/>
      </w:rPr>
    </w:lvl>
    <w:lvl w:ilvl="8" w:tplc="0F127F9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383165B"/>
    <w:multiLevelType w:val="hybridMultilevel"/>
    <w:tmpl w:val="B896CC36"/>
    <w:lvl w:ilvl="0" w:tplc="04130001">
      <w:start w:val="1"/>
      <w:numFmt w:val="bullet"/>
      <w:lvlText w:val="■"/>
      <w:lvlJc w:val="left"/>
      <w:pPr>
        <w:tabs>
          <w:tab w:val="num" w:pos="216"/>
        </w:tabs>
        <w:ind w:left="216" w:hanging="216"/>
      </w:pPr>
      <w:rPr>
        <w:rFonts w:ascii="Arial" w:hAnsi="Arial" w:hint="default"/>
        <w:color w:val="009BCC"/>
        <w:sz w:val="18"/>
        <w:szCs w:val="18"/>
      </w:rPr>
    </w:lvl>
    <w:lvl w:ilvl="1" w:tplc="04130003">
      <w:start w:val="1"/>
      <w:numFmt w:val="bullet"/>
      <w:pStyle w:val="TableBullets2"/>
      <w:lvlText w:val=""/>
      <w:lvlJc w:val="left"/>
      <w:pPr>
        <w:tabs>
          <w:tab w:val="num" w:pos="432"/>
        </w:tabs>
        <w:ind w:left="432" w:hanging="216"/>
      </w:pPr>
      <w:rPr>
        <w:rFonts w:ascii="Symbol" w:hAnsi="Symbol" w:hint="default"/>
        <w:color w:val="004B66"/>
        <w:sz w:val="18"/>
        <w:szCs w:val="18"/>
      </w:rPr>
    </w:lvl>
    <w:lvl w:ilvl="2" w:tplc="04130005">
      <w:start w:val="1"/>
      <w:numFmt w:val="bullet"/>
      <w:lvlText w:val=""/>
      <w:lvlJc w:val="left"/>
      <w:pPr>
        <w:tabs>
          <w:tab w:val="num" w:pos="864"/>
        </w:tabs>
        <w:ind w:left="864" w:hanging="288"/>
      </w:pPr>
      <w:rPr>
        <w:rFonts w:ascii="Symbol" w:hAnsi="Symbol" w:hint="default"/>
        <w:color w:val="004B66"/>
        <w:sz w:val="18"/>
        <w:szCs w:val="18"/>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92702A3"/>
    <w:multiLevelType w:val="hybridMultilevel"/>
    <w:tmpl w:val="854A00C2"/>
    <w:lvl w:ilvl="0" w:tplc="C96CC85C">
      <w:start w:val="1"/>
      <w:numFmt w:val="bullet"/>
      <w:pStyle w:val="Text-1"/>
      <w:lvlText w:val=""/>
      <w:lvlJc w:val="left"/>
      <w:pPr>
        <w:tabs>
          <w:tab w:val="num" w:pos="1919"/>
        </w:tabs>
        <w:ind w:left="1919" w:hanging="360"/>
      </w:pPr>
      <w:rPr>
        <w:rFonts w:ascii="Symbol" w:hAnsi="Symbol" w:hint="default"/>
      </w:rPr>
    </w:lvl>
    <w:lvl w:ilvl="1" w:tplc="04090019" w:tentative="1">
      <w:start w:val="1"/>
      <w:numFmt w:val="bullet"/>
      <w:lvlText w:val="o"/>
      <w:lvlJc w:val="left"/>
      <w:pPr>
        <w:tabs>
          <w:tab w:val="num" w:pos="2639"/>
        </w:tabs>
        <w:ind w:left="2639" w:hanging="360"/>
      </w:pPr>
      <w:rPr>
        <w:rFonts w:ascii="Courier New" w:hAnsi="Courier New" w:cs="Courier New" w:hint="default"/>
      </w:rPr>
    </w:lvl>
    <w:lvl w:ilvl="2" w:tplc="0409001B" w:tentative="1">
      <w:start w:val="1"/>
      <w:numFmt w:val="bullet"/>
      <w:lvlText w:val=""/>
      <w:lvlJc w:val="left"/>
      <w:pPr>
        <w:tabs>
          <w:tab w:val="num" w:pos="3359"/>
        </w:tabs>
        <w:ind w:left="3359" w:hanging="360"/>
      </w:pPr>
      <w:rPr>
        <w:rFonts w:ascii="Wingdings" w:hAnsi="Wingdings" w:hint="default"/>
      </w:rPr>
    </w:lvl>
    <w:lvl w:ilvl="3" w:tplc="0409000F" w:tentative="1">
      <w:start w:val="1"/>
      <w:numFmt w:val="bullet"/>
      <w:lvlText w:val=""/>
      <w:lvlJc w:val="left"/>
      <w:pPr>
        <w:tabs>
          <w:tab w:val="num" w:pos="4079"/>
        </w:tabs>
        <w:ind w:left="4079" w:hanging="360"/>
      </w:pPr>
      <w:rPr>
        <w:rFonts w:ascii="Symbol" w:hAnsi="Symbol" w:hint="default"/>
      </w:rPr>
    </w:lvl>
    <w:lvl w:ilvl="4" w:tplc="04090019" w:tentative="1">
      <w:start w:val="1"/>
      <w:numFmt w:val="bullet"/>
      <w:lvlText w:val="o"/>
      <w:lvlJc w:val="left"/>
      <w:pPr>
        <w:tabs>
          <w:tab w:val="num" w:pos="4799"/>
        </w:tabs>
        <w:ind w:left="4799" w:hanging="360"/>
      </w:pPr>
      <w:rPr>
        <w:rFonts w:ascii="Courier New" w:hAnsi="Courier New" w:cs="Courier New" w:hint="default"/>
      </w:rPr>
    </w:lvl>
    <w:lvl w:ilvl="5" w:tplc="0409001B" w:tentative="1">
      <w:start w:val="1"/>
      <w:numFmt w:val="bullet"/>
      <w:lvlText w:val=""/>
      <w:lvlJc w:val="left"/>
      <w:pPr>
        <w:tabs>
          <w:tab w:val="num" w:pos="5519"/>
        </w:tabs>
        <w:ind w:left="5519" w:hanging="360"/>
      </w:pPr>
      <w:rPr>
        <w:rFonts w:ascii="Wingdings" w:hAnsi="Wingdings" w:hint="default"/>
      </w:rPr>
    </w:lvl>
    <w:lvl w:ilvl="6" w:tplc="0409000F" w:tentative="1">
      <w:start w:val="1"/>
      <w:numFmt w:val="bullet"/>
      <w:lvlText w:val=""/>
      <w:lvlJc w:val="left"/>
      <w:pPr>
        <w:tabs>
          <w:tab w:val="num" w:pos="6239"/>
        </w:tabs>
        <w:ind w:left="6239" w:hanging="360"/>
      </w:pPr>
      <w:rPr>
        <w:rFonts w:ascii="Symbol" w:hAnsi="Symbol" w:hint="default"/>
      </w:rPr>
    </w:lvl>
    <w:lvl w:ilvl="7" w:tplc="04090019" w:tentative="1">
      <w:start w:val="1"/>
      <w:numFmt w:val="bullet"/>
      <w:lvlText w:val="o"/>
      <w:lvlJc w:val="left"/>
      <w:pPr>
        <w:tabs>
          <w:tab w:val="num" w:pos="6959"/>
        </w:tabs>
        <w:ind w:left="6959" w:hanging="360"/>
      </w:pPr>
      <w:rPr>
        <w:rFonts w:ascii="Courier New" w:hAnsi="Courier New" w:cs="Courier New" w:hint="default"/>
      </w:rPr>
    </w:lvl>
    <w:lvl w:ilvl="8" w:tplc="0409001B" w:tentative="1">
      <w:start w:val="1"/>
      <w:numFmt w:val="bullet"/>
      <w:lvlText w:val=""/>
      <w:lvlJc w:val="left"/>
      <w:pPr>
        <w:tabs>
          <w:tab w:val="num" w:pos="7679"/>
        </w:tabs>
        <w:ind w:left="7679" w:hanging="360"/>
      </w:pPr>
      <w:rPr>
        <w:rFonts w:ascii="Wingdings" w:hAnsi="Wingdings" w:hint="default"/>
      </w:rPr>
    </w:lvl>
  </w:abstractNum>
  <w:abstractNum w:abstractNumId="13" w15:restartNumberingAfterBreak="0">
    <w:nsid w:val="2C2959EC"/>
    <w:multiLevelType w:val="hybridMultilevel"/>
    <w:tmpl w:val="E2E03F20"/>
    <w:lvl w:ilvl="0" w:tplc="0409000B">
      <w:start w:val="1"/>
      <w:numFmt w:val="bullet"/>
      <w:lvlText w:val=""/>
      <w:lvlJc w:val="left"/>
      <w:pPr>
        <w:ind w:left="1545" w:hanging="360"/>
      </w:pPr>
      <w:rPr>
        <w:rFonts w:ascii="Wingdings" w:hAnsi="Wingdings"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14" w15:restartNumberingAfterBreak="0">
    <w:nsid w:val="2E6876F8"/>
    <w:multiLevelType w:val="multilevel"/>
    <w:tmpl w:val="35A2F0E0"/>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162D75"/>
    <w:multiLevelType w:val="hybridMultilevel"/>
    <w:tmpl w:val="1B921212"/>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37A02F2E"/>
    <w:multiLevelType w:val="hybridMultilevel"/>
    <w:tmpl w:val="3B9AF4D0"/>
    <w:lvl w:ilvl="0" w:tplc="04090001">
      <w:start w:val="1"/>
      <w:numFmt w:val="lowerLetter"/>
      <w:pStyle w:val="texta"/>
      <w:lvlText w:val="(%1)"/>
      <w:lvlJc w:val="left"/>
      <w:pPr>
        <w:tabs>
          <w:tab w:val="num" w:pos="3555"/>
        </w:tabs>
        <w:ind w:left="3260" w:hanging="425"/>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3F6B32BA"/>
    <w:multiLevelType w:val="multilevel"/>
    <w:tmpl w:val="8F5EA21A"/>
    <w:lvl w:ilvl="0">
      <w:start w:val="1"/>
      <w:numFmt w:val="decimal"/>
      <w:pStyle w:val="NormalAri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423E035A"/>
    <w:multiLevelType w:val="hybridMultilevel"/>
    <w:tmpl w:val="F90E5072"/>
    <w:lvl w:ilvl="0" w:tplc="8A5C58A6">
      <w:start w:val="1"/>
      <w:numFmt w:val="bullet"/>
      <w:pStyle w:val="1stbullet"/>
      <w:lvlText w:val=""/>
      <w:lvlJc w:val="left"/>
      <w:pPr>
        <w:ind w:left="360" w:hanging="360"/>
      </w:pPr>
      <w:rPr>
        <w:rFonts w:ascii="Symbol" w:hAnsi="Symbol" w:hint="default"/>
        <w:color w:val="auto"/>
      </w:rPr>
    </w:lvl>
    <w:lvl w:ilvl="1" w:tplc="4C605918">
      <w:start w:val="1"/>
      <w:numFmt w:val="lowerLetter"/>
      <w:lvlText w:val="%2."/>
      <w:lvlJc w:val="left"/>
      <w:pPr>
        <w:tabs>
          <w:tab w:val="num" w:pos="1440"/>
        </w:tabs>
        <w:ind w:left="1440" w:hanging="360"/>
      </w:pPr>
      <w:rPr>
        <w:rFonts w:hint="default"/>
      </w:rPr>
    </w:lvl>
    <w:lvl w:ilvl="2" w:tplc="804C5D4E" w:tentative="1">
      <w:start w:val="1"/>
      <w:numFmt w:val="bullet"/>
      <w:lvlText w:val=""/>
      <w:lvlJc w:val="left"/>
      <w:pPr>
        <w:tabs>
          <w:tab w:val="num" w:pos="2160"/>
        </w:tabs>
        <w:ind w:left="2160" w:hanging="360"/>
      </w:pPr>
      <w:rPr>
        <w:rFonts w:ascii="Wingdings" w:hAnsi="Wingdings" w:hint="default"/>
      </w:rPr>
    </w:lvl>
    <w:lvl w:ilvl="3" w:tplc="0E3C739E" w:tentative="1">
      <w:start w:val="1"/>
      <w:numFmt w:val="bullet"/>
      <w:lvlText w:val=""/>
      <w:lvlJc w:val="left"/>
      <w:pPr>
        <w:tabs>
          <w:tab w:val="num" w:pos="2880"/>
        </w:tabs>
        <w:ind w:left="2880" w:hanging="360"/>
      </w:pPr>
      <w:rPr>
        <w:rFonts w:ascii="Symbol" w:hAnsi="Symbol" w:hint="default"/>
      </w:rPr>
    </w:lvl>
    <w:lvl w:ilvl="4" w:tplc="F328DE78" w:tentative="1">
      <w:start w:val="1"/>
      <w:numFmt w:val="bullet"/>
      <w:lvlText w:val="o"/>
      <w:lvlJc w:val="left"/>
      <w:pPr>
        <w:tabs>
          <w:tab w:val="num" w:pos="3600"/>
        </w:tabs>
        <w:ind w:left="3600" w:hanging="360"/>
      </w:pPr>
      <w:rPr>
        <w:rFonts w:ascii="Courier New" w:hAnsi="Courier New" w:cs="Courier New" w:hint="default"/>
      </w:rPr>
    </w:lvl>
    <w:lvl w:ilvl="5" w:tplc="1B70EC40" w:tentative="1">
      <w:start w:val="1"/>
      <w:numFmt w:val="bullet"/>
      <w:lvlText w:val=""/>
      <w:lvlJc w:val="left"/>
      <w:pPr>
        <w:tabs>
          <w:tab w:val="num" w:pos="4320"/>
        </w:tabs>
        <w:ind w:left="4320" w:hanging="360"/>
      </w:pPr>
      <w:rPr>
        <w:rFonts w:ascii="Wingdings" w:hAnsi="Wingdings" w:hint="default"/>
      </w:rPr>
    </w:lvl>
    <w:lvl w:ilvl="6" w:tplc="152A3A4A" w:tentative="1">
      <w:start w:val="1"/>
      <w:numFmt w:val="bullet"/>
      <w:lvlText w:val=""/>
      <w:lvlJc w:val="left"/>
      <w:pPr>
        <w:tabs>
          <w:tab w:val="num" w:pos="5040"/>
        </w:tabs>
        <w:ind w:left="5040" w:hanging="360"/>
      </w:pPr>
      <w:rPr>
        <w:rFonts w:ascii="Symbol" w:hAnsi="Symbol" w:hint="default"/>
      </w:rPr>
    </w:lvl>
    <w:lvl w:ilvl="7" w:tplc="9B6C29AE" w:tentative="1">
      <w:start w:val="1"/>
      <w:numFmt w:val="bullet"/>
      <w:lvlText w:val="o"/>
      <w:lvlJc w:val="left"/>
      <w:pPr>
        <w:tabs>
          <w:tab w:val="num" w:pos="5760"/>
        </w:tabs>
        <w:ind w:left="5760" w:hanging="360"/>
      </w:pPr>
      <w:rPr>
        <w:rFonts w:ascii="Courier New" w:hAnsi="Courier New" w:cs="Courier New" w:hint="default"/>
      </w:rPr>
    </w:lvl>
    <w:lvl w:ilvl="8" w:tplc="4534308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3E322F4"/>
    <w:multiLevelType w:val="hybridMultilevel"/>
    <w:tmpl w:val="20001A98"/>
    <w:lvl w:ilvl="0" w:tplc="04090001">
      <w:start w:val="1"/>
      <w:numFmt w:val="decimal"/>
      <w:pStyle w:val="NormalArial0"/>
      <w:lvlText w:val="%1."/>
      <w:lvlJc w:val="left"/>
      <w:pPr>
        <w:tabs>
          <w:tab w:val="num" w:pos="360"/>
        </w:tabs>
        <w:ind w:left="360" w:hanging="360"/>
      </w:pPr>
    </w:lvl>
    <w:lvl w:ilvl="1" w:tplc="04090003">
      <w:start w:val="1"/>
      <w:numFmt w:val="lowerLetter"/>
      <w:lvlText w:val="%2."/>
      <w:lvlJc w:val="left"/>
      <w:pPr>
        <w:tabs>
          <w:tab w:val="num" w:pos="1080"/>
        </w:tabs>
        <w:ind w:left="1080" w:hanging="360"/>
      </w:pPr>
      <w:rPr>
        <w:rFonts w:hint="default"/>
      </w:rPr>
    </w:lvl>
    <w:lvl w:ilvl="2" w:tplc="04090005" w:tentative="1">
      <w:start w:val="1"/>
      <w:numFmt w:val="decimal"/>
      <w:lvlText w:val="%3."/>
      <w:lvlJc w:val="left"/>
      <w:pPr>
        <w:tabs>
          <w:tab w:val="num" w:pos="1800"/>
        </w:tabs>
        <w:ind w:left="1800" w:hanging="360"/>
      </w:pPr>
    </w:lvl>
    <w:lvl w:ilvl="3" w:tplc="04090001" w:tentative="1">
      <w:start w:val="1"/>
      <w:numFmt w:val="decimal"/>
      <w:lvlText w:val="%4."/>
      <w:lvlJc w:val="left"/>
      <w:pPr>
        <w:tabs>
          <w:tab w:val="num" w:pos="2520"/>
        </w:tabs>
        <w:ind w:left="2520" w:hanging="360"/>
      </w:pPr>
    </w:lvl>
    <w:lvl w:ilvl="4" w:tplc="04090003" w:tentative="1">
      <w:start w:val="1"/>
      <w:numFmt w:val="decimal"/>
      <w:lvlText w:val="%5."/>
      <w:lvlJc w:val="left"/>
      <w:pPr>
        <w:tabs>
          <w:tab w:val="num" w:pos="3240"/>
        </w:tabs>
        <w:ind w:left="3240" w:hanging="360"/>
      </w:pPr>
    </w:lvl>
    <w:lvl w:ilvl="5" w:tplc="04090005" w:tentative="1">
      <w:start w:val="1"/>
      <w:numFmt w:val="decimal"/>
      <w:lvlText w:val="%6."/>
      <w:lvlJc w:val="left"/>
      <w:pPr>
        <w:tabs>
          <w:tab w:val="num" w:pos="3960"/>
        </w:tabs>
        <w:ind w:left="3960" w:hanging="360"/>
      </w:pPr>
    </w:lvl>
    <w:lvl w:ilvl="6" w:tplc="04090001" w:tentative="1">
      <w:start w:val="1"/>
      <w:numFmt w:val="decimal"/>
      <w:lvlText w:val="%7."/>
      <w:lvlJc w:val="left"/>
      <w:pPr>
        <w:tabs>
          <w:tab w:val="num" w:pos="4680"/>
        </w:tabs>
        <w:ind w:left="4680" w:hanging="360"/>
      </w:pPr>
    </w:lvl>
    <w:lvl w:ilvl="7" w:tplc="04090003" w:tentative="1">
      <w:start w:val="1"/>
      <w:numFmt w:val="decimal"/>
      <w:lvlText w:val="%8."/>
      <w:lvlJc w:val="left"/>
      <w:pPr>
        <w:tabs>
          <w:tab w:val="num" w:pos="5400"/>
        </w:tabs>
        <w:ind w:left="5400" w:hanging="360"/>
      </w:pPr>
    </w:lvl>
    <w:lvl w:ilvl="8" w:tplc="04090005" w:tentative="1">
      <w:start w:val="1"/>
      <w:numFmt w:val="decimal"/>
      <w:lvlText w:val="%9."/>
      <w:lvlJc w:val="left"/>
      <w:pPr>
        <w:tabs>
          <w:tab w:val="num" w:pos="6120"/>
        </w:tabs>
        <w:ind w:left="6120" w:hanging="360"/>
      </w:pPr>
    </w:lvl>
  </w:abstractNum>
  <w:abstractNum w:abstractNumId="20" w15:restartNumberingAfterBreak="0">
    <w:nsid w:val="46CD69BF"/>
    <w:multiLevelType w:val="hybridMultilevel"/>
    <w:tmpl w:val="FBD4AAD4"/>
    <w:lvl w:ilvl="0" w:tplc="CA6E76FA">
      <w:start w:val="1"/>
      <w:numFmt w:val="bullet"/>
      <w:pStyle w:val="Style1stbulletmaintext10pt1"/>
      <w:lvlText w:val=""/>
      <w:lvlJc w:val="left"/>
      <w:pPr>
        <w:tabs>
          <w:tab w:val="num" w:pos="360"/>
        </w:tabs>
        <w:ind w:left="360" w:hanging="360"/>
      </w:pPr>
      <w:rPr>
        <w:rFonts w:ascii="Symbol" w:hAnsi="Symbol" w:hint="default"/>
        <w:color w:val="auto"/>
      </w:rPr>
    </w:lvl>
    <w:lvl w:ilvl="1" w:tplc="BDAE53B0">
      <w:start w:val="1"/>
      <w:numFmt w:val="bullet"/>
      <w:lvlText w:val=""/>
      <w:lvlJc w:val="left"/>
      <w:pPr>
        <w:tabs>
          <w:tab w:val="num" w:pos="1440"/>
        </w:tabs>
        <w:ind w:left="1440" w:hanging="360"/>
      </w:pPr>
      <w:rPr>
        <w:rFonts w:ascii="Symbol" w:hAnsi="Symbol" w:hint="default"/>
      </w:rPr>
    </w:lvl>
    <w:lvl w:ilvl="2" w:tplc="DA3E27A2">
      <w:start w:val="1"/>
      <w:numFmt w:val="bullet"/>
      <w:lvlText w:val=""/>
      <w:lvlJc w:val="left"/>
      <w:pPr>
        <w:tabs>
          <w:tab w:val="num" w:pos="2160"/>
        </w:tabs>
        <w:ind w:left="2160" w:hanging="360"/>
      </w:pPr>
      <w:rPr>
        <w:rFonts w:ascii="Wingdings" w:hAnsi="Wingdings" w:hint="default"/>
      </w:rPr>
    </w:lvl>
    <w:lvl w:ilvl="3" w:tplc="DE6EBA56" w:tentative="1">
      <w:start w:val="1"/>
      <w:numFmt w:val="bullet"/>
      <w:lvlText w:val=""/>
      <w:lvlJc w:val="left"/>
      <w:pPr>
        <w:tabs>
          <w:tab w:val="num" w:pos="2880"/>
        </w:tabs>
        <w:ind w:left="2880" w:hanging="360"/>
      </w:pPr>
      <w:rPr>
        <w:rFonts w:ascii="Symbol" w:hAnsi="Symbol" w:hint="default"/>
      </w:rPr>
    </w:lvl>
    <w:lvl w:ilvl="4" w:tplc="FAE0F204" w:tentative="1">
      <w:start w:val="1"/>
      <w:numFmt w:val="bullet"/>
      <w:lvlText w:val="o"/>
      <w:lvlJc w:val="left"/>
      <w:pPr>
        <w:tabs>
          <w:tab w:val="num" w:pos="3600"/>
        </w:tabs>
        <w:ind w:left="3600" w:hanging="360"/>
      </w:pPr>
      <w:rPr>
        <w:rFonts w:ascii="Courier New" w:hAnsi="Courier New" w:cs="Courier New" w:hint="default"/>
      </w:rPr>
    </w:lvl>
    <w:lvl w:ilvl="5" w:tplc="2BC457EC" w:tentative="1">
      <w:start w:val="1"/>
      <w:numFmt w:val="bullet"/>
      <w:lvlText w:val=""/>
      <w:lvlJc w:val="left"/>
      <w:pPr>
        <w:tabs>
          <w:tab w:val="num" w:pos="4320"/>
        </w:tabs>
        <w:ind w:left="4320" w:hanging="360"/>
      </w:pPr>
      <w:rPr>
        <w:rFonts w:ascii="Wingdings" w:hAnsi="Wingdings" w:hint="default"/>
      </w:rPr>
    </w:lvl>
    <w:lvl w:ilvl="6" w:tplc="54268F42" w:tentative="1">
      <w:start w:val="1"/>
      <w:numFmt w:val="bullet"/>
      <w:lvlText w:val=""/>
      <w:lvlJc w:val="left"/>
      <w:pPr>
        <w:tabs>
          <w:tab w:val="num" w:pos="5040"/>
        </w:tabs>
        <w:ind w:left="5040" w:hanging="360"/>
      </w:pPr>
      <w:rPr>
        <w:rFonts w:ascii="Symbol" w:hAnsi="Symbol" w:hint="default"/>
      </w:rPr>
    </w:lvl>
    <w:lvl w:ilvl="7" w:tplc="3A426322" w:tentative="1">
      <w:start w:val="1"/>
      <w:numFmt w:val="bullet"/>
      <w:lvlText w:val="o"/>
      <w:lvlJc w:val="left"/>
      <w:pPr>
        <w:tabs>
          <w:tab w:val="num" w:pos="5760"/>
        </w:tabs>
        <w:ind w:left="5760" w:hanging="360"/>
      </w:pPr>
      <w:rPr>
        <w:rFonts w:ascii="Courier New" w:hAnsi="Courier New" w:cs="Courier New" w:hint="default"/>
      </w:rPr>
    </w:lvl>
    <w:lvl w:ilvl="8" w:tplc="843C7D2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6D40104"/>
    <w:multiLevelType w:val="hybridMultilevel"/>
    <w:tmpl w:val="7C845F12"/>
    <w:lvl w:ilvl="0" w:tplc="187EDC1A">
      <w:start w:val="1"/>
      <w:numFmt w:val="bullet"/>
      <w:lvlText w:val="■"/>
      <w:lvlJc w:val="left"/>
      <w:pPr>
        <w:tabs>
          <w:tab w:val="num" w:pos="216"/>
        </w:tabs>
        <w:ind w:left="216" w:hanging="216"/>
      </w:pPr>
      <w:rPr>
        <w:rFonts w:ascii="Arial" w:hAnsi="Arial" w:hint="default"/>
        <w:color w:val="009BCC"/>
        <w:sz w:val="18"/>
        <w:szCs w:val="18"/>
      </w:rPr>
    </w:lvl>
    <w:lvl w:ilvl="1" w:tplc="FFFFFFFF">
      <w:start w:val="1"/>
      <w:numFmt w:val="bullet"/>
      <w:lvlText w:val=""/>
      <w:lvlJc w:val="left"/>
      <w:pPr>
        <w:tabs>
          <w:tab w:val="num" w:pos="432"/>
        </w:tabs>
        <w:ind w:left="432" w:hanging="216"/>
      </w:pPr>
      <w:rPr>
        <w:rFonts w:ascii="Symbol" w:hAnsi="Symbol" w:hint="default"/>
        <w:color w:val="004B66"/>
        <w:sz w:val="18"/>
        <w:szCs w:val="18"/>
      </w:rPr>
    </w:lvl>
    <w:lvl w:ilvl="2" w:tplc="FFFFFFFF">
      <w:start w:val="1"/>
      <w:numFmt w:val="bullet"/>
      <w:pStyle w:val="TableBullets3"/>
      <w:lvlText w:val=""/>
      <w:lvlJc w:val="left"/>
      <w:pPr>
        <w:tabs>
          <w:tab w:val="num" w:pos="648"/>
        </w:tabs>
        <w:ind w:left="648" w:hanging="216"/>
      </w:pPr>
      <w:rPr>
        <w:rFonts w:ascii="Symbol" w:hAnsi="Symbol" w:hint="default"/>
        <w:color w:val="004B66"/>
        <w:sz w:val="18"/>
        <w:szCs w:val="18"/>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9852CCD"/>
    <w:multiLevelType w:val="multilevel"/>
    <w:tmpl w:val="F390924C"/>
    <w:lvl w:ilvl="0">
      <w:start w:val="1"/>
      <w:numFmt w:val="bullet"/>
      <w:pStyle w:val="ResumeBullet"/>
      <w:lvlText w:val=""/>
      <w:lvlJc w:val="left"/>
      <w:pPr>
        <w:tabs>
          <w:tab w:val="num" w:pos="360"/>
        </w:tabs>
        <w:ind w:left="360" w:hanging="360"/>
      </w:pPr>
      <w:rPr>
        <w:rFonts w:ascii="Symbol" w:hAnsi="Symbol" w:hint="default"/>
      </w:rPr>
    </w:lvl>
    <w:lvl w:ilvl="1">
      <w:start w:val="1"/>
      <w:numFmt w:val="bullet"/>
      <w:pStyle w:val="ResumeBullet2"/>
      <w:lvlText w:val=""/>
      <w:lvlJc w:val="left"/>
      <w:pPr>
        <w:tabs>
          <w:tab w:val="num" w:pos="720"/>
        </w:tabs>
        <w:ind w:left="720" w:hanging="360"/>
      </w:pPr>
      <w:rPr>
        <w:rFonts w:ascii="Symbol" w:hAnsi="Symbol" w:hint="default"/>
        <w:color w:val="auto"/>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numFmt w:val="none"/>
      <w:lvlText w:val=""/>
      <w:lvlJc w:val="left"/>
      <w:pPr>
        <w:tabs>
          <w:tab w:val="num" w:pos="360"/>
        </w:tabs>
      </w:pPr>
    </w:lvl>
  </w:abstractNum>
  <w:abstractNum w:abstractNumId="23" w15:restartNumberingAfterBreak="0">
    <w:nsid w:val="4BD31C42"/>
    <w:multiLevelType w:val="multilevel"/>
    <w:tmpl w:val="C65C607E"/>
    <w:lvl w:ilvl="0">
      <w:start w:val="1"/>
      <w:numFmt w:val="decimal"/>
      <w:pStyle w:val="Num1"/>
      <w:lvlText w:val="%1."/>
      <w:lvlJc w:val="left"/>
      <w:pPr>
        <w:tabs>
          <w:tab w:val="num" w:pos="360"/>
        </w:tabs>
        <w:ind w:left="360" w:hanging="360"/>
      </w:pPr>
      <w:rPr>
        <w:rFonts w:hint="default"/>
      </w:rPr>
    </w:lvl>
    <w:lvl w:ilvl="1">
      <w:start w:val="1"/>
      <w:numFmt w:val="lowerLetter"/>
      <w:pStyle w:val="Num2"/>
      <w:lvlText w:val="%2."/>
      <w:lvlJc w:val="left"/>
      <w:pPr>
        <w:tabs>
          <w:tab w:val="num" w:pos="720"/>
        </w:tabs>
        <w:ind w:left="720" w:hanging="360"/>
      </w:pPr>
      <w:rPr>
        <w:rFonts w:hint="default"/>
      </w:rPr>
    </w:lvl>
    <w:lvl w:ilvl="2">
      <w:start w:val="1"/>
      <w:numFmt w:val="lowerRoman"/>
      <w:pStyle w:val="Num3"/>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4" w15:restartNumberingAfterBreak="0">
    <w:nsid w:val="4C1C1DF4"/>
    <w:multiLevelType w:val="hybridMultilevel"/>
    <w:tmpl w:val="1EEE123A"/>
    <w:lvl w:ilvl="0" w:tplc="834A0C00">
      <w:start w:val="1"/>
      <w:numFmt w:val="bullet"/>
      <w:pStyle w:val="ListBullet"/>
      <w:lvlText w:val="■"/>
      <w:lvlJc w:val="left"/>
      <w:pPr>
        <w:tabs>
          <w:tab w:val="num" w:pos="288"/>
        </w:tabs>
        <w:ind w:left="288" w:hanging="288"/>
      </w:pPr>
      <w:rPr>
        <w:rFonts w:ascii="Arial" w:hAnsi="Arial" w:hint="default"/>
        <w:color w:val="009BCC"/>
      </w:rPr>
    </w:lvl>
    <w:lvl w:ilvl="1" w:tplc="BFBE582C">
      <w:start w:val="1"/>
      <w:numFmt w:val="bullet"/>
      <w:lvlText w:val="o"/>
      <w:lvlJc w:val="left"/>
      <w:pPr>
        <w:tabs>
          <w:tab w:val="num" w:pos="1440"/>
        </w:tabs>
        <w:ind w:left="1440" w:hanging="360"/>
      </w:pPr>
      <w:rPr>
        <w:rFonts w:ascii="Courier New" w:hAnsi="Courier New" w:hint="default"/>
      </w:rPr>
    </w:lvl>
    <w:lvl w:ilvl="2" w:tplc="0158F374">
      <w:start w:val="1"/>
      <w:numFmt w:val="bullet"/>
      <w:lvlText w:val=""/>
      <w:lvlJc w:val="left"/>
      <w:pPr>
        <w:tabs>
          <w:tab w:val="num" w:pos="2160"/>
        </w:tabs>
        <w:ind w:left="2160" w:hanging="360"/>
      </w:pPr>
      <w:rPr>
        <w:rFonts w:ascii="Wingdings" w:hAnsi="Wingdings" w:hint="default"/>
      </w:rPr>
    </w:lvl>
    <w:lvl w:ilvl="3" w:tplc="59FA5936" w:tentative="1">
      <w:start w:val="1"/>
      <w:numFmt w:val="bullet"/>
      <w:lvlText w:val=""/>
      <w:lvlJc w:val="left"/>
      <w:pPr>
        <w:tabs>
          <w:tab w:val="num" w:pos="2880"/>
        </w:tabs>
        <w:ind w:left="2880" w:hanging="360"/>
      </w:pPr>
      <w:rPr>
        <w:rFonts w:ascii="Symbol" w:hAnsi="Symbol" w:hint="default"/>
      </w:rPr>
    </w:lvl>
    <w:lvl w:ilvl="4" w:tplc="E0B6495A" w:tentative="1">
      <w:start w:val="1"/>
      <w:numFmt w:val="bullet"/>
      <w:lvlText w:val="o"/>
      <w:lvlJc w:val="left"/>
      <w:pPr>
        <w:tabs>
          <w:tab w:val="num" w:pos="3600"/>
        </w:tabs>
        <w:ind w:left="3600" w:hanging="360"/>
      </w:pPr>
      <w:rPr>
        <w:rFonts w:ascii="Courier New" w:hAnsi="Courier New" w:hint="default"/>
      </w:rPr>
    </w:lvl>
    <w:lvl w:ilvl="5" w:tplc="7218A228" w:tentative="1">
      <w:start w:val="1"/>
      <w:numFmt w:val="bullet"/>
      <w:lvlText w:val=""/>
      <w:lvlJc w:val="left"/>
      <w:pPr>
        <w:tabs>
          <w:tab w:val="num" w:pos="4320"/>
        </w:tabs>
        <w:ind w:left="4320" w:hanging="360"/>
      </w:pPr>
      <w:rPr>
        <w:rFonts w:ascii="Wingdings" w:hAnsi="Wingdings" w:hint="default"/>
      </w:rPr>
    </w:lvl>
    <w:lvl w:ilvl="6" w:tplc="5114FA72" w:tentative="1">
      <w:start w:val="1"/>
      <w:numFmt w:val="bullet"/>
      <w:lvlText w:val=""/>
      <w:lvlJc w:val="left"/>
      <w:pPr>
        <w:tabs>
          <w:tab w:val="num" w:pos="5040"/>
        </w:tabs>
        <w:ind w:left="5040" w:hanging="360"/>
      </w:pPr>
      <w:rPr>
        <w:rFonts w:ascii="Symbol" w:hAnsi="Symbol" w:hint="default"/>
      </w:rPr>
    </w:lvl>
    <w:lvl w:ilvl="7" w:tplc="A6EE7D3A" w:tentative="1">
      <w:start w:val="1"/>
      <w:numFmt w:val="bullet"/>
      <w:lvlText w:val="o"/>
      <w:lvlJc w:val="left"/>
      <w:pPr>
        <w:tabs>
          <w:tab w:val="num" w:pos="5760"/>
        </w:tabs>
        <w:ind w:left="5760" w:hanging="360"/>
      </w:pPr>
      <w:rPr>
        <w:rFonts w:ascii="Courier New" w:hAnsi="Courier New" w:hint="default"/>
      </w:rPr>
    </w:lvl>
    <w:lvl w:ilvl="8" w:tplc="8E74879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3F47AB6"/>
    <w:multiLevelType w:val="hybridMultilevel"/>
    <w:tmpl w:val="BB3C5BAA"/>
    <w:lvl w:ilvl="0" w:tplc="6C50A1A2">
      <w:start w:val="1"/>
      <w:numFmt w:val="decimal"/>
      <w:pStyle w:val="FigureNumber"/>
      <w:lvlText w:val="Figure %1."/>
      <w:lvlJc w:val="left"/>
      <w:pPr>
        <w:ind w:left="720" w:hanging="360"/>
      </w:pPr>
      <w:rPr>
        <w:rFonts w:ascii="Calibri" w:hAnsi="Calibri" w:cs="Times New Roman" w:hint="default"/>
        <w:b w:val="0"/>
        <w:i w:val="0"/>
        <w:color w:val="1F497D"/>
        <w:sz w:val="24"/>
        <w:szCs w:val="22"/>
      </w:rPr>
    </w:lvl>
    <w:lvl w:ilvl="1" w:tplc="395AAB72" w:tentative="1">
      <w:start w:val="1"/>
      <w:numFmt w:val="lowerLetter"/>
      <w:lvlText w:val="%2."/>
      <w:lvlJc w:val="left"/>
      <w:pPr>
        <w:ind w:left="1440" w:hanging="360"/>
      </w:pPr>
    </w:lvl>
    <w:lvl w:ilvl="2" w:tplc="D512A57E" w:tentative="1">
      <w:start w:val="1"/>
      <w:numFmt w:val="lowerRoman"/>
      <w:lvlText w:val="%3."/>
      <w:lvlJc w:val="right"/>
      <w:pPr>
        <w:ind w:left="2160" w:hanging="180"/>
      </w:pPr>
    </w:lvl>
    <w:lvl w:ilvl="3" w:tplc="64A80F10" w:tentative="1">
      <w:start w:val="1"/>
      <w:numFmt w:val="decimal"/>
      <w:lvlText w:val="%4."/>
      <w:lvlJc w:val="left"/>
      <w:pPr>
        <w:ind w:left="2880" w:hanging="360"/>
      </w:pPr>
    </w:lvl>
    <w:lvl w:ilvl="4" w:tplc="5354367A" w:tentative="1">
      <w:start w:val="1"/>
      <w:numFmt w:val="lowerLetter"/>
      <w:lvlText w:val="%5."/>
      <w:lvlJc w:val="left"/>
      <w:pPr>
        <w:ind w:left="3600" w:hanging="360"/>
      </w:pPr>
    </w:lvl>
    <w:lvl w:ilvl="5" w:tplc="47FAD338" w:tentative="1">
      <w:start w:val="1"/>
      <w:numFmt w:val="lowerRoman"/>
      <w:lvlText w:val="%6."/>
      <w:lvlJc w:val="right"/>
      <w:pPr>
        <w:ind w:left="4320" w:hanging="180"/>
      </w:pPr>
    </w:lvl>
    <w:lvl w:ilvl="6" w:tplc="8558288A" w:tentative="1">
      <w:start w:val="1"/>
      <w:numFmt w:val="decimal"/>
      <w:lvlText w:val="%7."/>
      <w:lvlJc w:val="left"/>
      <w:pPr>
        <w:ind w:left="5040" w:hanging="360"/>
      </w:pPr>
    </w:lvl>
    <w:lvl w:ilvl="7" w:tplc="B3F65568" w:tentative="1">
      <w:start w:val="1"/>
      <w:numFmt w:val="lowerLetter"/>
      <w:lvlText w:val="%8."/>
      <w:lvlJc w:val="left"/>
      <w:pPr>
        <w:ind w:left="5760" w:hanging="360"/>
      </w:pPr>
    </w:lvl>
    <w:lvl w:ilvl="8" w:tplc="06F2D272" w:tentative="1">
      <w:start w:val="1"/>
      <w:numFmt w:val="lowerRoman"/>
      <w:lvlText w:val="%9."/>
      <w:lvlJc w:val="right"/>
      <w:pPr>
        <w:ind w:left="6480" w:hanging="180"/>
      </w:pPr>
    </w:lvl>
  </w:abstractNum>
  <w:abstractNum w:abstractNumId="26" w15:restartNumberingAfterBreak="0">
    <w:nsid w:val="592D6D70"/>
    <w:multiLevelType w:val="hybridMultilevel"/>
    <w:tmpl w:val="58A073CA"/>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59F42C9A"/>
    <w:multiLevelType w:val="hybridMultilevel"/>
    <w:tmpl w:val="A1441DD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6136269F"/>
    <w:multiLevelType w:val="hybridMultilevel"/>
    <w:tmpl w:val="B3F0845A"/>
    <w:lvl w:ilvl="0" w:tplc="0409000B">
      <w:start w:val="1"/>
      <w:numFmt w:val="bullet"/>
      <w:lvlText w:val=""/>
      <w:lvlJc w:val="left"/>
      <w:pPr>
        <w:ind w:left="1545" w:hanging="360"/>
      </w:pPr>
      <w:rPr>
        <w:rFonts w:ascii="Wingdings" w:hAnsi="Wingdings"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29" w15:restartNumberingAfterBreak="0">
    <w:nsid w:val="61B34B1B"/>
    <w:multiLevelType w:val="singleLevel"/>
    <w:tmpl w:val="624C6840"/>
    <w:lvl w:ilvl="0">
      <w:start w:val="1"/>
      <w:numFmt w:val="bullet"/>
      <w:pStyle w:val="Bullet"/>
      <w:lvlText w:val=""/>
      <w:lvlJc w:val="left"/>
      <w:pPr>
        <w:tabs>
          <w:tab w:val="num" w:pos="283"/>
        </w:tabs>
        <w:ind w:left="283" w:hanging="283"/>
      </w:pPr>
      <w:rPr>
        <w:rFonts w:ascii="Symbol" w:hAnsi="Symbol" w:hint="default"/>
      </w:rPr>
    </w:lvl>
  </w:abstractNum>
  <w:abstractNum w:abstractNumId="30" w15:restartNumberingAfterBreak="0">
    <w:nsid w:val="68183BE6"/>
    <w:multiLevelType w:val="hybridMultilevel"/>
    <w:tmpl w:val="6F4E90F8"/>
    <w:lvl w:ilvl="0" w:tplc="0409000D">
      <w:start w:val="1"/>
      <w:numFmt w:val="bullet"/>
      <w:pStyle w:val="ListBullet2"/>
      <w:lvlText w:val=""/>
      <w:lvlJc w:val="left"/>
      <w:pPr>
        <w:tabs>
          <w:tab w:val="num" w:pos="576"/>
        </w:tabs>
        <w:ind w:left="576" w:hanging="288"/>
      </w:pPr>
      <w:rPr>
        <w:rFonts w:ascii="Symbol" w:hAnsi="Symbol" w:hint="default"/>
        <w:color w:val="004B66"/>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A935971"/>
    <w:multiLevelType w:val="multilevel"/>
    <w:tmpl w:val="B9AA5B58"/>
    <w:lvl w:ilvl="0">
      <w:start w:val="1"/>
      <w:numFmt w:val="decimal"/>
      <w:pStyle w:val="NumberingStyl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2" w15:restartNumberingAfterBreak="0">
    <w:nsid w:val="6D577604"/>
    <w:multiLevelType w:val="multilevel"/>
    <w:tmpl w:val="22125DC4"/>
    <w:lvl w:ilvl="0">
      <w:start w:val="1"/>
      <w:numFmt w:val="decimal"/>
      <w:pStyle w:val="Heading1"/>
      <w:lvlText w:val="%1."/>
      <w:lvlJc w:val="left"/>
      <w:pPr>
        <w:tabs>
          <w:tab w:val="num" w:pos="990"/>
        </w:tabs>
        <w:ind w:left="990" w:hanging="720"/>
      </w:pPr>
      <w:rPr>
        <w:rFonts w:ascii="Arial" w:hAnsi="Arial" w:cs="Arial" w:hint="default"/>
        <w:b/>
        <w:bCs w:val="0"/>
        <w:i w:val="0"/>
        <w:iCs w:val="0"/>
        <w:caps w:val="0"/>
        <w:smallCaps w:val="0"/>
        <w:strike w:val="0"/>
        <w:dstrike w:val="0"/>
        <w:noProof w:val="0"/>
        <w:snapToGrid w:val="0"/>
        <w:vanish w:val="0"/>
        <w:color w:val="009BCC"/>
        <w:spacing w:val="0"/>
        <w:kern w:val="0"/>
        <w:position w:val="0"/>
        <w:sz w:val="32"/>
        <w:u w:val="none"/>
        <w:vertAlign w:val="baseline"/>
        <w:em w:val="none"/>
      </w:rPr>
    </w:lvl>
    <w:lvl w:ilvl="1">
      <w:start w:val="1"/>
      <w:numFmt w:val="decimal"/>
      <w:pStyle w:val="Heading2"/>
      <w:lvlText w:val="%1.%2"/>
      <w:lvlJc w:val="left"/>
      <w:pPr>
        <w:tabs>
          <w:tab w:val="num" w:pos="1206"/>
        </w:tabs>
        <w:ind w:left="1206" w:hanging="936"/>
      </w:pPr>
      <w:rPr>
        <w:rFonts w:hint="default"/>
        <w:sz w:val="28"/>
        <w:szCs w:val="28"/>
      </w:rPr>
    </w:lvl>
    <w:lvl w:ilvl="2">
      <w:start w:val="1"/>
      <w:numFmt w:val="decimal"/>
      <w:pStyle w:val="Heading3"/>
      <w:lvlText w:val="%1.%2.%3"/>
      <w:lvlJc w:val="left"/>
      <w:pPr>
        <w:tabs>
          <w:tab w:val="num" w:pos="1656"/>
        </w:tabs>
        <w:ind w:left="1656" w:hanging="936"/>
      </w:pPr>
      <w:rPr>
        <w:rFonts w:hint="default"/>
      </w:rPr>
    </w:lvl>
    <w:lvl w:ilvl="3">
      <w:start w:val="1"/>
      <w:numFmt w:val="decimal"/>
      <w:lvlText w:val="%1.%2.%3.%4"/>
      <w:lvlJc w:val="left"/>
      <w:pPr>
        <w:tabs>
          <w:tab w:val="num" w:pos="2070"/>
        </w:tabs>
        <w:ind w:left="2070" w:hanging="1800"/>
      </w:pPr>
      <w:rPr>
        <w:rFonts w:hint="default"/>
      </w:rPr>
    </w:lvl>
    <w:lvl w:ilvl="4">
      <w:start w:val="1"/>
      <w:numFmt w:val="decimal"/>
      <w:lvlText w:val="%1.%2.%3.%4.%5"/>
      <w:lvlJc w:val="left"/>
      <w:pPr>
        <w:tabs>
          <w:tab w:val="num" w:pos="1278"/>
        </w:tabs>
        <w:ind w:left="1278" w:hanging="1008"/>
      </w:pPr>
      <w:rPr>
        <w:rFonts w:hint="default"/>
      </w:rPr>
    </w:lvl>
    <w:lvl w:ilvl="5">
      <w:start w:val="1"/>
      <w:numFmt w:val="decimal"/>
      <w:lvlText w:val="%1.%2.%3.%4.%5.%6"/>
      <w:lvlJc w:val="left"/>
      <w:pPr>
        <w:tabs>
          <w:tab w:val="num" w:pos="1422"/>
        </w:tabs>
        <w:ind w:left="1422" w:hanging="1152"/>
      </w:pPr>
      <w:rPr>
        <w:rFonts w:hint="default"/>
      </w:rPr>
    </w:lvl>
    <w:lvl w:ilvl="6">
      <w:start w:val="1"/>
      <w:numFmt w:val="decimal"/>
      <w:lvlText w:val="%1.%2.%3.%4.%5.%6.%7"/>
      <w:lvlJc w:val="left"/>
      <w:pPr>
        <w:tabs>
          <w:tab w:val="num" w:pos="1566"/>
        </w:tabs>
        <w:ind w:left="1566" w:hanging="1296"/>
      </w:pPr>
      <w:rPr>
        <w:rFonts w:hint="default"/>
      </w:rPr>
    </w:lvl>
    <w:lvl w:ilvl="7">
      <w:start w:val="1"/>
      <w:numFmt w:val="decimal"/>
      <w:lvlText w:val="%1.%2.%3.%4.%5.%6.%7.%8"/>
      <w:lvlJc w:val="left"/>
      <w:pPr>
        <w:tabs>
          <w:tab w:val="num" w:pos="1710"/>
        </w:tabs>
        <w:ind w:left="1710" w:hanging="1440"/>
      </w:pPr>
      <w:rPr>
        <w:rFonts w:hint="default"/>
      </w:rPr>
    </w:lvl>
    <w:lvl w:ilvl="8">
      <w:start w:val="1"/>
      <w:numFmt w:val="decimal"/>
      <w:lvlText w:val="%1.%2.%3.%4.%5.%6.%7.%8.%9"/>
      <w:lvlJc w:val="left"/>
      <w:pPr>
        <w:tabs>
          <w:tab w:val="num" w:pos="1854"/>
        </w:tabs>
        <w:ind w:left="1854" w:hanging="1584"/>
      </w:pPr>
      <w:rPr>
        <w:rFonts w:hint="default"/>
      </w:rPr>
    </w:lvl>
  </w:abstractNum>
  <w:abstractNum w:abstractNumId="33" w15:restartNumberingAfterBreak="0">
    <w:nsid w:val="6E4B7948"/>
    <w:multiLevelType w:val="hybridMultilevel"/>
    <w:tmpl w:val="ACA4B486"/>
    <w:lvl w:ilvl="0" w:tplc="F2320D98">
      <w:start w:val="1"/>
      <w:numFmt w:val="bullet"/>
      <w:pStyle w:val="ListBullet3"/>
      <w:lvlText w:val="–"/>
      <w:lvlJc w:val="left"/>
      <w:pPr>
        <w:tabs>
          <w:tab w:val="num" w:pos="864"/>
        </w:tabs>
        <w:ind w:left="864" w:hanging="288"/>
      </w:pPr>
      <w:rPr>
        <w:rFonts w:ascii="Arial" w:hAnsi="Arial" w:hint="default"/>
        <w:color w:val="004B66"/>
      </w:rPr>
    </w:lvl>
    <w:lvl w:ilvl="1" w:tplc="C936C62A" w:tentative="1">
      <w:start w:val="1"/>
      <w:numFmt w:val="bullet"/>
      <w:lvlText w:val="o"/>
      <w:lvlJc w:val="left"/>
      <w:pPr>
        <w:tabs>
          <w:tab w:val="num" w:pos="1440"/>
        </w:tabs>
        <w:ind w:left="1440" w:hanging="360"/>
      </w:pPr>
      <w:rPr>
        <w:rFonts w:ascii="Courier New" w:hAnsi="Courier New" w:hint="default"/>
      </w:rPr>
    </w:lvl>
    <w:lvl w:ilvl="2" w:tplc="AD6EDC46" w:tentative="1">
      <w:start w:val="1"/>
      <w:numFmt w:val="bullet"/>
      <w:lvlText w:val=""/>
      <w:lvlJc w:val="left"/>
      <w:pPr>
        <w:tabs>
          <w:tab w:val="num" w:pos="2160"/>
        </w:tabs>
        <w:ind w:left="2160" w:hanging="360"/>
      </w:pPr>
      <w:rPr>
        <w:rFonts w:ascii="Wingdings" w:hAnsi="Wingdings" w:hint="default"/>
      </w:rPr>
    </w:lvl>
    <w:lvl w:ilvl="3" w:tplc="26060FF4" w:tentative="1">
      <w:start w:val="1"/>
      <w:numFmt w:val="bullet"/>
      <w:lvlText w:val=""/>
      <w:lvlJc w:val="left"/>
      <w:pPr>
        <w:tabs>
          <w:tab w:val="num" w:pos="2880"/>
        </w:tabs>
        <w:ind w:left="2880" w:hanging="360"/>
      </w:pPr>
      <w:rPr>
        <w:rFonts w:ascii="Symbol" w:hAnsi="Symbol" w:hint="default"/>
      </w:rPr>
    </w:lvl>
    <w:lvl w:ilvl="4" w:tplc="6094A2F8" w:tentative="1">
      <w:start w:val="1"/>
      <w:numFmt w:val="bullet"/>
      <w:lvlText w:val="o"/>
      <w:lvlJc w:val="left"/>
      <w:pPr>
        <w:tabs>
          <w:tab w:val="num" w:pos="3600"/>
        </w:tabs>
        <w:ind w:left="3600" w:hanging="360"/>
      </w:pPr>
      <w:rPr>
        <w:rFonts w:ascii="Courier New" w:hAnsi="Courier New" w:hint="default"/>
      </w:rPr>
    </w:lvl>
    <w:lvl w:ilvl="5" w:tplc="A790F10A" w:tentative="1">
      <w:start w:val="1"/>
      <w:numFmt w:val="bullet"/>
      <w:lvlText w:val=""/>
      <w:lvlJc w:val="left"/>
      <w:pPr>
        <w:tabs>
          <w:tab w:val="num" w:pos="4320"/>
        </w:tabs>
        <w:ind w:left="4320" w:hanging="360"/>
      </w:pPr>
      <w:rPr>
        <w:rFonts w:ascii="Wingdings" w:hAnsi="Wingdings" w:hint="default"/>
      </w:rPr>
    </w:lvl>
    <w:lvl w:ilvl="6" w:tplc="A2808FD0" w:tentative="1">
      <w:start w:val="1"/>
      <w:numFmt w:val="bullet"/>
      <w:lvlText w:val=""/>
      <w:lvlJc w:val="left"/>
      <w:pPr>
        <w:tabs>
          <w:tab w:val="num" w:pos="5040"/>
        </w:tabs>
        <w:ind w:left="5040" w:hanging="360"/>
      </w:pPr>
      <w:rPr>
        <w:rFonts w:ascii="Symbol" w:hAnsi="Symbol" w:hint="default"/>
      </w:rPr>
    </w:lvl>
    <w:lvl w:ilvl="7" w:tplc="9A80958C" w:tentative="1">
      <w:start w:val="1"/>
      <w:numFmt w:val="bullet"/>
      <w:lvlText w:val="o"/>
      <w:lvlJc w:val="left"/>
      <w:pPr>
        <w:tabs>
          <w:tab w:val="num" w:pos="5760"/>
        </w:tabs>
        <w:ind w:left="5760" w:hanging="360"/>
      </w:pPr>
      <w:rPr>
        <w:rFonts w:ascii="Courier New" w:hAnsi="Courier New" w:hint="default"/>
      </w:rPr>
    </w:lvl>
    <w:lvl w:ilvl="8" w:tplc="83CCCA6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EBD070E"/>
    <w:multiLevelType w:val="singleLevel"/>
    <w:tmpl w:val="EF3425BC"/>
    <w:lvl w:ilvl="0">
      <w:start w:val="1"/>
      <w:numFmt w:val="decimal"/>
      <w:lvlRestart w:val="0"/>
      <w:pStyle w:val="Nummering"/>
      <w:lvlText w:val="%1."/>
      <w:lvlJc w:val="left"/>
      <w:pPr>
        <w:tabs>
          <w:tab w:val="num" w:pos="567"/>
        </w:tabs>
        <w:ind w:left="567" w:hanging="567"/>
      </w:pPr>
    </w:lvl>
  </w:abstractNum>
  <w:abstractNum w:abstractNumId="35" w15:restartNumberingAfterBreak="0">
    <w:nsid w:val="7CCE414C"/>
    <w:multiLevelType w:val="hybridMultilevel"/>
    <w:tmpl w:val="597070C4"/>
    <w:lvl w:ilvl="0" w:tplc="8F287CC6">
      <w:start w:val="1"/>
      <w:numFmt w:val="bullet"/>
      <w:pStyle w:val="CapBullet10"/>
      <w:lvlText w:val=""/>
      <w:lvlJc w:val="left"/>
      <w:pPr>
        <w:tabs>
          <w:tab w:val="num" w:pos="228"/>
        </w:tabs>
        <w:ind w:left="228" w:hanging="228"/>
      </w:pPr>
      <w:rPr>
        <w:rFonts w:ascii="Symbol" w:hAnsi="Symbol" w:hint="default"/>
        <w:color w:val="009BCC"/>
        <w:sz w:val="22"/>
        <w:szCs w:val="22"/>
      </w:rPr>
    </w:lvl>
    <w:lvl w:ilvl="1" w:tplc="0D8AA496">
      <w:start w:val="1"/>
      <w:numFmt w:val="bullet"/>
      <w:lvlText w:val="o"/>
      <w:lvlJc w:val="left"/>
      <w:pPr>
        <w:tabs>
          <w:tab w:val="num" w:pos="1620"/>
        </w:tabs>
        <w:ind w:left="1620" w:hanging="360"/>
      </w:pPr>
      <w:rPr>
        <w:rFonts w:ascii="Courier New" w:hAnsi="Courier New" w:cs="Courier New" w:hint="default"/>
      </w:rPr>
    </w:lvl>
    <w:lvl w:ilvl="2" w:tplc="A37087B2" w:tentative="1">
      <w:start w:val="1"/>
      <w:numFmt w:val="bullet"/>
      <w:lvlText w:val=""/>
      <w:lvlJc w:val="left"/>
      <w:pPr>
        <w:tabs>
          <w:tab w:val="num" w:pos="2340"/>
        </w:tabs>
        <w:ind w:left="2340" w:hanging="360"/>
      </w:pPr>
      <w:rPr>
        <w:rFonts w:ascii="Wingdings" w:hAnsi="Wingdings" w:hint="default"/>
      </w:rPr>
    </w:lvl>
    <w:lvl w:ilvl="3" w:tplc="18E456E6" w:tentative="1">
      <w:start w:val="1"/>
      <w:numFmt w:val="bullet"/>
      <w:lvlText w:val=""/>
      <w:lvlJc w:val="left"/>
      <w:pPr>
        <w:tabs>
          <w:tab w:val="num" w:pos="3060"/>
        </w:tabs>
        <w:ind w:left="3060" w:hanging="360"/>
      </w:pPr>
      <w:rPr>
        <w:rFonts w:ascii="Symbol" w:hAnsi="Symbol" w:hint="default"/>
      </w:rPr>
    </w:lvl>
    <w:lvl w:ilvl="4" w:tplc="2CD68158" w:tentative="1">
      <w:start w:val="1"/>
      <w:numFmt w:val="bullet"/>
      <w:lvlText w:val="o"/>
      <w:lvlJc w:val="left"/>
      <w:pPr>
        <w:tabs>
          <w:tab w:val="num" w:pos="3780"/>
        </w:tabs>
        <w:ind w:left="3780" w:hanging="360"/>
      </w:pPr>
      <w:rPr>
        <w:rFonts w:ascii="Courier New" w:hAnsi="Courier New" w:cs="Courier New" w:hint="default"/>
      </w:rPr>
    </w:lvl>
    <w:lvl w:ilvl="5" w:tplc="996891A2" w:tentative="1">
      <w:start w:val="1"/>
      <w:numFmt w:val="bullet"/>
      <w:lvlText w:val=""/>
      <w:lvlJc w:val="left"/>
      <w:pPr>
        <w:tabs>
          <w:tab w:val="num" w:pos="4500"/>
        </w:tabs>
        <w:ind w:left="4500" w:hanging="360"/>
      </w:pPr>
      <w:rPr>
        <w:rFonts w:ascii="Wingdings" w:hAnsi="Wingdings" w:hint="default"/>
      </w:rPr>
    </w:lvl>
    <w:lvl w:ilvl="6" w:tplc="83782006" w:tentative="1">
      <w:start w:val="1"/>
      <w:numFmt w:val="bullet"/>
      <w:lvlText w:val=""/>
      <w:lvlJc w:val="left"/>
      <w:pPr>
        <w:tabs>
          <w:tab w:val="num" w:pos="5220"/>
        </w:tabs>
        <w:ind w:left="5220" w:hanging="360"/>
      </w:pPr>
      <w:rPr>
        <w:rFonts w:ascii="Symbol" w:hAnsi="Symbol" w:hint="default"/>
      </w:rPr>
    </w:lvl>
    <w:lvl w:ilvl="7" w:tplc="E7EE14D8" w:tentative="1">
      <w:start w:val="1"/>
      <w:numFmt w:val="bullet"/>
      <w:lvlText w:val="o"/>
      <w:lvlJc w:val="left"/>
      <w:pPr>
        <w:tabs>
          <w:tab w:val="num" w:pos="5940"/>
        </w:tabs>
        <w:ind w:left="5940" w:hanging="360"/>
      </w:pPr>
      <w:rPr>
        <w:rFonts w:ascii="Courier New" w:hAnsi="Courier New" w:cs="Courier New" w:hint="default"/>
      </w:rPr>
    </w:lvl>
    <w:lvl w:ilvl="8" w:tplc="21B8E336" w:tentative="1">
      <w:start w:val="1"/>
      <w:numFmt w:val="bullet"/>
      <w:lvlText w:val=""/>
      <w:lvlJc w:val="left"/>
      <w:pPr>
        <w:tabs>
          <w:tab w:val="num" w:pos="6660"/>
        </w:tabs>
        <w:ind w:left="6660" w:hanging="360"/>
      </w:pPr>
      <w:rPr>
        <w:rFonts w:ascii="Wingdings" w:hAnsi="Wingdings" w:hint="default"/>
      </w:rPr>
    </w:lvl>
  </w:abstractNum>
  <w:abstractNum w:abstractNumId="36" w15:restartNumberingAfterBreak="0">
    <w:nsid w:val="7D56264C"/>
    <w:multiLevelType w:val="hybridMultilevel"/>
    <w:tmpl w:val="BFB4E268"/>
    <w:lvl w:ilvl="0" w:tplc="FDAEC37C">
      <w:start w:val="1"/>
      <w:numFmt w:val="bullet"/>
      <w:pStyle w:val="TableBullets"/>
      <w:lvlText w:val="■"/>
      <w:lvlJc w:val="left"/>
      <w:pPr>
        <w:tabs>
          <w:tab w:val="num" w:pos="396"/>
        </w:tabs>
        <w:ind w:left="396" w:hanging="216"/>
      </w:pPr>
      <w:rPr>
        <w:rFonts w:ascii="Arial" w:hAnsi="Arial" w:hint="default"/>
        <w:color w:val="009BCC"/>
        <w:sz w:val="18"/>
        <w:szCs w:val="18"/>
      </w:rPr>
    </w:lvl>
    <w:lvl w:ilvl="1" w:tplc="0AC69C28">
      <w:numFmt w:val="bullet"/>
      <w:lvlText w:val="-"/>
      <w:lvlJc w:val="left"/>
      <w:pPr>
        <w:tabs>
          <w:tab w:val="num" w:pos="1620"/>
        </w:tabs>
        <w:ind w:left="1620" w:hanging="360"/>
      </w:pPr>
      <w:rPr>
        <w:rFonts w:ascii="Times New Roman" w:eastAsia="Times New Roman" w:hAnsi="Times New Roman" w:cs="Times New Roman" w:hint="default"/>
      </w:rPr>
    </w:lvl>
    <w:lvl w:ilvl="2" w:tplc="56D6BBF2" w:tentative="1">
      <w:start w:val="1"/>
      <w:numFmt w:val="bullet"/>
      <w:lvlText w:val=""/>
      <w:lvlJc w:val="left"/>
      <w:pPr>
        <w:tabs>
          <w:tab w:val="num" w:pos="2340"/>
        </w:tabs>
        <w:ind w:left="2340" w:hanging="360"/>
      </w:pPr>
      <w:rPr>
        <w:rFonts w:ascii="Wingdings" w:hAnsi="Wingdings" w:hint="default"/>
      </w:rPr>
    </w:lvl>
    <w:lvl w:ilvl="3" w:tplc="A9326802" w:tentative="1">
      <w:start w:val="1"/>
      <w:numFmt w:val="bullet"/>
      <w:lvlText w:val=""/>
      <w:lvlJc w:val="left"/>
      <w:pPr>
        <w:tabs>
          <w:tab w:val="num" w:pos="3060"/>
        </w:tabs>
        <w:ind w:left="3060" w:hanging="360"/>
      </w:pPr>
      <w:rPr>
        <w:rFonts w:ascii="Symbol" w:hAnsi="Symbol" w:hint="default"/>
      </w:rPr>
    </w:lvl>
    <w:lvl w:ilvl="4" w:tplc="ADC86432" w:tentative="1">
      <w:start w:val="1"/>
      <w:numFmt w:val="bullet"/>
      <w:lvlText w:val="o"/>
      <w:lvlJc w:val="left"/>
      <w:pPr>
        <w:tabs>
          <w:tab w:val="num" w:pos="3780"/>
        </w:tabs>
        <w:ind w:left="3780" w:hanging="360"/>
      </w:pPr>
      <w:rPr>
        <w:rFonts w:ascii="Courier New" w:hAnsi="Courier New" w:hint="default"/>
      </w:rPr>
    </w:lvl>
    <w:lvl w:ilvl="5" w:tplc="6E0A0976" w:tentative="1">
      <w:start w:val="1"/>
      <w:numFmt w:val="bullet"/>
      <w:lvlText w:val=""/>
      <w:lvlJc w:val="left"/>
      <w:pPr>
        <w:tabs>
          <w:tab w:val="num" w:pos="4500"/>
        </w:tabs>
        <w:ind w:left="4500" w:hanging="360"/>
      </w:pPr>
      <w:rPr>
        <w:rFonts w:ascii="Wingdings" w:hAnsi="Wingdings" w:hint="default"/>
      </w:rPr>
    </w:lvl>
    <w:lvl w:ilvl="6" w:tplc="73E0CC92" w:tentative="1">
      <w:start w:val="1"/>
      <w:numFmt w:val="bullet"/>
      <w:lvlText w:val=""/>
      <w:lvlJc w:val="left"/>
      <w:pPr>
        <w:tabs>
          <w:tab w:val="num" w:pos="5220"/>
        </w:tabs>
        <w:ind w:left="5220" w:hanging="360"/>
      </w:pPr>
      <w:rPr>
        <w:rFonts w:ascii="Symbol" w:hAnsi="Symbol" w:hint="default"/>
      </w:rPr>
    </w:lvl>
    <w:lvl w:ilvl="7" w:tplc="83B65D36" w:tentative="1">
      <w:start w:val="1"/>
      <w:numFmt w:val="bullet"/>
      <w:lvlText w:val="o"/>
      <w:lvlJc w:val="left"/>
      <w:pPr>
        <w:tabs>
          <w:tab w:val="num" w:pos="5940"/>
        </w:tabs>
        <w:ind w:left="5940" w:hanging="360"/>
      </w:pPr>
      <w:rPr>
        <w:rFonts w:ascii="Courier New" w:hAnsi="Courier New" w:hint="default"/>
      </w:rPr>
    </w:lvl>
    <w:lvl w:ilvl="8" w:tplc="7746217C" w:tentative="1">
      <w:start w:val="1"/>
      <w:numFmt w:val="bullet"/>
      <w:lvlText w:val=""/>
      <w:lvlJc w:val="left"/>
      <w:pPr>
        <w:tabs>
          <w:tab w:val="num" w:pos="6660"/>
        </w:tabs>
        <w:ind w:left="6660" w:hanging="360"/>
      </w:pPr>
      <w:rPr>
        <w:rFonts w:ascii="Wingdings" w:hAnsi="Wingdings" w:hint="default"/>
      </w:rPr>
    </w:lvl>
  </w:abstractNum>
  <w:abstractNum w:abstractNumId="37" w15:restartNumberingAfterBreak="0">
    <w:nsid w:val="7D947B3D"/>
    <w:multiLevelType w:val="hybridMultilevel"/>
    <w:tmpl w:val="8162FD90"/>
    <w:lvl w:ilvl="0" w:tplc="D88C0A74">
      <w:start w:val="1"/>
      <w:numFmt w:val="bullet"/>
      <w:pStyle w:val="ListBullet2Space"/>
      <w:lvlText w:val=""/>
      <w:lvlJc w:val="left"/>
      <w:pPr>
        <w:tabs>
          <w:tab w:val="num" w:pos="576"/>
        </w:tabs>
        <w:ind w:left="576" w:hanging="288"/>
      </w:pPr>
      <w:rPr>
        <w:rFonts w:ascii="Symbol" w:hAnsi="Symbol" w:hint="default"/>
        <w:b w:val="0"/>
        <w:bCs w:val="0"/>
        <w:i w:val="0"/>
        <w:iCs w:val="0"/>
        <w:caps w:val="0"/>
        <w:smallCaps w:val="0"/>
        <w:strike w:val="0"/>
        <w:dstrike w:val="0"/>
        <w:noProof w:val="0"/>
        <w:vanish w:val="0"/>
        <w:color w:val="004B66"/>
        <w:spacing w:val="0"/>
        <w:kern w:val="0"/>
        <w:position w:val="0"/>
        <w:u w:val="none"/>
        <w:vertAlign w:val="baseline"/>
        <w:em w:val="none"/>
      </w:rPr>
    </w:lvl>
    <w:lvl w:ilvl="1" w:tplc="5108F510" w:tentative="1">
      <w:start w:val="1"/>
      <w:numFmt w:val="bullet"/>
      <w:lvlText w:val="o"/>
      <w:lvlJc w:val="left"/>
      <w:pPr>
        <w:tabs>
          <w:tab w:val="num" w:pos="1440"/>
        </w:tabs>
        <w:ind w:left="1440" w:hanging="360"/>
      </w:pPr>
      <w:rPr>
        <w:rFonts w:ascii="Courier New" w:hAnsi="Courier New" w:cs="Courier New" w:hint="default"/>
      </w:rPr>
    </w:lvl>
    <w:lvl w:ilvl="2" w:tplc="1E3EB31E" w:tentative="1">
      <w:start w:val="1"/>
      <w:numFmt w:val="bullet"/>
      <w:lvlText w:val=""/>
      <w:lvlJc w:val="left"/>
      <w:pPr>
        <w:tabs>
          <w:tab w:val="num" w:pos="2160"/>
        </w:tabs>
        <w:ind w:left="2160" w:hanging="360"/>
      </w:pPr>
      <w:rPr>
        <w:rFonts w:ascii="Wingdings" w:hAnsi="Wingdings" w:hint="default"/>
      </w:rPr>
    </w:lvl>
    <w:lvl w:ilvl="3" w:tplc="09F0902A" w:tentative="1">
      <w:start w:val="1"/>
      <w:numFmt w:val="bullet"/>
      <w:lvlText w:val=""/>
      <w:lvlJc w:val="left"/>
      <w:pPr>
        <w:tabs>
          <w:tab w:val="num" w:pos="2880"/>
        </w:tabs>
        <w:ind w:left="2880" w:hanging="360"/>
      </w:pPr>
      <w:rPr>
        <w:rFonts w:ascii="Symbol" w:hAnsi="Symbol" w:hint="default"/>
      </w:rPr>
    </w:lvl>
    <w:lvl w:ilvl="4" w:tplc="0DB2C5EA" w:tentative="1">
      <w:start w:val="1"/>
      <w:numFmt w:val="bullet"/>
      <w:lvlText w:val="o"/>
      <w:lvlJc w:val="left"/>
      <w:pPr>
        <w:tabs>
          <w:tab w:val="num" w:pos="3600"/>
        </w:tabs>
        <w:ind w:left="3600" w:hanging="360"/>
      </w:pPr>
      <w:rPr>
        <w:rFonts w:ascii="Courier New" w:hAnsi="Courier New" w:cs="Courier New" w:hint="default"/>
      </w:rPr>
    </w:lvl>
    <w:lvl w:ilvl="5" w:tplc="1F4AB7A2" w:tentative="1">
      <w:start w:val="1"/>
      <w:numFmt w:val="bullet"/>
      <w:lvlText w:val=""/>
      <w:lvlJc w:val="left"/>
      <w:pPr>
        <w:tabs>
          <w:tab w:val="num" w:pos="4320"/>
        </w:tabs>
        <w:ind w:left="4320" w:hanging="360"/>
      </w:pPr>
      <w:rPr>
        <w:rFonts w:ascii="Wingdings" w:hAnsi="Wingdings" w:hint="default"/>
      </w:rPr>
    </w:lvl>
    <w:lvl w:ilvl="6" w:tplc="48B473E2" w:tentative="1">
      <w:start w:val="1"/>
      <w:numFmt w:val="bullet"/>
      <w:lvlText w:val=""/>
      <w:lvlJc w:val="left"/>
      <w:pPr>
        <w:tabs>
          <w:tab w:val="num" w:pos="5040"/>
        </w:tabs>
        <w:ind w:left="5040" w:hanging="360"/>
      </w:pPr>
      <w:rPr>
        <w:rFonts w:ascii="Symbol" w:hAnsi="Symbol" w:hint="default"/>
      </w:rPr>
    </w:lvl>
    <w:lvl w:ilvl="7" w:tplc="11CAEB10" w:tentative="1">
      <w:start w:val="1"/>
      <w:numFmt w:val="bullet"/>
      <w:lvlText w:val="o"/>
      <w:lvlJc w:val="left"/>
      <w:pPr>
        <w:tabs>
          <w:tab w:val="num" w:pos="5760"/>
        </w:tabs>
        <w:ind w:left="5760" w:hanging="360"/>
      </w:pPr>
      <w:rPr>
        <w:rFonts w:ascii="Courier New" w:hAnsi="Courier New" w:cs="Courier New" w:hint="default"/>
      </w:rPr>
    </w:lvl>
    <w:lvl w:ilvl="8" w:tplc="44A00C52" w:tentative="1">
      <w:start w:val="1"/>
      <w:numFmt w:val="bullet"/>
      <w:lvlText w:val=""/>
      <w:lvlJc w:val="left"/>
      <w:pPr>
        <w:tabs>
          <w:tab w:val="num" w:pos="6480"/>
        </w:tabs>
        <w:ind w:left="6480" w:hanging="360"/>
      </w:pPr>
      <w:rPr>
        <w:rFonts w:ascii="Wingdings" w:hAnsi="Wingdings" w:hint="default"/>
      </w:rPr>
    </w:lvl>
  </w:abstractNum>
  <w:num w:numId="1">
    <w:abstractNumId w:val="32"/>
  </w:num>
  <w:num w:numId="2">
    <w:abstractNumId w:val="24"/>
  </w:num>
  <w:num w:numId="3">
    <w:abstractNumId w:val="30"/>
  </w:num>
  <w:num w:numId="4">
    <w:abstractNumId w:val="37"/>
  </w:num>
  <w:num w:numId="5">
    <w:abstractNumId w:val="33"/>
  </w:num>
  <w:num w:numId="6">
    <w:abstractNumId w:val="23"/>
  </w:num>
  <w:num w:numId="7">
    <w:abstractNumId w:val="36"/>
  </w:num>
  <w:num w:numId="8">
    <w:abstractNumId w:val="11"/>
  </w:num>
  <w:num w:numId="9">
    <w:abstractNumId w:val="21"/>
  </w:num>
  <w:num w:numId="10">
    <w:abstractNumId w:val="2"/>
  </w:num>
  <w:num w:numId="11">
    <w:abstractNumId w:val="35"/>
  </w:num>
  <w:num w:numId="12">
    <w:abstractNumId w:val="6"/>
    <w:lvlOverride w:ilvl="0">
      <w:startOverride w:val="1"/>
      <w:lvl w:ilvl="0">
        <w:start w:val="1"/>
        <w:numFmt w:val="decimal"/>
        <w:pStyle w:val="CapBullet1"/>
        <w:lvlText w:val="%1)"/>
        <w:lvlJc w:val="left"/>
        <w:pPr>
          <w:tabs>
            <w:tab w:val="num" w:pos="360"/>
          </w:tabs>
          <w:ind w:left="360" w:hanging="360"/>
        </w:pPr>
        <w:rPr>
          <w:rFonts w:ascii="Times New Roman" w:hAnsi="Times New Roman" w:hint="default"/>
          <w:color w:val="auto"/>
          <w:sz w:val="20"/>
          <w:szCs w:val="20"/>
          <w:u w:val="none"/>
        </w:rPr>
      </w:lvl>
    </w:lvlOverride>
    <w:lvlOverride w:ilvl="1">
      <w:startOverride w:val="1"/>
      <w:lvl w:ilvl="1">
        <w:start w:val="1"/>
        <w:numFmt w:val="lowerLetter"/>
        <w:pStyle w:val="CapBullet2"/>
        <w:lvlText w:val="%2)"/>
        <w:lvlJc w:val="left"/>
        <w:pPr>
          <w:tabs>
            <w:tab w:val="num" w:pos="720"/>
          </w:tabs>
          <w:ind w:left="720" w:hanging="360"/>
        </w:pPr>
        <w:rPr>
          <w:rFonts w:ascii="Times New Roman" w:hAnsi="Times New Roman" w:hint="default"/>
          <w:color w:val="auto"/>
          <w:sz w:val="20"/>
          <w:szCs w:val="20"/>
        </w:rPr>
      </w:lvl>
    </w:lvlOverride>
    <w:lvlOverride w:ilvl="2">
      <w:startOverride w:val="1"/>
      <w:lvl w:ilvl="2">
        <w:start w:val="1"/>
        <w:numFmt w:val="lowerRoman"/>
        <w:pStyle w:val="CapBullet3"/>
        <w:lvlText w:val="%3)"/>
        <w:lvlJc w:val="left"/>
        <w:pPr>
          <w:tabs>
            <w:tab w:val="num" w:pos="1080"/>
          </w:tabs>
          <w:ind w:left="1080" w:hanging="360"/>
        </w:pPr>
        <w:rPr>
          <w:rFonts w:ascii="Times New Roman" w:hAnsi="Times New Roman" w:hint="default"/>
          <w:color w:val="auto"/>
          <w:sz w:val="20"/>
          <w:szCs w:val="20"/>
        </w:rPr>
      </w:lvl>
    </w:lvlOverride>
    <w:lvlOverride w:ilvl="3">
      <w:startOverride w:val="1"/>
      <w:lvl w:ilvl="3">
        <w:start w:val="1"/>
        <w:numFmt w:val="bullet"/>
        <w:pStyle w:val="CapBullet4"/>
        <w:lvlText w:val=""/>
        <w:lvlJc w:val="left"/>
        <w:pPr>
          <w:tabs>
            <w:tab w:val="num" w:pos="1440"/>
          </w:tabs>
          <w:ind w:left="1440" w:hanging="360"/>
        </w:pPr>
        <w:rPr>
          <w:rFonts w:ascii="Symbol" w:hAnsi="Symbol" w:hint="default"/>
          <w:color w:val="auto"/>
          <w:sz w:val="20"/>
          <w:szCs w:val="20"/>
        </w:rPr>
      </w:lvl>
    </w:lvlOverride>
    <w:lvlOverride w:ilvl="4">
      <w:startOverride w:val="1"/>
      <w:lvl w:ilvl="4">
        <w:start w:val="1"/>
        <w:numFmt w:val="lowerLetter"/>
        <w:lvlText w:val="(%5)"/>
        <w:lvlJc w:val="left"/>
        <w:pPr>
          <w:tabs>
            <w:tab w:val="num" w:pos="1800"/>
          </w:tabs>
          <w:ind w:left="1800" w:hanging="360"/>
        </w:pPr>
        <w:rPr>
          <w:rFonts w:hint="default"/>
        </w:rPr>
      </w:lvl>
    </w:lvlOverride>
    <w:lvlOverride w:ilvl="5">
      <w:startOverride w:val="1"/>
      <w:lvl w:ilvl="5">
        <w:start w:val="1"/>
        <w:numFmt w:val="lowerRoman"/>
        <w:lvlText w:val="(%6)"/>
        <w:lvlJc w:val="left"/>
        <w:pPr>
          <w:tabs>
            <w:tab w:val="num" w:pos="2160"/>
          </w:tabs>
          <w:ind w:left="2160" w:hanging="360"/>
        </w:pPr>
        <w:rPr>
          <w:rFonts w:hint="default"/>
        </w:rPr>
      </w:lvl>
    </w:lvlOverride>
    <w:lvlOverride w:ilvl="6">
      <w:startOverride w:val="1"/>
      <w:lvl w:ilvl="6">
        <w:start w:val="1"/>
        <w:numFmt w:val="decimal"/>
        <w:lvlText w:val="%7."/>
        <w:lvlJc w:val="left"/>
        <w:pPr>
          <w:tabs>
            <w:tab w:val="num" w:pos="2520"/>
          </w:tabs>
          <w:ind w:left="2520" w:hanging="360"/>
        </w:pPr>
        <w:rPr>
          <w:rFonts w:hint="default"/>
        </w:rPr>
      </w:lvl>
    </w:lvlOverride>
    <w:lvlOverride w:ilvl="7">
      <w:startOverride w:val="1"/>
      <w:lvl w:ilvl="7">
        <w:start w:val="1"/>
        <w:numFmt w:val="lowerLetter"/>
        <w:lvlText w:val="%8."/>
        <w:lvlJc w:val="left"/>
        <w:pPr>
          <w:tabs>
            <w:tab w:val="num" w:pos="2880"/>
          </w:tabs>
          <w:ind w:left="2880" w:hanging="360"/>
        </w:pPr>
        <w:rPr>
          <w:rFonts w:hint="default"/>
        </w:rPr>
      </w:lvl>
    </w:lvlOverride>
    <w:lvlOverride w:ilvl="8">
      <w:startOverride w:val="1"/>
      <w:lvl w:ilvl="8">
        <w:start w:val="1"/>
        <w:numFmt w:val="lowerRoman"/>
        <w:lvlText w:val="%9."/>
        <w:lvlJc w:val="left"/>
        <w:pPr>
          <w:tabs>
            <w:tab w:val="num" w:pos="3240"/>
          </w:tabs>
          <w:ind w:left="3240" w:hanging="360"/>
        </w:pPr>
        <w:rPr>
          <w:rFonts w:hint="default"/>
        </w:rPr>
      </w:lvl>
    </w:lvlOverride>
  </w:num>
  <w:num w:numId="13">
    <w:abstractNumId w:val="6"/>
  </w:num>
  <w:num w:numId="14">
    <w:abstractNumId w:val="18"/>
  </w:num>
  <w:num w:numId="15">
    <w:abstractNumId w:val="29"/>
  </w:num>
  <w:num w:numId="16">
    <w:abstractNumId w:val="34"/>
  </w:num>
  <w:num w:numId="17">
    <w:abstractNumId w:val="19"/>
  </w:num>
  <w:num w:numId="18">
    <w:abstractNumId w:val="1"/>
  </w:num>
  <w:num w:numId="19">
    <w:abstractNumId w:val="17"/>
  </w:num>
  <w:num w:numId="20">
    <w:abstractNumId w:val="10"/>
  </w:num>
  <w:num w:numId="21">
    <w:abstractNumId w:val="12"/>
  </w:num>
  <w:num w:numId="22">
    <w:abstractNumId w:val="4"/>
  </w:num>
  <w:num w:numId="23">
    <w:abstractNumId w:val="25"/>
  </w:num>
  <w:num w:numId="24">
    <w:abstractNumId w:val="22"/>
  </w:num>
  <w:num w:numId="25">
    <w:abstractNumId w:val="16"/>
  </w:num>
  <w:num w:numId="26">
    <w:abstractNumId w:val="0"/>
  </w:num>
  <w:num w:numId="27">
    <w:abstractNumId w:val="31"/>
  </w:num>
  <w:num w:numId="28">
    <w:abstractNumId w:val="14"/>
  </w:num>
  <w:num w:numId="29">
    <w:abstractNumId w:val="20"/>
  </w:num>
  <w:num w:numId="30">
    <w:abstractNumId w:val="9"/>
  </w:num>
  <w:num w:numId="31">
    <w:abstractNumId w:val="8"/>
  </w:num>
  <w:num w:numId="32">
    <w:abstractNumId w:val="3"/>
  </w:num>
  <w:num w:numId="33">
    <w:abstractNumId w:val="7"/>
  </w:num>
  <w:num w:numId="34">
    <w:abstractNumId w:val="26"/>
  </w:num>
  <w:num w:numId="35">
    <w:abstractNumId w:val="28"/>
  </w:num>
  <w:num w:numId="36">
    <w:abstractNumId w:val="13"/>
  </w:num>
  <w:num w:numId="37">
    <w:abstractNumId w:val="15"/>
  </w:num>
  <w:num w:numId="38">
    <w:abstractNumId w:val="27"/>
  </w:num>
  <w:num w:numId="39">
    <w:abstractNumId w:val="5"/>
  </w:num>
  <w:num w:numId="4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00"/>
  <w:displayHorizontalDrawingGridEvery w:val="2"/>
  <w:characterSpacingControl w:val="doNotCompress"/>
  <w:hdrShapeDefaults>
    <o:shapedefaults v:ext="edit" spidmax="2049">
      <o:colormru v:ext="edit" colors="#009bc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2A1"/>
    <w:rsid w:val="000004CB"/>
    <w:rsid w:val="000006D8"/>
    <w:rsid w:val="00000E06"/>
    <w:rsid w:val="0000110C"/>
    <w:rsid w:val="0000118B"/>
    <w:rsid w:val="00001498"/>
    <w:rsid w:val="00001D93"/>
    <w:rsid w:val="000025C3"/>
    <w:rsid w:val="00002B2D"/>
    <w:rsid w:val="00002E47"/>
    <w:rsid w:val="00002E8E"/>
    <w:rsid w:val="0000386E"/>
    <w:rsid w:val="00003BE7"/>
    <w:rsid w:val="00004408"/>
    <w:rsid w:val="00004486"/>
    <w:rsid w:val="000048C1"/>
    <w:rsid w:val="00004DA0"/>
    <w:rsid w:val="00005A83"/>
    <w:rsid w:val="00005EA7"/>
    <w:rsid w:val="000068DB"/>
    <w:rsid w:val="00006E2B"/>
    <w:rsid w:val="00007CFF"/>
    <w:rsid w:val="000105E7"/>
    <w:rsid w:val="0001076C"/>
    <w:rsid w:val="00010B9E"/>
    <w:rsid w:val="000111E6"/>
    <w:rsid w:val="000113A8"/>
    <w:rsid w:val="00011E84"/>
    <w:rsid w:val="000146E2"/>
    <w:rsid w:val="00014F4C"/>
    <w:rsid w:val="000150E6"/>
    <w:rsid w:val="00015B17"/>
    <w:rsid w:val="000165AF"/>
    <w:rsid w:val="00016603"/>
    <w:rsid w:val="0002077D"/>
    <w:rsid w:val="000216BC"/>
    <w:rsid w:val="000220AF"/>
    <w:rsid w:val="00022D12"/>
    <w:rsid w:val="00023735"/>
    <w:rsid w:val="00023C39"/>
    <w:rsid w:val="00023DD7"/>
    <w:rsid w:val="00024820"/>
    <w:rsid w:val="0002586E"/>
    <w:rsid w:val="00025CA4"/>
    <w:rsid w:val="00026E46"/>
    <w:rsid w:val="000275CA"/>
    <w:rsid w:val="00027643"/>
    <w:rsid w:val="00027EAC"/>
    <w:rsid w:val="00030022"/>
    <w:rsid w:val="000307D2"/>
    <w:rsid w:val="00030934"/>
    <w:rsid w:val="0003227F"/>
    <w:rsid w:val="0003256C"/>
    <w:rsid w:val="00033CCA"/>
    <w:rsid w:val="00034649"/>
    <w:rsid w:val="00034781"/>
    <w:rsid w:val="00035EC9"/>
    <w:rsid w:val="0003661A"/>
    <w:rsid w:val="00036A4F"/>
    <w:rsid w:val="000370E7"/>
    <w:rsid w:val="00037DC8"/>
    <w:rsid w:val="0004069A"/>
    <w:rsid w:val="00040946"/>
    <w:rsid w:val="000409C4"/>
    <w:rsid w:val="0004101D"/>
    <w:rsid w:val="000413BA"/>
    <w:rsid w:val="00041B4E"/>
    <w:rsid w:val="00042C92"/>
    <w:rsid w:val="00043AAC"/>
    <w:rsid w:val="00044EBC"/>
    <w:rsid w:val="0004531F"/>
    <w:rsid w:val="00045EEE"/>
    <w:rsid w:val="00046E00"/>
    <w:rsid w:val="00047072"/>
    <w:rsid w:val="000473CF"/>
    <w:rsid w:val="00047515"/>
    <w:rsid w:val="000476E9"/>
    <w:rsid w:val="00047EF8"/>
    <w:rsid w:val="000506A7"/>
    <w:rsid w:val="00051699"/>
    <w:rsid w:val="000518E1"/>
    <w:rsid w:val="00052315"/>
    <w:rsid w:val="00052DBB"/>
    <w:rsid w:val="00052E6E"/>
    <w:rsid w:val="00053B77"/>
    <w:rsid w:val="00054371"/>
    <w:rsid w:val="00055610"/>
    <w:rsid w:val="00055911"/>
    <w:rsid w:val="00055A3C"/>
    <w:rsid w:val="00056D46"/>
    <w:rsid w:val="00056F20"/>
    <w:rsid w:val="00057458"/>
    <w:rsid w:val="00057A0F"/>
    <w:rsid w:val="00057C83"/>
    <w:rsid w:val="00057D03"/>
    <w:rsid w:val="00057DA6"/>
    <w:rsid w:val="0006072B"/>
    <w:rsid w:val="0006080C"/>
    <w:rsid w:val="000616D5"/>
    <w:rsid w:val="000619DB"/>
    <w:rsid w:val="00061AF8"/>
    <w:rsid w:val="00062996"/>
    <w:rsid w:val="00062B80"/>
    <w:rsid w:val="00062D41"/>
    <w:rsid w:val="00063AD1"/>
    <w:rsid w:val="00064CC9"/>
    <w:rsid w:val="000650F8"/>
    <w:rsid w:val="0006620A"/>
    <w:rsid w:val="00066EB8"/>
    <w:rsid w:val="00067424"/>
    <w:rsid w:val="0007007C"/>
    <w:rsid w:val="0007117F"/>
    <w:rsid w:val="00073B60"/>
    <w:rsid w:val="0007438F"/>
    <w:rsid w:val="00074E94"/>
    <w:rsid w:val="000753FA"/>
    <w:rsid w:val="00075AF4"/>
    <w:rsid w:val="00076F79"/>
    <w:rsid w:val="0007701A"/>
    <w:rsid w:val="000803FD"/>
    <w:rsid w:val="00080C64"/>
    <w:rsid w:val="00081817"/>
    <w:rsid w:val="000837BD"/>
    <w:rsid w:val="00083A72"/>
    <w:rsid w:val="00083AF4"/>
    <w:rsid w:val="000842D0"/>
    <w:rsid w:val="00084911"/>
    <w:rsid w:val="00085646"/>
    <w:rsid w:val="00085843"/>
    <w:rsid w:val="000860F9"/>
    <w:rsid w:val="0008743B"/>
    <w:rsid w:val="00087A2E"/>
    <w:rsid w:val="00087CBC"/>
    <w:rsid w:val="00090197"/>
    <w:rsid w:val="00091111"/>
    <w:rsid w:val="00091357"/>
    <w:rsid w:val="00091591"/>
    <w:rsid w:val="000917C8"/>
    <w:rsid w:val="000925B1"/>
    <w:rsid w:val="000927B4"/>
    <w:rsid w:val="00092A67"/>
    <w:rsid w:val="00094CD1"/>
    <w:rsid w:val="000957DA"/>
    <w:rsid w:val="00095B58"/>
    <w:rsid w:val="00096D79"/>
    <w:rsid w:val="00097585"/>
    <w:rsid w:val="000A0D61"/>
    <w:rsid w:val="000A1974"/>
    <w:rsid w:val="000A2596"/>
    <w:rsid w:val="000A2B7D"/>
    <w:rsid w:val="000A2C03"/>
    <w:rsid w:val="000A406B"/>
    <w:rsid w:val="000A4473"/>
    <w:rsid w:val="000A5F2C"/>
    <w:rsid w:val="000A5FD8"/>
    <w:rsid w:val="000A611B"/>
    <w:rsid w:val="000A6F58"/>
    <w:rsid w:val="000A78B2"/>
    <w:rsid w:val="000A78E1"/>
    <w:rsid w:val="000B03B2"/>
    <w:rsid w:val="000B0C34"/>
    <w:rsid w:val="000B0C70"/>
    <w:rsid w:val="000B101C"/>
    <w:rsid w:val="000B1058"/>
    <w:rsid w:val="000B525C"/>
    <w:rsid w:val="000B567C"/>
    <w:rsid w:val="000B5A11"/>
    <w:rsid w:val="000B5F17"/>
    <w:rsid w:val="000B5FA9"/>
    <w:rsid w:val="000B6AE4"/>
    <w:rsid w:val="000B7BA2"/>
    <w:rsid w:val="000B7DEA"/>
    <w:rsid w:val="000C0A1B"/>
    <w:rsid w:val="000C0D1A"/>
    <w:rsid w:val="000C0F02"/>
    <w:rsid w:val="000C1CB9"/>
    <w:rsid w:val="000C2238"/>
    <w:rsid w:val="000C3F1E"/>
    <w:rsid w:val="000C45B7"/>
    <w:rsid w:val="000C47C0"/>
    <w:rsid w:val="000C497B"/>
    <w:rsid w:val="000C7844"/>
    <w:rsid w:val="000C7D80"/>
    <w:rsid w:val="000D06CB"/>
    <w:rsid w:val="000D10BC"/>
    <w:rsid w:val="000D146B"/>
    <w:rsid w:val="000D1DAC"/>
    <w:rsid w:val="000D1DB0"/>
    <w:rsid w:val="000D2B5C"/>
    <w:rsid w:val="000D2D1A"/>
    <w:rsid w:val="000D36FB"/>
    <w:rsid w:val="000D3E1A"/>
    <w:rsid w:val="000D413B"/>
    <w:rsid w:val="000D4602"/>
    <w:rsid w:val="000D563B"/>
    <w:rsid w:val="000D5975"/>
    <w:rsid w:val="000D5EB5"/>
    <w:rsid w:val="000D7514"/>
    <w:rsid w:val="000D7772"/>
    <w:rsid w:val="000D7B56"/>
    <w:rsid w:val="000E0225"/>
    <w:rsid w:val="000E0B2B"/>
    <w:rsid w:val="000E0D9D"/>
    <w:rsid w:val="000E1102"/>
    <w:rsid w:val="000E1558"/>
    <w:rsid w:val="000E1EB6"/>
    <w:rsid w:val="000E3AC7"/>
    <w:rsid w:val="000E3CF9"/>
    <w:rsid w:val="000E3E87"/>
    <w:rsid w:val="000E45BE"/>
    <w:rsid w:val="000E5FD1"/>
    <w:rsid w:val="000E72F3"/>
    <w:rsid w:val="000F0292"/>
    <w:rsid w:val="000F1267"/>
    <w:rsid w:val="000F2FFA"/>
    <w:rsid w:val="000F3268"/>
    <w:rsid w:val="000F44DF"/>
    <w:rsid w:val="000F47FD"/>
    <w:rsid w:val="000F4885"/>
    <w:rsid w:val="000F7464"/>
    <w:rsid w:val="0010182D"/>
    <w:rsid w:val="00102116"/>
    <w:rsid w:val="00104899"/>
    <w:rsid w:val="001071A2"/>
    <w:rsid w:val="001074D2"/>
    <w:rsid w:val="0011030B"/>
    <w:rsid w:val="00110AED"/>
    <w:rsid w:val="001114C1"/>
    <w:rsid w:val="001119D1"/>
    <w:rsid w:val="00111CED"/>
    <w:rsid w:val="00112D99"/>
    <w:rsid w:val="00114B11"/>
    <w:rsid w:val="00116209"/>
    <w:rsid w:val="0011675B"/>
    <w:rsid w:val="001178B3"/>
    <w:rsid w:val="00120284"/>
    <w:rsid w:val="00120A12"/>
    <w:rsid w:val="001210D9"/>
    <w:rsid w:val="00121869"/>
    <w:rsid w:val="001219B0"/>
    <w:rsid w:val="00122DA2"/>
    <w:rsid w:val="0012370F"/>
    <w:rsid w:val="0012563A"/>
    <w:rsid w:val="00125AA2"/>
    <w:rsid w:val="00126726"/>
    <w:rsid w:val="00126CEB"/>
    <w:rsid w:val="00126FE6"/>
    <w:rsid w:val="001306B4"/>
    <w:rsid w:val="0013245C"/>
    <w:rsid w:val="00132733"/>
    <w:rsid w:val="00132E19"/>
    <w:rsid w:val="00133AF8"/>
    <w:rsid w:val="00133B7C"/>
    <w:rsid w:val="00133F04"/>
    <w:rsid w:val="001342A7"/>
    <w:rsid w:val="00135ED7"/>
    <w:rsid w:val="0013696E"/>
    <w:rsid w:val="00136CF7"/>
    <w:rsid w:val="00140976"/>
    <w:rsid w:val="0014143E"/>
    <w:rsid w:val="00141554"/>
    <w:rsid w:val="001421C2"/>
    <w:rsid w:val="00142380"/>
    <w:rsid w:val="001433FA"/>
    <w:rsid w:val="0014348B"/>
    <w:rsid w:val="0014354D"/>
    <w:rsid w:val="00144255"/>
    <w:rsid w:val="0014529E"/>
    <w:rsid w:val="00145E4A"/>
    <w:rsid w:val="00145ED5"/>
    <w:rsid w:val="001462F6"/>
    <w:rsid w:val="00146A00"/>
    <w:rsid w:val="00146E2D"/>
    <w:rsid w:val="001477BF"/>
    <w:rsid w:val="00150A14"/>
    <w:rsid w:val="00150B93"/>
    <w:rsid w:val="0015264E"/>
    <w:rsid w:val="001528E6"/>
    <w:rsid w:val="0015428B"/>
    <w:rsid w:val="00154550"/>
    <w:rsid w:val="001562A0"/>
    <w:rsid w:val="00157363"/>
    <w:rsid w:val="001574CF"/>
    <w:rsid w:val="00157BAC"/>
    <w:rsid w:val="0016021F"/>
    <w:rsid w:val="00160519"/>
    <w:rsid w:val="00160AAE"/>
    <w:rsid w:val="001618D4"/>
    <w:rsid w:val="00161CCE"/>
    <w:rsid w:val="00162081"/>
    <w:rsid w:val="00163DB1"/>
    <w:rsid w:val="00163EC3"/>
    <w:rsid w:val="00164B79"/>
    <w:rsid w:val="00166798"/>
    <w:rsid w:val="00166D81"/>
    <w:rsid w:val="00167587"/>
    <w:rsid w:val="0016759F"/>
    <w:rsid w:val="001712E3"/>
    <w:rsid w:val="00171A0B"/>
    <w:rsid w:val="00171B23"/>
    <w:rsid w:val="00171B30"/>
    <w:rsid w:val="00171E9F"/>
    <w:rsid w:val="00171F88"/>
    <w:rsid w:val="00172142"/>
    <w:rsid w:val="00174075"/>
    <w:rsid w:val="00174590"/>
    <w:rsid w:val="0017636B"/>
    <w:rsid w:val="00177210"/>
    <w:rsid w:val="0018035E"/>
    <w:rsid w:val="00180440"/>
    <w:rsid w:val="00180830"/>
    <w:rsid w:val="00180AB9"/>
    <w:rsid w:val="00180DB1"/>
    <w:rsid w:val="00181A64"/>
    <w:rsid w:val="00181F41"/>
    <w:rsid w:val="00182132"/>
    <w:rsid w:val="00182CF9"/>
    <w:rsid w:val="001834D7"/>
    <w:rsid w:val="001847EF"/>
    <w:rsid w:val="00185901"/>
    <w:rsid w:val="00185C9E"/>
    <w:rsid w:val="0018654D"/>
    <w:rsid w:val="00190662"/>
    <w:rsid w:val="00191C57"/>
    <w:rsid w:val="00191D54"/>
    <w:rsid w:val="0019216A"/>
    <w:rsid w:val="00192485"/>
    <w:rsid w:val="00192621"/>
    <w:rsid w:val="0019338F"/>
    <w:rsid w:val="00193568"/>
    <w:rsid w:val="00193AC3"/>
    <w:rsid w:val="00194979"/>
    <w:rsid w:val="0019538A"/>
    <w:rsid w:val="00196781"/>
    <w:rsid w:val="001A0166"/>
    <w:rsid w:val="001A0353"/>
    <w:rsid w:val="001A0849"/>
    <w:rsid w:val="001A0AC7"/>
    <w:rsid w:val="001A1B99"/>
    <w:rsid w:val="001A3113"/>
    <w:rsid w:val="001A5A03"/>
    <w:rsid w:val="001A5B0A"/>
    <w:rsid w:val="001A5D1E"/>
    <w:rsid w:val="001A747B"/>
    <w:rsid w:val="001A7F8B"/>
    <w:rsid w:val="001B010F"/>
    <w:rsid w:val="001B0B09"/>
    <w:rsid w:val="001B17E6"/>
    <w:rsid w:val="001B180E"/>
    <w:rsid w:val="001B1DF5"/>
    <w:rsid w:val="001B33BE"/>
    <w:rsid w:val="001B4959"/>
    <w:rsid w:val="001B4C29"/>
    <w:rsid w:val="001B4F9A"/>
    <w:rsid w:val="001B53D1"/>
    <w:rsid w:val="001B5B14"/>
    <w:rsid w:val="001B6060"/>
    <w:rsid w:val="001B6540"/>
    <w:rsid w:val="001B6924"/>
    <w:rsid w:val="001B715E"/>
    <w:rsid w:val="001B7226"/>
    <w:rsid w:val="001C1E6C"/>
    <w:rsid w:val="001C1E73"/>
    <w:rsid w:val="001C2608"/>
    <w:rsid w:val="001C28B6"/>
    <w:rsid w:val="001C2ED7"/>
    <w:rsid w:val="001C3020"/>
    <w:rsid w:val="001C3414"/>
    <w:rsid w:val="001C42B5"/>
    <w:rsid w:val="001C5B07"/>
    <w:rsid w:val="001C5B91"/>
    <w:rsid w:val="001C6520"/>
    <w:rsid w:val="001C7711"/>
    <w:rsid w:val="001C78B6"/>
    <w:rsid w:val="001D0309"/>
    <w:rsid w:val="001D1445"/>
    <w:rsid w:val="001D3A14"/>
    <w:rsid w:val="001D5DA0"/>
    <w:rsid w:val="001D6046"/>
    <w:rsid w:val="001D6C29"/>
    <w:rsid w:val="001D7740"/>
    <w:rsid w:val="001E00F5"/>
    <w:rsid w:val="001E09A8"/>
    <w:rsid w:val="001E0A1A"/>
    <w:rsid w:val="001E2FFF"/>
    <w:rsid w:val="001E330B"/>
    <w:rsid w:val="001E383A"/>
    <w:rsid w:val="001E3B06"/>
    <w:rsid w:val="001E3B71"/>
    <w:rsid w:val="001E3EA4"/>
    <w:rsid w:val="001E4E2A"/>
    <w:rsid w:val="001E6BB3"/>
    <w:rsid w:val="001E746A"/>
    <w:rsid w:val="001F043A"/>
    <w:rsid w:val="001F1272"/>
    <w:rsid w:val="001F16B0"/>
    <w:rsid w:val="001F2556"/>
    <w:rsid w:val="001F34A2"/>
    <w:rsid w:val="001F367A"/>
    <w:rsid w:val="001F4265"/>
    <w:rsid w:val="001F4873"/>
    <w:rsid w:val="001F48D3"/>
    <w:rsid w:val="001F4A8A"/>
    <w:rsid w:val="001F55EC"/>
    <w:rsid w:val="001F6560"/>
    <w:rsid w:val="001F711D"/>
    <w:rsid w:val="001F799C"/>
    <w:rsid w:val="00200390"/>
    <w:rsid w:val="00200691"/>
    <w:rsid w:val="00201355"/>
    <w:rsid w:val="00201FB4"/>
    <w:rsid w:val="00202910"/>
    <w:rsid w:val="00203B81"/>
    <w:rsid w:val="00204469"/>
    <w:rsid w:val="002047EB"/>
    <w:rsid w:val="0020504E"/>
    <w:rsid w:val="002053FF"/>
    <w:rsid w:val="0020680F"/>
    <w:rsid w:val="00207681"/>
    <w:rsid w:val="00207AEE"/>
    <w:rsid w:val="00207BA5"/>
    <w:rsid w:val="00210E72"/>
    <w:rsid w:val="00211953"/>
    <w:rsid w:val="002130A8"/>
    <w:rsid w:val="00213B3F"/>
    <w:rsid w:val="00214FAE"/>
    <w:rsid w:val="00215973"/>
    <w:rsid w:val="00215EF5"/>
    <w:rsid w:val="00216F0F"/>
    <w:rsid w:val="00217102"/>
    <w:rsid w:val="002171F1"/>
    <w:rsid w:val="00220E9E"/>
    <w:rsid w:val="0022156D"/>
    <w:rsid w:val="002219BD"/>
    <w:rsid w:val="00221D3D"/>
    <w:rsid w:val="0022290B"/>
    <w:rsid w:val="00223B85"/>
    <w:rsid w:val="00223DEE"/>
    <w:rsid w:val="002264E7"/>
    <w:rsid w:val="00227971"/>
    <w:rsid w:val="00231039"/>
    <w:rsid w:val="002311D7"/>
    <w:rsid w:val="0023133E"/>
    <w:rsid w:val="002316DD"/>
    <w:rsid w:val="00231783"/>
    <w:rsid w:val="00232FA2"/>
    <w:rsid w:val="00233863"/>
    <w:rsid w:val="00233FA3"/>
    <w:rsid w:val="00234AF3"/>
    <w:rsid w:val="002368F4"/>
    <w:rsid w:val="00237348"/>
    <w:rsid w:val="00237449"/>
    <w:rsid w:val="00237C7D"/>
    <w:rsid w:val="00237D0E"/>
    <w:rsid w:val="0024012D"/>
    <w:rsid w:val="002404F0"/>
    <w:rsid w:val="002408EA"/>
    <w:rsid w:val="002410DC"/>
    <w:rsid w:val="00241319"/>
    <w:rsid w:val="0024148B"/>
    <w:rsid w:val="00242ACB"/>
    <w:rsid w:val="00243C72"/>
    <w:rsid w:val="00243F92"/>
    <w:rsid w:val="002441BE"/>
    <w:rsid w:val="00244468"/>
    <w:rsid w:val="002445E3"/>
    <w:rsid w:val="002451DD"/>
    <w:rsid w:val="002452D8"/>
    <w:rsid w:val="002453D5"/>
    <w:rsid w:val="00245604"/>
    <w:rsid w:val="002456B3"/>
    <w:rsid w:val="00250476"/>
    <w:rsid w:val="00250E4D"/>
    <w:rsid w:val="00251ED9"/>
    <w:rsid w:val="00252F0C"/>
    <w:rsid w:val="00253772"/>
    <w:rsid w:val="002539B8"/>
    <w:rsid w:val="0025463C"/>
    <w:rsid w:val="0025476F"/>
    <w:rsid w:val="00255492"/>
    <w:rsid w:val="00256233"/>
    <w:rsid w:val="00257C87"/>
    <w:rsid w:val="00257D30"/>
    <w:rsid w:val="00260C4E"/>
    <w:rsid w:val="00260EBC"/>
    <w:rsid w:val="00260EFD"/>
    <w:rsid w:val="00261F4B"/>
    <w:rsid w:val="00262004"/>
    <w:rsid w:val="00262D61"/>
    <w:rsid w:val="00263509"/>
    <w:rsid w:val="00263533"/>
    <w:rsid w:val="002643D9"/>
    <w:rsid w:val="00266E24"/>
    <w:rsid w:val="002670B3"/>
    <w:rsid w:val="002671A2"/>
    <w:rsid w:val="0026749E"/>
    <w:rsid w:val="002712A0"/>
    <w:rsid w:val="00271C5B"/>
    <w:rsid w:val="00271FD8"/>
    <w:rsid w:val="002724C2"/>
    <w:rsid w:val="002724EB"/>
    <w:rsid w:val="002729F5"/>
    <w:rsid w:val="002734C9"/>
    <w:rsid w:val="0027590A"/>
    <w:rsid w:val="0027669C"/>
    <w:rsid w:val="00276E9F"/>
    <w:rsid w:val="00277155"/>
    <w:rsid w:val="0027718E"/>
    <w:rsid w:val="00277B40"/>
    <w:rsid w:val="00280BF0"/>
    <w:rsid w:val="00280C08"/>
    <w:rsid w:val="0028111E"/>
    <w:rsid w:val="00281600"/>
    <w:rsid w:val="002822B6"/>
    <w:rsid w:val="00282C0E"/>
    <w:rsid w:val="00282D99"/>
    <w:rsid w:val="002830D1"/>
    <w:rsid w:val="00286A76"/>
    <w:rsid w:val="00290374"/>
    <w:rsid w:val="00291394"/>
    <w:rsid w:val="00291A7C"/>
    <w:rsid w:val="00291FB4"/>
    <w:rsid w:val="00292613"/>
    <w:rsid w:val="002926DD"/>
    <w:rsid w:val="0029272C"/>
    <w:rsid w:val="00292841"/>
    <w:rsid w:val="002929FB"/>
    <w:rsid w:val="00292F72"/>
    <w:rsid w:val="00294699"/>
    <w:rsid w:val="002946BC"/>
    <w:rsid w:val="00294C0D"/>
    <w:rsid w:val="00295F65"/>
    <w:rsid w:val="00296193"/>
    <w:rsid w:val="0029662C"/>
    <w:rsid w:val="00296AE8"/>
    <w:rsid w:val="00296E06"/>
    <w:rsid w:val="002A0216"/>
    <w:rsid w:val="002A086D"/>
    <w:rsid w:val="002A0CA0"/>
    <w:rsid w:val="002A0E9C"/>
    <w:rsid w:val="002A1F94"/>
    <w:rsid w:val="002A2C3D"/>
    <w:rsid w:val="002A623F"/>
    <w:rsid w:val="002A6EFD"/>
    <w:rsid w:val="002A7040"/>
    <w:rsid w:val="002B1E2B"/>
    <w:rsid w:val="002B2EE7"/>
    <w:rsid w:val="002B3074"/>
    <w:rsid w:val="002B345D"/>
    <w:rsid w:val="002B447C"/>
    <w:rsid w:val="002B50A0"/>
    <w:rsid w:val="002B5B58"/>
    <w:rsid w:val="002B60D5"/>
    <w:rsid w:val="002B67B7"/>
    <w:rsid w:val="002B6874"/>
    <w:rsid w:val="002B6A2A"/>
    <w:rsid w:val="002B6C1F"/>
    <w:rsid w:val="002B73F3"/>
    <w:rsid w:val="002B775D"/>
    <w:rsid w:val="002B7775"/>
    <w:rsid w:val="002C0095"/>
    <w:rsid w:val="002C2122"/>
    <w:rsid w:val="002C2C9C"/>
    <w:rsid w:val="002C3001"/>
    <w:rsid w:val="002C3C62"/>
    <w:rsid w:val="002C493D"/>
    <w:rsid w:val="002C5040"/>
    <w:rsid w:val="002C5822"/>
    <w:rsid w:val="002C5A49"/>
    <w:rsid w:val="002C6C49"/>
    <w:rsid w:val="002C7046"/>
    <w:rsid w:val="002C7FEA"/>
    <w:rsid w:val="002D0117"/>
    <w:rsid w:val="002D0AF1"/>
    <w:rsid w:val="002D1B8F"/>
    <w:rsid w:val="002D2216"/>
    <w:rsid w:val="002D2A8D"/>
    <w:rsid w:val="002D3091"/>
    <w:rsid w:val="002D3995"/>
    <w:rsid w:val="002D557F"/>
    <w:rsid w:val="002D57D8"/>
    <w:rsid w:val="002D5837"/>
    <w:rsid w:val="002D6A47"/>
    <w:rsid w:val="002D7084"/>
    <w:rsid w:val="002E0100"/>
    <w:rsid w:val="002E02FC"/>
    <w:rsid w:val="002E03A3"/>
    <w:rsid w:val="002E0D55"/>
    <w:rsid w:val="002E1AD2"/>
    <w:rsid w:val="002E565D"/>
    <w:rsid w:val="002F0136"/>
    <w:rsid w:val="002F1196"/>
    <w:rsid w:val="002F21F8"/>
    <w:rsid w:val="002F31C4"/>
    <w:rsid w:val="002F3D38"/>
    <w:rsid w:val="002F4222"/>
    <w:rsid w:val="002F4D02"/>
    <w:rsid w:val="002F50EB"/>
    <w:rsid w:val="002F5CAE"/>
    <w:rsid w:val="002F61DA"/>
    <w:rsid w:val="002F797B"/>
    <w:rsid w:val="002F7C6A"/>
    <w:rsid w:val="002F7FB5"/>
    <w:rsid w:val="00300172"/>
    <w:rsid w:val="00300C62"/>
    <w:rsid w:val="00300DDF"/>
    <w:rsid w:val="00301280"/>
    <w:rsid w:val="003027EA"/>
    <w:rsid w:val="00302C6C"/>
    <w:rsid w:val="00303901"/>
    <w:rsid w:val="00304733"/>
    <w:rsid w:val="003047B3"/>
    <w:rsid w:val="00304C37"/>
    <w:rsid w:val="00304D51"/>
    <w:rsid w:val="00305172"/>
    <w:rsid w:val="0030607C"/>
    <w:rsid w:val="003060B8"/>
    <w:rsid w:val="0030707D"/>
    <w:rsid w:val="00311AFA"/>
    <w:rsid w:val="00311D38"/>
    <w:rsid w:val="003128ED"/>
    <w:rsid w:val="00312B40"/>
    <w:rsid w:val="00313455"/>
    <w:rsid w:val="00313615"/>
    <w:rsid w:val="00313982"/>
    <w:rsid w:val="00314400"/>
    <w:rsid w:val="0031481E"/>
    <w:rsid w:val="00317E10"/>
    <w:rsid w:val="003205A7"/>
    <w:rsid w:val="00321325"/>
    <w:rsid w:val="00321EB0"/>
    <w:rsid w:val="00322073"/>
    <w:rsid w:val="0032320B"/>
    <w:rsid w:val="00323C32"/>
    <w:rsid w:val="003243E0"/>
    <w:rsid w:val="003247EA"/>
    <w:rsid w:val="00325A39"/>
    <w:rsid w:val="00326162"/>
    <w:rsid w:val="00327101"/>
    <w:rsid w:val="00327682"/>
    <w:rsid w:val="00330A8B"/>
    <w:rsid w:val="0033298F"/>
    <w:rsid w:val="00333873"/>
    <w:rsid w:val="0033401F"/>
    <w:rsid w:val="0033521E"/>
    <w:rsid w:val="00335534"/>
    <w:rsid w:val="0033565C"/>
    <w:rsid w:val="003358FB"/>
    <w:rsid w:val="003360F8"/>
    <w:rsid w:val="00337127"/>
    <w:rsid w:val="003407C3"/>
    <w:rsid w:val="00342451"/>
    <w:rsid w:val="00342A61"/>
    <w:rsid w:val="0034324B"/>
    <w:rsid w:val="00343A82"/>
    <w:rsid w:val="00345359"/>
    <w:rsid w:val="0034646B"/>
    <w:rsid w:val="00346BDC"/>
    <w:rsid w:val="0034764B"/>
    <w:rsid w:val="00350093"/>
    <w:rsid w:val="00350402"/>
    <w:rsid w:val="0035275E"/>
    <w:rsid w:val="00353966"/>
    <w:rsid w:val="00353E2C"/>
    <w:rsid w:val="003546D0"/>
    <w:rsid w:val="0035555E"/>
    <w:rsid w:val="00355749"/>
    <w:rsid w:val="003565EB"/>
    <w:rsid w:val="003568AE"/>
    <w:rsid w:val="0035770D"/>
    <w:rsid w:val="003577EC"/>
    <w:rsid w:val="00357A47"/>
    <w:rsid w:val="00360670"/>
    <w:rsid w:val="00361A1C"/>
    <w:rsid w:val="00362935"/>
    <w:rsid w:val="00363348"/>
    <w:rsid w:val="00364904"/>
    <w:rsid w:val="00364CF8"/>
    <w:rsid w:val="003659B5"/>
    <w:rsid w:val="00366336"/>
    <w:rsid w:val="003663AE"/>
    <w:rsid w:val="00366B8A"/>
    <w:rsid w:val="00367B88"/>
    <w:rsid w:val="00371CE4"/>
    <w:rsid w:val="00371FA4"/>
    <w:rsid w:val="00371FF3"/>
    <w:rsid w:val="003728A7"/>
    <w:rsid w:val="00372A2C"/>
    <w:rsid w:val="00372B20"/>
    <w:rsid w:val="00372CA9"/>
    <w:rsid w:val="00372EB6"/>
    <w:rsid w:val="003747C3"/>
    <w:rsid w:val="00374EBB"/>
    <w:rsid w:val="003754EF"/>
    <w:rsid w:val="00375575"/>
    <w:rsid w:val="00376844"/>
    <w:rsid w:val="00377A7C"/>
    <w:rsid w:val="00377DC8"/>
    <w:rsid w:val="00377FC3"/>
    <w:rsid w:val="00381275"/>
    <w:rsid w:val="00381656"/>
    <w:rsid w:val="003823D6"/>
    <w:rsid w:val="0038261A"/>
    <w:rsid w:val="00382CCD"/>
    <w:rsid w:val="00382EEB"/>
    <w:rsid w:val="00382EFA"/>
    <w:rsid w:val="00383FDB"/>
    <w:rsid w:val="0038423C"/>
    <w:rsid w:val="00384566"/>
    <w:rsid w:val="003847A1"/>
    <w:rsid w:val="00384C13"/>
    <w:rsid w:val="0038617E"/>
    <w:rsid w:val="00386AD8"/>
    <w:rsid w:val="0038750C"/>
    <w:rsid w:val="0039032A"/>
    <w:rsid w:val="003904B3"/>
    <w:rsid w:val="00390B17"/>
    <w:rsid w:val="00390CAA"/>
    <w:rsid w:val="00394849"/>
    <w:rsid w:val="00394904"/>
    <w:rsid w:val="0039683E"/>
    <w:rsid w:val="00397565"/>
    <w:rsid w:val="00397784"/>
    <w:rsid w:val="0039791E"/>
    <w:rsid w:val="003A0B0F"/>
    <w:rsid w:val="003A0B77"/>
    <w:rsid w:val="003A15A7"/>
    <w:rsid w:val="003A16E2"/>
    <w:rsid w:val="003A34E8"/>
    <w:rsid w:val="003A3D24"/>
    <w:rsid w:val="003A4458"/>
    <w:rsid w:val="003A45C1"/>
    <w:rsid w:val="003A49A1"/>
    <w:rsid w:val="003A4FEF"/>
    <w:rsid w:val="003A546B"/>
    <w:rsid w:val="003A6876"/>
    <w:rsid w:val="003A78F0"/>
    <w:rsid w:val="003B13F3"/>
    <w:rsid w:val="003B1BEA"/>
    <w:rsid w:val="003B212D"/>
    <w:rsid w:val="003B2609"/>
    <w:rsid w:val="003B2819"/>
    <w:rsid w:val="003B2D50"/>
    <w:rsid w:val="003B30D0"/>
    <w:rsid w:val="003B3E3F"/>
    <w:rsid w:val="003B469F"/>
    <w:rsid w:val="003B4BCB"/>
    <w:rsid w:val="003B5CFF"/>
    <w:rsid w:val="003B5E7D"/>
    <w:rsid w:val="003B6667"/>
    <w:rsid w:val="003B7102"/>
    <w:rsid w:val="003C0C78"/>
    <w:rsid w:val="003C0FEF"/>
    <w:rsid w:val="003C12E2"/>
    <w:rsid w:val="003C1357"/>
    <w:rsid w:val="003C1941"/>
    <w:rsid w:val="003C20E7"/>
    <w:rsid w:val="003C2D0C"/>
    <w:rsid w:val="003C37C9"/>
    <w:rsid w:val="003C4056"/>
    <w:rsid w:val="003C499B"/>
    <w:rsid w:val="003C63B5"/>
    <w:rsid w:val="003C63CA"/>
    <w:rsid w:val="003C6443"/>
    <w:rsid w:val="003C76E8"/>
    <w:rsid w:val="003C7EEE"/>
    <w:rsid w:val="003D037A"/>
    <w:rsid w:val="003D106A"/>
    <w:rsid w:val="003D11C5"/>
    <w:rsid w:val="003D2645"/>
    <w:rsid w:val="003D268F"/>
    <w:rsid w:val="003D2798"/>
    <w:rsid w:val="003D2B88"/>
    <w:rsid w:val="003D2DDC"/>
    <w:rsid w:val="003D32A1"/>
    <w:rsid w:val="003D340A"/>
    <w:rsid w:val="003D378E"/>
    <w:rsid w:val="003D3BF1"/>
    <w:rsid w:val="003D4D7B"/>
    <w:rsid w:val="003D500F"/>
    <w:rsid w:val="003D5CE4"/>
    <w:rsid w:val="003D683B"/>
    <w:rsid w:val="003D6CB5"/>
    <w:rsid w:val="003D73ED"/>
    <w:rsid w:val="003D7D33"/>
    <w:rsid w:val="003E11BC"/>
    <w:rsid w:val="003E1299"/>
    <w:rsid w:val="003E132D"/>
    <w:rsid w:val="003E1508"/>
    <w:rsid w:val="003E207E"/>
    <w:rsid w:val="003E217A"/>
    <w:rsid w:val="003E24E0"/>
    <w:rsid w:val="003E2E06"/>
    <w:rsid w:val="003E3160"/>
    <w:rsid w:val="003E328F"/>
    <w:rsid w:val="003E4068"/>
    <w:rsid w:val="003E4907"/>
    <w:rsid w:val="003E58ED"/>
    <w:rsid w:val="003E59CA"/>
    <w:rsid w:val="003E5BD3"/>
    <w:rsid w:val="003E6B40"/>
    <w:rsid w:val="003F04D7"/>
    <w:rsid w:val="003F0E96"/>
    <w:rsid w:val="003F0EAC"/>
    <w:rsid w:val="003F0FE4"/>
    <w:rsid w:val="003F11F5"/>
    <w:rsid w:val="003F1328"/>
    <w:rsid w:val="003F1575"/>
    <w:rsid w:val="003F16F8"/>
    <w:rsid w:val="003F1B13"/>
    <w:rsid w:val="003F1FB6"/>
    <w:rsid w:val="003F230E"/>
    <w:rsid w:val="003F31DE"/>
    <w:rsid w:val="003F3C0C"/>
    <w:rsid w:val="003F4BC2"/>
    <w:rsid w:val="003F4C75"/>
    <w:rsid w:val="003F4E4B"/>
    <w:rsid w:val="003F501B"/>
    <w:rsid w:val="003F6CF4"/>
    <w:rsid w:val="003F7B8E"/>
    <w:rsid w:val="003F7EE8"/>
    <w:rsid w:val="004019B5"/>
    <w:rsid w:val="004023C1"/>
    <w:rsid w:val="004024AA"/>
    <w:rsid w:val="00402963"/>
    <w:rsid w:val="00402F5F"/>
    <w:rsid w:val="0040346B"/>
    <w:rsid w:val="0040372C"/>
    <w:rsid w:val="00404D45"/>
    <w:rsid w:val="004062FA"/>
    <w:rsid w:val="00406BB9"/>
    <w:rsid w:val="0040752D"/>
    <w:rsid w:val="00407D62"/>
    <w:rsid w:val="00412500"/>
    <w:rsid w:val="0041309E"/>
    <w:rsid w:val="004146D7"/>
    <w:rsid w:val="00414A8B"/>
    <w:rsid w:val="00414A98"/>
    <w:rsid w:val="004155BD"/>
    <w:rsid w:val="004160B3"/>
    <w:rsid w:val="00416D6D"/>
    <w:rsid w:val="00417FAE"/>
    <w:rsid w:val="0042067D"/>
    <w:rsid w:val="004208AE"/>
    <w:rsid w:val="0042154C"/>
    <w:rsid w:val="00421645"/>
    <w:rsid w:val="00421CB6"/>
    <w:rsid w:val="00422195"/>
    <w:rsid w:val="00423D82"/>
    <w:rsid w:val="0042424F"/>
    <w:rsid w:val="004243B9"/>
    <w:rsid w:val="004245FD"/>
    <w:rsid w:val="0042546F"/>
    <w:rsid w:val="00427486"/>
    <w:rsid w:val="00427F0F"/>
    <w:rsid w:val="00430010"/>
    <w:rsid w:val="00430395"/>
    <w:rsid w:val="00430F0B"/>
    <w:rsid w:val="004314EE"/>
    <w:rsid w:val="00431559"/>
    <w:rsid w:val="004316C1"/>
    <w:rsid w:val="00431936"/>
    <w:rsid w:val="00431EA1"/>
    <w:rsid w:val="004323A5"/>
    <w:rsid w:val="00432F92"/>
    <w:rsid w:val="00433AB4"/>
    <w:rsid w:val="004351CC"/>
    <w:rsid w:val="0043559F"/>
    <w:rsid w:val="004355DD"/>
    <w:rsid w:val="00436CA1"/>
    <w:rsid w:val="00437509"/>
    <w:rsid w:val="00440197"/>
    <w:rsid w:val="0044076D"/>
    <w:rsid w:val="00440838"/>
    <w:rsid w:val="00442608"/>
    <w:rsid w:val="00442A86"/>
    <w:rsid w:val="00443E6D"/>
    <w:rsid w:val="00444384"/>
    <w:rsid w:val="004449E1"/>
    <w:rsid w:val="0044551A"/>
    <w:rsid w:val="00445941"/>
    <w:rsid w:val="00445AE7"/>
    <w:rsid w:val="004461B3"/>
    <w:rsid w:val="004463DD"/>
    <w:rsid w:val="00446636"/>
    <w:rsid w:val="00447162"/>
    <w:rsid w:val="00450266"/>
    <w:rsid w:val="00450A7D"/>
    <w:rsid w:val="00450B6E"/>
    <w:rsid w:val="00450EF7"/>
    <w:rsid w:val="004529D0"/>
    <w:rsid w:val="00452FAE"/>
    <w:rsid w:val="00453104"/>
    <w:rsid w:val="0045319E"/>
    <w:rsid w:val="00454421"/>
    <w:rsid w:val="00454865"/>
    <w:rsid w:val="00455474"/>
    <w:rsid w:val="004556A5"/>
    <w:rsid w:val="004556EA"/>
    <w:rsid w:val="004563CC"/>
    <w:rsid w:val="00456709"/>
    <w:rsid w:val="004571FD"/>
    <w:rsid w:val="00457AA2"/>
    <w:rsid w:val="00457C16"/>
    <w:rsid w:val="00460689"/>
    <w:rsid w:val="004612EA"/>
    <w:rsid w:val="00462DA3"/>
    <w:rsid w:val="004633DF"/>
    <w:rsid w:val="00463E35"/>
    <w:rsid w:val="00464D9E"/>
    <w:rsid w:val="00465475"/>
    <w:rsid w:val="00465671"/>
    <w:rsid w:val="004656E2"/>
    <w:rsid w:val="00465CF1"/>
    <w:rsid w:val="0046648D"/>
    <w:rsid w:val="0046743A"/>
    <w:rsid w:val="004679D7"/>
    <w:rsid w:val="00467D43"/>
    <w:rsid w:val="00467EF6"/>
    <w:rsid w:val="0047087C"/>
    <w:rsid w:val="00470E53"/>
    <w:rsid w:val="00471321"/>
    <w:rsid w:val="00471503"/>
    <w:rsid w:val="00472BA6"/>
    <w:rsid w:val="00472F46"/>
    <w:rsid w:val="004733A8"/>
    <w:rsid w:val="0047483A"/>
    <w:rsid w:val="00475017"/>
    <w:rsid w:val="0047615B"/>
    <w:rsid w:val="004764E7"/>
    <w:rsid w:val="004764F8"/>
    <w:rsid w:val="00477CD7"/>
    <w:rsid w:val="00477DF9"/>
    <w:rsid w:val="00477FAA"/>
    <w:rsid w:val="00480595"/>
    <w:rsid w:val="00481037"/>
    <w:rsid w:val="00481249"/>
    <w:rsid w:val="004815F4"/>
    <w:rsid w:val="00481C47"/>
    <w:rsid w:val="00482D59"/>
    <w:rsid w:val="00483D35"/>
    <w:rsid w:val="004847F4"/>
    <w:rsid w:val="004862F5"/>
    <w:rsid w:val="00487702"/>
    <w:rsid w:val="00487B13"/>
    <w:rsid w:val="00490982"/>
    <w:rsid w:val="0049113D"/>
    <w:rsid w:val="00491B5E"/>
    <w:rsid w:val="00492112"/>
    <w:rsid w:val="00493C5A"/>
    <w:rsid w:val="004943C0"/>
    <w:rsid w:val="004943C7"/>
    <w:rsid w:val="00494F05"/>
    <w:rsid w:val="00495CF3"/>
    <w:rsid w:val="00495DA1"/>
    <w:rsid w:val="00495E40"/>
    <w:rsid w:val="00497184"/>
    <w:rsid w:val="004A016C"/>
    <w:rsid w:val="004A05CB"/>
    <w:rsid w:val="004A0B92"/>
    <w:rsid w:val="004A3178"/>
    <w:rsid w:val="004A33A3"/>
    <w:rsid w:val="004A3997"/>
    <w:rsid w:val="004A44C5"/>
    <w:rsid w:val="004A4C27"/>
    <w:rsid w:val="004A4CC8"/>
    <w:rsid w:val="004A4E35"/>
    <w:rsid w:val="004A5F0B"/>
    <w:rsid w:val="004A770D"/>
    <w:rsid w:val="004A7A15"/>
    <w:rsid w:val="004A7BA8"/>
    <w:rsid w:val="004B0BF2"/>
    <w:rsid w:val="004B2F56"/>
    <w:rsid w:val="004B364C"/>
    <w:rsid w:val="004B36C1"/>
    <w:rsid w:val="004B36D9"/>
    <w:rsid w:val="004B392C"/>
    <w:rsid w:val="004B5121"/>
    <w:rsid w:val="004B6139"/>
    <w:rsid w:val="004B660B"/>
    <w:rsid w:val="004C084F"/>
    <w:rsid w:val="004C091D"/>
    <w:rsid w:val="004C0ED8"/>
    <w:rsid w:val="004C156F"/>
    <w:rsid w:val="004C1870"/>
    <w:rsid w:val="004C1E2C"/>
    <w:rsid w:val="004C261C"/>
    <w:rsid w:val="004C3F3F"/>
    <w:rsid w:val="004C52BB"/>
    <w:rsid w:val="004C6055"/>
    <w:rsid w:val="004C618E"/>
    <w:rsid w:val="004C65FC"/>
    <w:rsid w:val="004C6829"/>
    <w:rsid w:val="004C6E4F"/>
    <w:rsid w:val="004C779E"/>
    <w:rsid w:val="004C78B1"/>
    <w:rsid w:val="004C7AB1"/>
    <w:rsid w:val="004D003D"/>
    <w:rsid w:val="004D039C"/>
    <w:rsid w:val="004D0FDA"/>
    <w:rsid w:val="004D1157"/>
    <w:rsid w:val="004D29BA"/>
    <w:rsid w:val="004D29EF"/>
    <w:rsid w:val="004D2D6B"/>
    <w:rsid w:val="004D2FB6"/>
    <w:rsid w:val="004D31F2"/>
    <w:rsid w:val="004D39EA"/>
    <w:rsid w:val="004D4020"/>
    <w:rsid w:val="004D516C"/>
    <w:rsid w:val="004D5858"/>
    <w:rsid w:val="004D5D17"/>
    <w:rsid w:val="004D6C19"/>
    <w:rsid w:val="004D704A"/>
    <w:rsid w:val="004D7B14"/>
    <w:rsid w:val="004D7D01"/>
    <w:rsid w:val="004E181F"/>
    <w:rsid w:val="004E1DAC"/>
    <w:rsid w:val="004E1E80"/>
    <w:rsid w:val="004E2C1D"/>
    <w:rsid w:val="004E3210"/>
    <w:rsid w:val="004E426D"/>
    <w:rsid w:val="004E466A"/>
    <w:rsid w:val="004E54FD"/>
    <w:rsid w:val="004E56C2"/>
    <w:rsid w:val="004E6CE5"/>
    <w:rsid w:val="004E6F20"/>
    <w:rsid w:val="004F00F8"/>
    <w:rsid w:val="004F2218"/>
    <w:rsid w:val="004F237E"/>
    <w:rsid w:val="004F4656"/>
    <w:rsid w:val="004F4A3A"/>
    <w:rsid w:val="004F4F1A"/>
    <w:rsid w:val="004F5041"/>
    <w:rsid w:val="004F538D"/>
    <w:rsid w:val="004F53DC"/>
    <w:rsid w:val="004F54EB"/>
    <w:rsid w:val="004F59EB"/>
    <w:rsid w:val="00500FC7"/>
    <w:rsid w:val="00501166"/>
    <w:rsid w:val="00501A9C"/>
    <w:rsid w:val="00502290"/>
    <w:rsid w:val="00502EFB"/>
    <w:rsid w:val="0050395F"/>
    <w:rsid w:val="00503B80"/>
    <w:rsid w:val="00504048"/>
    <w:rsid w:val="00504720"/>
    <w:rsid w:val="00504799"/>
    <w:rsid w:val="00505633"/>
    <w:rsid w:val="00506613"/>
    <w:rsid w:val="00506727"/>
    <w:rsid w:val="00510936"/>
    <w:rsid w:val="00510DC9"/>
    <w:rsid w:val="00512770"/>
    <w:rsid w:val="00515283"/>
    <w:rsid w:val="005164CE"/>
    <w:rsid w:val="0051761B"/>
    <w:rsid w:val="005178B3"/>
    <w:rsid w:val="00520838"/>
    <w:rsid w:val="00520940"/>
    <w:rsid w:val="00520C76"/>
    <w:rsid w:val="00521BA4"/>
    <w:rsid w:val="00522051"/>
    <w:rsid w:val="00522601"/>
    <w:rsid w:val="005227E1"/>
    <w:rsid w:val="00522C92"/>
    <w:rsid w:val="00523857"/>
    <w:rsid w:val="00523EFE"/>
    <w:rsid w:val="00525312"/>
    <w:rsid w:val="00525416"/>
    <w:rsid w:val="005256C0"/>
    <w:rsid w:val="00525DB0"/>
    <w:rsid w:val="00525EF9"/>
    <w:rsid w:val="0052695B"/>
    <w:rsid w:val="00526A4D"/>
    <w:rsid w:val="00526E9D"/>
    <w:rsid w:val="00526FB6"/>
    <w:rsid w:val="005272C8"/>
    <w:rsid w:val="00527EFF"/>
    <w:rsid w:val="0053007A"/>
    <w:rsid w:val="005304BC"/>
    <w:rsid w:val="0053080E"/>
    <w:rsid w:val="00531457"/>
    <w:rsid w:val="0053280A"/>
    <w:rsid w:val="00533DE3"/>
    <w:rsid w:val="0053564E"/>
    <w:rsid w:val="00535661"/>
    <w:rsid w:val="00535AD5"/>
    <w:rsid w:val="005364A3"/>
    <w:rsid w:val="0053740E"/>
    <w:rsid w:val="00540E64"/>
    <w:rsid w:val="00541C30"/>
    <w:rsid w:val="00542F7D"/>
    <w:rsid w:val="00543F6A"/>
    <w:rsid w:val="005449E1"/>
    <w:rsid w:val="00545898"/>
    <w:rsid w:val="00545CC5"/>
    <w:rsid w:val="005462C0"/>
    <w:rsid w:val="005468AE"/>
    <w:rsid w:val="00547317"/>
    <w:rsid w:val="005473DC"/>
    <w:rsid w:val="0054769C"/>
    <w:rsid w:val="00550471"/>
    <w:rsid w:val="0055065A"/>
    <w:rsid w:val="00550C1C"/>
    <w:rsid w:val="005510ED"/>
    <w:rsid w:val="00551E3D"/>
    <w:rsid w:val="00553FB0"/>
    <w:rsid w:val="00556402"/>
    <w:rsid w:val="00556DC6"/>
    <w:rsid w:val="00560882"/>
    <w:rsid w:val="00562161"/>
    <w:rsid w:val="0056353E"/>
    <w:rsid w:val="0056412C"/>
    <w:rsid w:val="00564D3B"/>
    <w:rsid w:val="00565692"/>
    <w:rsid w:val="00565AF4"/>
    <w:rsid w:val="0056748A"/>
    <w:rsid w:val="0057006A"/>
    <w:rsid w:val="0057063B"/>
    <w:rsid w:val="00570950"/>
    <w:rsid w:val="00570C62"/>
    <w:rsid w:val="00570FBD"/>
    <w:rsid w:val="00571093"/>
    <w:rsid w:val="00572999"/>
    <w:rsid w:val="00572D3C"/>
    <w:rsid w:val="00573886"/>
    <w:rsid w:val="00573989"/>
    <w:rsid w:val="00573A15"/>
    <w:rsid w:val="005742DF"/>
    <w:rsid w:val="0057495F"/>
    <w:rsid w:val="00574EEA"/>
    <w:rsid w:val="00575903"/>
    <w:rsid w:val="00580437"/>
    <w:rsid w:val="005805E6"/>
    <w:rsid w:val="005816A6"/>
    <w:rsid w:val="005823C0"/>
    <w:rsid w:val="0058435A"/>
    <w:rsid w:val="0058576C"/>
    <w:rsid w:val="00585827"/>
    <w:rsid w:val="005859A9"/>
    <w:rsid w:val="00586AC6"/>
    <w:rsid w:val="00587315"/>
    <w:rsid w:val="005877C3"/>
    <w:rsid w:val="00591122"/>
    <w:rsid w:val="00591B09"/>
    <w:rsid w:val="00591DA7"/>
    <w:rsid w:val="00592714"/>
    <w:rsid w:val="0059293B"/>
    <w:rsid w:val="00593741"/>
    <w:rsid w:val="00594B61"/>
    <w:rsid w:val="00594D90"/>
    <w:rsid w:val="00594F2A"/>
    <w:rsid w:val="0059529F"/>
    <w:rsid w:val="00597769"/>
    <w:rsid w:val="00597E8A"/>
    <w:rsid w:val="005A01D6"/>
    <w:rsid w:val="005A1541"/>
    <w:rsid w:val="005A329A"/>
    <w:rsid w:val="005A5527"/>
    <w:rsid w:val="005A5579"/>
    <w:rsid w:val="005A5EDE"/>
    <w:rsid w:val="005A66EA"/>
    <w:rsid w:val="005B0713"/>
    <w:rsid w:val="005B0BFC"/>
    <w:rsid w:val="005B0E15"/>
    <w:rsid w:val="005B1AD8"/>
    <w:rsid w:val="005B1ECB"/>
    <w:rsid w:val="005B2D0C"/>
    <w:rsid w:val="005B342A"/>
    <w:rsid w:val="005B3443"/>
    <w:rsid w:val="005B3C2F"/>
    <w:rsid w:val="005B4163"/>
    <w:rsid w:val="005B4D5A"/>
    <w:rsid w:val="005B4DAD"/>
    <w:rsid w:val="005B517E"/>
    <w:rsid w:val="005B5D13"/>
    <w:rsid w:val="005B63FF"/>
    <w:rsid w:val="005B74BB"/>
    <w:rsid w:val="005C08CC"/>
    <w:rsid w:val="005C0F88"/>
    <w:rsid w:val="005C1923"/>
    <w:rsid w:val="005C2300"/>
    <w:rsid w:val="005C2885"/>
    <w:rsid w:val="005C2B30"/>
    <w:rsid w:val="005C32B4"/>
    <w:rsid w:val="005C3305"/>
    <w:rsid w:val="005C36CF"/>
    <w:rsid w:val="005C4187"/>
    <w:rsid w:val="005C41BF"/>
    <w:rsid w:val="005C483D"/>
    <w:rsid w:val="005C5041"/>
    <w:rsid w:val="005C755C"/>
    <w:rsid w:val="005D00AE"/>
    <w:rsid w:val="005D11D7"/>
    <w:rsid w:val="005D2CB6"/>
    <w:rsid w:val="005D2D61"/>
    <w:rsid w:val="005D2DF5"/>
    <w:rsid w:val="005D53A1"/>
    <w:rsid w:val="005D5CA2"/>
    <w:rsid w:val="005D5E3F"/>
    <w:rsid w:val="005D6685"/>
    <w:rsid w:val="005D66C8"/>
    <w:rsid w:val="005D6EED"/>
    <w:rsid w:val="005D7949"/>
    <w:rsid w:val="005D7F80"/>
    <w:rsid w:val="005E0DDA"/>
    <w:rsid w:val="005E0DDD"/>
    <w:rsid w:val="005E1CD6"/>
    <w:rsid w:val="005E20E9"/>
    <w:rsid w:val="005E3152"/>
    <w:rsid w:val="005E3D3B"/>
    <w:rsid w:val="005E406C"/>
    <w:rsid w:val="005E41C8"/>
    <w:rsid w:val="005E4322"/>
    <w:rsid w:val="005E5070"/>
    <w:rsid w:val="005E5145"/>
    <w:rsid w:val="005E5617"/>
    <w:rsid w:val="005E5684"/>
    <w:rsid w:val="005E5C12"/>
    <w:rsid w:val="005E6031"/>
    <w:rsid w:val="005E641D"/>
    <w:rsid w:val="005E65AB"/>
    <w:rsid w:val="005F0626"/>
    <w:rsid w:val="005F1260"/>
    <w:rsid w:val="005F3697"/>
    <w:rsid w:val="005F3CEE"/>
    <w:rsid w:val="005F40E3"/>
    <w:rsid w:val="005F5016"/>
    <w:rsid w:val="005F5B9F"/>
    <w:rsid w:val="005F5DA7"/>
    <w:rsid w:val="005F761C"/>
    <w:rsid w:val="005F7B01"/>
    <w:rsid w:val="005F7FAB"/>
    <w:rsid w:val="00601B5F"/>
    <w:rsid w:val="00603A24"/>
    <w:rsid w:val="00603DA6"/>
    <w:rsid w:val="00604220"/>
    <w:rsid w:val="006042D0"/>
    <w:rsid w:val="00605FD6"/>
    <w:rsid w:val="00606615"/>
    <w:rsid w:val="006069B8"/>
    <w:rsid w:val="0061030F"/>
    <w:rsid w:val="00610C21"/>
    <w:rsid w:val="00610D58"/>
    <w:rsid w:val="00611376"/>
    <w:rsid w:val="00611EE3"/>
    <w:rsid w:val="006121E2"/>
    <w:rsid w:val="006124F8"/>
    <w:rsid w:val="0061261E"/>
    <w:rsid w:val="00612715"/>
    <w:rsid w:val="006128DD"/>
    <w:rsid w:val="00613CAD"/>
    <w:rsid w:val="00615265"/>
    <w:rsid w:val="00615CD2"/>
    <w:rsid w:val="006162EA"/>
    <w:rsid w:val="00616975"/>
    <w:rsid w:val="006170C6"/>
    <w:rsid w:val="00617C1D"/>
    <w:rsid w:val="00620F2D"/>
    <w:rsid w:val="006214CB"/>
    <w:rsid w:val="00621B39"/>
    <w:rsid w:val="00621DBD"/>
    <w:rsid w:val="00623076"/>
    <w:rsid w:val="006239AD"/>
    <w:rsid w:val="00623AF7"/>
    <w:rsid w:val="00623C1F"/>
    <w:rsid w:val="00623F92"/>
    <w:rsid w:val="00625111"/>
    <w:rsid w:val="00626768"/>
    <w:rsid w:val="00626875"/>
    <w:rsid w:val="0062737C"/>
    <w:rsid w:val="006276CE"/>
    <w:rsid w:val="006302C5"/>
    <w:rsid w:val="00630C92"/>
    <w:rsid w:val="006315F3"/>
    <w:rsid w:val="00631FBB"/>
    <w:rsid w:val="0063226E"/>
    <w:rsid w:val="00632C72"/>
    <w:rsid w:val="00632CBC"/>
    <w:rsid w:val="006342B1"/>
    <w:rsid w:val="00634396"/>
    <w:rsid w:val="0063451C"/>
    <w:rsid w:val="006354B4"/>
    <w:rsid w:val="00635739"/>
    <w:rsid w:val="00636E85"/>
    <w:rsid w:val="00637EED"/>
    <w:rsid w:val="00641A03"/>
    <w:rsid w:val="00641F99"/>
    <w:rsid w:val="006433FF"/>
    <w:rsid w:val="0064430D"/>
    <w:rsid w:val="00644AB2"/>
    <w:rsid w:val="0064627A"/>
    <w:rsid w:val="0064688B"/>
    <w:rsid w:val="00646AB8"/>
    <w:rsid w:val="00646E35"/>
    <w:rsid w:val="00647398"/>
    <w:rsid w:val="00647469"/>
    <w:rsid w:val="00647838"/>
    <w:rsid w:val="00647A25"/>
    <w:rsid w:val="006508B7"/>
    <w:rsid w:val="006514EF"/>
    <w:rsid w:val="00651821"/>
    <w:rsid w:val="00652589"/>
    <w:rsid w:val="00653055"/>
    <w:rsid w:val="0065306E"/>
    <w:rsid w:val="00653566"/>
    <w:rsid w:val="0065385D"/>
    <w:rsid w:val="00653C83"/>
    <w:rsid w:val="006543E4"/>
    <w:rsid w:val="00654E1D"/>
    <w:rsid w:val="0065593E"/>
    <w:rsid w:val="0065595E"/>
    <w:rsid w:val="00655DDB"/>
    <w:rsid w:val="006574AC"/>
    <w:rsid w:val="00657855"/>
    <w:rsid w:val="00660358"/>
    <w:rsid w:val="006606D4"/>
    <w:rsid w:val="00660AA3"/>
    <w:rsid w:val="00664870"/>
    <w:rsid w:val="00664BD6"/>
    <w:rsid w:val="00665D4C"/>
    <w:rsid w:val="00666A91"/>
    <w:rsid w:val="00666BE1"/>
    <w:rsid w:val="0066733E"/>
    <w:rsid w:val="006703D5"/>
    <w:rsid w:val="00672AB8"/>
    <w:rsid w:val="00674A96"/>
    <w:rsid w:val="00675349"/>
    <w:rsid w:val="006753C4"/>
    <w:rsid w:val="00675739"/>
    <w:rsid w:val="00676C76"/>
    <w:rsid w:val="006775E9"/>
    <w:rsid w:val="006779FA"/>
    <w:rsid w:val="006802E2"/>
    <w:rsid w:val="00681118"/>
    <w:rsid w:val="00681BE9"/>
    <w:rsid w:val="006820CC"/>
    <w:rsid w:val="0068218A"/>
    <w:rsid w:val="00682969"/>
    <w:rsid w:val="00682B68"/>
    <w:rsid w:val="006835FD"/>
    <w:rsid w:val="00683799"/>
    <w:rsid w:val="00684D14"/>
    <w:rsid w:val="00684E73"/>
    <w:rsid w:val="00685953"/>
    <w:rsid w:val="00685B07"/>
    <w:rsid w:val="00685D5E"/>
    <w:rsid w:val="00686EAB"/>
    <w:rsid w:val="0069013E"/>
    <w:rsid w:val="0069041D"/>
    <w:rsid w:val="006904E3"/>
    <w:rsid w:val="00690D02"/>
    <w:rsid w:val="006921B6"/>
    <w:rsid w:val="00692A25"/>
    <w:rsid w:val="00692E60"/>
    <w:rsid w:val="006930C6"/>
    <w:rsid w:val="00693A4F"/>
    <w:rsid w:val="00693C81"/>
    <w:rsid w:val="006949CA"/>
    <w:rsid w:val="0069574A"/>
    <w:rsid w:val="00695DBB"/>
    <w:rsid w:val="006A020B"/>
    <w:rsid w:val="006A2B2A"/>
    <w:rsid w:val="006A2D05"/>
    <w:rsid w:val="006A3A0B"/>
    <w:rsid w:val="006A4C83"/>
    <w:rsid w:val="006A6412"/>
    <w:rsid w:val="006A6FBD"/>
    <w:rsid w:val="006A7283"/>
    <w:rsid w:val="006A7376"/>
    <w:rsid w:val="006A7E16"/>
    <w:rsid w:val="006B172E"/>
    <w:rsid w:val="006B1843"/>
    <w:rsid w:val="006B1DEA"/>
    <w:rsid w:val="006B2AB0"/>
    <w:rsid w:val="006B2FF4"/>
    <w:rsid w:val="006B3088"/>
    <w:rsid w:val="006B413A"/>
    <w:rsid w:val="006B4C10"/>
    <w:rsid w:val="006B4D50"/>
    <w:rsid w:val="006B53A1"/>
    <w:rsid w:val="006B634E"/>
    <w:rsid w:val="006B7F3C"/>
    <w:rsid w:val="006C05C5"/>
    <w:rsid w:val="006C0D8B"/>
    <w:rsid w:val="006C15BA"/>
    <w:rsid w:val="006C22B4"/>
    <w:rsid w:val="006C2665"/>
    <w:rsid w:val="006C36ED"/>
    <w:rsid w:val="006C3846"/>
    <w:rsid w:val="006C3B38"/>
    <w:rsid w:val="006C3D14"/>
    <w:rsid w:val="006C4234"/>
    <w:rsid w:val="006C579E"/>
    <w:rsid w:val="006C59D6"/>
    <w:rsid w:val="006C59E0"/>
    <w:rsid w:val="006C5A9B"/>
    <w:rsid w:val="006C647B"/>
    <w:rsid w:val="006C6602"/>
    <w:rsid w:val="006C6FEE"/>
    <w:rsid w:val="006C74C8"/>
    <w:rsid w:val="006D179D"/>
    <w:rsid w:val="006D17FC"/>
    <w:rsid w:val="006D28EC"/>
    <w:rsid w:val="006D2BBB"/>
    <w:rsid w:val="006D2EE8"/>
    <w:rsid w:val="006D45F3"/>
    <w:rsid w:val="006D4835"/>
    <w:rsid w:val="006D4FF9"/>
    <w:rsid w:val="006D513F"/>
    <w:rsid w:val="006D52BB"/>
    <w:rsid w:val="006D698F"/>
    <w:rsid w:val="006D6E6D"/>
    <w:rsid w:val="006D6F3D"/>
    <w:rsid w:val="006E00A5"/>
    <w:rsid w:val="006E11E6"/>
    <w:rsid w:val="006E13EB"/>
    <w:rsid w:val="006E1B9C"/>
    <w:rsid w:val="006E21D4"/>
    <w:rsid w:val="006E2609"/>
    <w:rsid w:val="006E31F5"/>
    <w:rsid w:val="006E3B9D"/>
    <w:rsid w:val="006E3DD6"/>
    <w:rsid w:val="006E42DC"/>
    <w:rsid w:val="006E43D8"/>
    <w:rsid w:val="006E47DE"/>
    <w:rsid w:val="006E64FD"/>
    <w:rsid w:val="006E6D50"/>
    <w:rsid w:val="006E6EAB"/>
    <w:rsid w:val="006F0392"/>
    <w:rsid w:val="006F0F36"/>
    <w:rsid w:val="006F0F7E"/>
    <w:rsid w:val="006F1B65"/>
    <w:rsid w:val="006F2245"/>
    <w:rsid w:val="006F3BB3"/>
    <w:rsid w:val="006F4E1C"/>
    <w:rsid w:val="006F5469"/>
    <w:rsid w:val="006F6F4B"/>
    <w:rsid w:val="006F7352"/>
    <w:rsid w:val="006F751B"/>
    <w:rsid w:val="006F7D28"/>
    <w:rsid w:val="0070198A"/>
    <w:rsid w:val="00701D9F"/>
    <w:rsid w:val="00702433"/>
    <w:rsid w:val="007025D4"/>
    <w:rsid w:val="007027F1"/>
    <w:rsid w:val="00702B3E"/>
    <w:rsid w:val="00703057"/>
    <w:rsid w:val="0070381D"/>
    <w:rsid w:val="00703C6E"/>
    <w:rsid w:val="007049E3"/>
    <w:rsid w:val="00705416"/>
    <w:rsid w:val="00706669"/>
    <w:rsid w:val="007066D0"/>
    <w:rsid w:val="00706ADC"/>
    <w:rsid w:val="0070757D"/>
    <w:rsid w:val="00707E1A"/>
    <w:rsid w:val="0071028A"/>
    <w:rsid w:val="0071098A"/>
    <w:rsid w:val="00710AF4"/>
    <w:rsid w:val="00710FF5"/>
    <w:rsid w:val="00711C32"/>
    <w:rsid w:val="007127AA"/>
    <w:rsid w:val="00714104"/>
    <w:rsid w:val="00714577"/>
    <w:rsid w:val="00714FEC"/>
    <w:rsid w:val="007155A7"/>
    <w:rsid w:val="0071734A"/>
    <w:rsid w:val="00720B14"/>
    <w:rsid w:val="00720B5A"/>
    <w:rsid w:val="007211F2"/>
    <w:rsid w:val="00721C1B"/>
    <w:rsid w:val="00721EEC"/>
    <w:rsid w:val="00723A17"/>
    <w:rsid w:val="007258FA"/>
    <w:rsid w:val="00725E0C"/>
    <w:rsid w:val="007263F0"/>
    <w:rsid w:val="0072649D"/>
    <w:rsid w:val="00726D61"/>
    <w:rsid w:val="0073036C"/>
    <w:rsid w:val="0073063C"/>
    <w:rsid w:val="0073102A"/>
    <w:rsid w:val="0073117C"/>
    <w:rsid w:val="007314AD"/>
    <w:rsid w:val="007315EC"/>
    <w:rsid w:val="00731E54"/>
    <w:rsid w:val="00733366"/>
    <w:rsid w:val="00736001"/>
    <w:rsid w:val="007364BD"/>
    <w:rsid w:val="00737F25"/>
    <w:rsid w:val="0074084E"/>
    <w:rsid w:val="00741147"/>
    <w:rsid w:val="00741522"/>
    <w:rsid w:val="00741F29"/>
    <w:rsid w:val="0074310B"/>
    <w:rsid w:val="007441F5"/>
    <w:rsid w:val="0074457E"/>
    <w:rsid w:val="0074460C"/>
    <w:rsid w:val="00744DE6"/>
    <w:rsid w:val="00744EED"/>
    <w:rsid w:val="0074535F"/>
    <w:rsid w:val="007454FE"/>
    <w:rsid w:val="007458A3"/>
    <w:rsid w:val="007475F8"/>
    <w:rsid w:val="00750543"/>
    <w:rsid w:val="00750FF6"/>
    <w:rsid w:val="0075111D"/>
    <w:rsid w:val="007516DF"/>
    <w:rsid w:val="00751867"/>
    <w:rsid w:val="00751CCF"/>
    <w:rsid w:val="00751D41"/>
    <w:rsid w:val="0075244C"/>
    <w:rsid w:val="0075247B"/>
    <w:rsid w:val="007527D9"/>
    <w:rsid w:val="007529FC"/>
    <w:rsid w:val="00752C97"/>
    <w:rsid w:val="00753392"/>
    <w:rsid w:val="00753481"/>
    <w:rsid w:val="00753B38"/>
    <w:rsid w:val="00754EC8"/>
    <w:rsid w:val="00755177"/>
    <w:rsid w:val="00755BA1"/>
    <w:rsid w:val="00756023"/>
    <w:rsid w:val="00756054"/>
    <w:rsid w:val="007565CB"/>
    <w:rsid w:val="00756BA4"/>
    <w:rsid w:val="00757F18"/>
    <w:rsid w:val="0076078E"/>
    <w:rsid w:val="00760CBA"/>
    <w:rsid w:val="007662CF"/>
    <w:rsid w:val="00766B65"/>
    <w:rsid w:val="007672D1"/>
    <w:rsid w:val="00767A47"/>
    <w:rsid w:val="007719C7"/>
    <w:rsid w:val="00771B2D"/>
    <w:rsid w:val="00772516"/>
    <w:rsid w:val="00773562"/>
    <w:rsid w:val="007738E0"/>
    <w:rsid w:val="007745C2"/>
    <w:rsid w:val="00775B25"/>
    <w:rsid w:val="00775CDC"/>
    <w:rsid w:val="007768D7"/>
    <w:rsid w:val="00777A4C"/>
    <w:rsid w:val="00777FB5"/>
    <w:rsid w:val="007802CB"/>
    <w:rsid w:val="00781468"/>
    <w:rsid w:val="0078160A"/>
    <w:rsid w:val="00781EAA"/>
    <w:rsid w:val="00782939"/>
    <w:rsid w:val="00782ACD"/>
    <w:rsid w:val="00782E48"/>
    <w:rsid w:val="00782FD6"/>
    <w:rsid w:val="0078342D"/>
    <w:rsid w:val="00785168"/>
    <w:rsid w:val="00785198"/>
    <w:rsid w:val="007851D9"/>
    <w:rsid w:val="007852FC"/>
    <w:rsid w:val="00785B12"/>
    <w:rsid w:val="00786591"/>
    <w:rsid w:val="007866FA"/>
    <w:rsid w:val="00790E2A"/>
    <w:rsid w:val="0079119E"/>
    <w:rsid w:val="00791575"/>
    <w:rsid w:val="00791E59"/>
    <w:rsid w:val="0079223B"/>
    <w:rsid w:val="00792A5D"/>
    <w:rsid w:val="00794B86"/>
    <w:rsid w:val="00794E59"/>
    <w:rsid w:val="007976AD"/>
    <w:rsid w:val="00797DF1"/>
    <w:rsid w:val="007A0435"/>
    <w:rsid w:val="007A0C12"/>
    <w:rsid w:val="007A0DD4"/>
    <w:rsid w:val="007A0DE2"/>
    <w:rsid w:val="007A12EC"/>
    <w:rsid w:val="007A1F51"/>
    <w:rsid w:val="007A2635"/>
    <w:rsid w:val="007A2B6E"/>
    <w:rsid w:val="007A3100"/>
    <w:rsid w:val="007A45C8"/>
    <w:rsid w:val="007A4EE1"/>
    <w:rsid w:val="007A4F00"/>
    <w:rsid w:val="007A5069"/>
    <w:rsid w:val="007A5543"/>
    <w:rsid w:val="007A55F0"/>
    <w:rsid w:val="007A63F9"/>
    <w:rsid w:val="007A77F6"/>
    <w:rsid w:val="007B0C46"/>
    <w:rsid w:val="007B1399"/>
    <w:rsid w:val="007B1FC9"/>
    <w:rsid w:val="007B2175"/>
    <w:rsid w:val="007B226A"/>
    <w:rsid w:val="007B23D3"/>
    <w:rsid w:val="007B2DC3"/>
    <w:rsid w:val="007B49FF"/>
    <w:rsid w:val="007B4FA7"/>
    <w:rsid w:val="007B6CF0"/>
    <w:rsid w:val="007B70E4"/>
    <w:rsid w:val="007B715C"/>
    <w:rsid w:val="007B741B"/>
    <w:rsid w:val="007B7B39"/>
    <w:rsid w:val="007C1724"/>
    <w:rsid w:val="007C1A42"/>
    <w:rsid w:val="007C2216"/>
    <w:rsid w:val="007C25ED"/>
    <w:rsid w:val="007C3386"/>
    <w:rsid w:val="007C350C"/>
    <w:rsid w:val="007C367D"/>
    <w:rsid w:val="007C4413"/>
    <w:rsid w:val="007C4FA2"/>
    <w:rsid w:val="007C6DAC"/>
    <w:rsid w:val="007C6DC3"/>
    <w:rsid w:val="007C76E3"/>
    <w:rsid w:val="007C7DEA"/>
    <w:rsid w:val="007D078D"/>
    <w:rsid w:val="007D0F0E"/>
    <w:rsid w:val="007D1145"/>
    <w:rsid w:val="007D1259"/>
    <w:rsid w:val="007D12D9"/>
    <w:rsid w:val="007D18CB"/>
    <w:rsid w:val="007D37B7"/>
    <w:rsid w:val="007D38AB"/>
    <w:rsid w:val="007D4D87"/>
    <w:rsid w:val="007D4F39"/>
    <w:rsid w:val="007D521A"/>
    <w:rsid w:val="007D5658"/>
    <w:rsid w:val="007D593A"/>
    <w:rsid w:val="007D5962"/>
    <w:rsid w:val="007D64D3"/>
    <w:rsid w:val="007D6ED0"/>
    <w:rsid w:val="007D7C70"/>
    <w:rsid w:val="007D7D33"/>
    <w:rsid w:val="007E005B"/>
    <w:rsid w:val="007E010B"/>
    <w:rsid w:val="007E0E3E"/>
    <w:rsid w:val="007E0F8F"/>
    <w:rsid w:val="007E0FB8"/>
    <w:rsid w:val="007E1792"/>
    <w:rsid w:val="007E2359"/>
    <w:rsid w:val="007E25E1"/>
    <w:rsid w:val="007E48CA"/>
    <w:rsid w:val="007E585F"/>
    <w:rsid w:val="007E6DCE"/>
    <w:rsid w:val="007E7A41"/>
    <w:rsid w:val="007F07BF"/>
    <w:rsid w:val="007F0F96"/>
    <w:rsid w:val="007F2652"/>
    <w:rsid w:val="007F27E7"/>
    <w:rsid w:val="007F2B70"/>
    <w:rsid w:val="007F424C"/>
    <w:rsid w:val="007F4A65"/>
    <w:rsid w:val="007F541C"/>
    <w:rsid w:val="007F5B29"/>
    <w:rsid w:val="007F5D67"/>
    <w:rsid w:val="007F5EAF"/>
    <w:rsid w:val="007F636B"/>
    <w:rsid w:val="007F6F52"/>
    <w:rsid w:val="007F7DE1"/>
    <w:rsid w:val="00800F3F"/>
    <w:rsid w:val="0080384E"/>
    <w:rsid w:val="00803DC9"/>
    <w:rsid w:val="00804A40"/>
    <w:rsid w:val="00805397"/>
    <w:rsid w:val="0080556B"/>
    <w:rsid w:val="0080565F"/>
    <w:rsid w:val="008057A4"/>
    <w:rsid w:val="008065B3"/>
    <w:rsid w:val="0080748B"/>
    <w:rsid w:val="0080789E"/>
    <w:rsid w:val="00810A0E"/>
    <w:rsid w:val="00810CEF"/>
    <w:rsid w:val="00811D57"/>
    <w:rsid w:val="00812C06"/>
    <w:rsid w:val="00813BCF"/>
    <w:rsid w:val="00814027"/>
    <w:rsid w:val="00814314"/>
    <w:rsid w:val="00814A6B"/>
    <w:rsid w:val="0081513B"/>
    <w:rsid w:val="00815594"/>
    <w:rsid w:val="0081568B"/>
    <w:rsid w:val="00815DE2"/>
    <w:rsid w:val="00816500"/>
    <w:rsid w:val="0081759F"/>
    <w:rsid w:val="008212C0"/>
    <w:rsid w:val="008213AE"/>
    <w:rsid w:val="00822BEC"/>
    <w:rsid w:val="00822C08"/>
    <w:rsid w:val="008242A5"/>
    <w:rsid w:val="008246EA"/>
    <w:rsid w:val="00825288"/>
    <w:rsid w:val="00825605"/>
    <w:rsid w:val="008256AB"/>
    <w:rsid w:val="00825D72"/>
    <w:rsid w:val="00825F6D"/>
    <w:rsid w:val="00827308"/>
    <w:rsid w:val="00830C15"/>
    <w:rsid w:val="00830D8A"/>
    <w:rsid w:val="00832C5E"/>
    <w:rsid w:val="00832ED5"/>
    <w:rsid w:val="008333AA"/>
    <w:rsid w:val="00833420"/>
    <w:rsid w:val="008348D6"/>
    <w:rsid w:val="00834B6E"/>
    <w:rsid w:val="008362EE"/>
    <w:rsid w:val="008371CA"/>
    <w:rsid w:val="00840118"/>
    <w:rsid w:val="00840193"/>
    <w:rsid w:val="00841198"/>
    <w:rsid w:val="00841B55"/>
    <w:rsid w:val="00842316"/>
    <w:rsid w:val="008438A5"/>
    <w:rsid w:val="00843BF5"/>
    <w:rsid w:val="00843C99"/>
    <w:rsid w:val="00844985"/>
    <w:rsid w:val="00844CDB"/>
    <w:rsid w:val="00845194"/>
    <w:rsid w:val="008457EB"/>
    <w:rsid w:val="008457F4"/>
    <w:rsid w:val="0084676C"/>
    <w:rsid w:val="00846E49"/>
    <w:rsid w:val="0084710F"/>
    <w:rsid w:val="00847F07"/>
    <w:rsid w:val="008509BD"/>
    <w:rsid w:val="00850CDC"/>
    <w:rsid w:val="008525F8"/>
    <w:rsid w:val="00853043"/>
    <w:rsid w:val="008530A2"/>
    <w:rsid w:val="0085351C"/>
    <w:rsid w:val="008543A8"/>
    <w:rsid w:val="008546DE"/>
    <w:rsid w:val="008547C2"/>
    <w:rsid w:val="00855D61"/>
    <w:rsid w:val="00855D62"/>
    <w:rsid w:val="00857346"/>
    <w:rsid w:val="00857D18"/>
    <w:rsid w:val="00860C7D"/>
    <w:rsid w:val="008612A6"/>
    <w:rsid w:val="0086136F"/>
    <w:rsid w:val="00864461"/>
    <w:rsid w:val="00864526"/>
    <w:rsid w:val="00865297"/>
    <w:rsid w:val="0086580E"/>
    <w:rsid w:val="008661A4"/>
    <w:rsid w:val="00867F78"/>
    <w:rsid w:val="00867FC8"/>
    <w:rsid w:val="00870600"/>
    <w:rsid w:val="008708E0"/>
    <w:rsid w:val="00870B2B"/>
    <w:rsid w:val="008710FC"/>
    <w:rsid w:val="008711FC"/>
    <w:rsid w:val="0087154D"/>
    <w:rsid w:val="00871808"/>
    <w:rsid w:val="00873613"/>
    <w:rsid w:val="008737FF"/>
    <w:rsid w:val="00873D74"/>
    <w:rsid w:val="0087536D"/>
    <w:rsid w:val="0087547C"/>
    <w:rsid w:val="0087585B"/>
    <w:rsid w:val="00875981"/>
    <w:rsid w:val="00876B30"/>
    <w:rsid w:val="00877571"/>
    <w:rsid w:val="0088023F"/>
    <w:rsid w:val="00881E9A"/>
    <w:rsid w:val="0088216D"/>
    <w:rsid w:val="008826F6"/>
    <w:rsid w:val="00883320"/>
    <w:rsid w:val="00883374"/>
    <w:rsid w:val="00884C36"/>
    <w:rsid w:val="00884DB3"/>
    <w:rsid w:val="00885AFF"/>
    <w:rsid w:val="00885BCB"/>
    <w:rsid w:val="00885EE5"/>
    <w:rsid w:val="008864CC"/>
    <w:rsid w:val="00887DFE"/>
    <w:rsid w:val="00887EBE"/>
    <w:rsid w:val="008902D9"/>
    <w:rsid w:val="0089074D"/>
    <w:rsid w:val="0089168C"/>
    <w:rsid w:val="0089321A"/>
    <w:rsid w:val="008937E3"/>
    <w:rsid w:val="00893ECA"/>
    <w:rsid w:val="0089449B"/>
    <w:rsid w:val="00894C26"/>
    <w:rsid w:val="00897201"/>
    <w:rsid w:val="008976B4"/>
    <w:rsid w:val="00897C60"/>
    <w:rsid w:val="008A026E"/>
    <w:rsid w:val="008A2CCE"/>
    <w:rsid w:val="008A45E6"/>
    <w:rsid w:val="008A54D2"/>
    <w:rsid w:val="008A6283"/>
    <w:rsid w:val="008A6904"/>
    <w:rsid w:val="008A7BE5"/>
    <w:rsid w:val="008B14B0"/>
    <w:rsid w:val="008B15CB"/>
    <w:rsid w:val="008B1F82"/>
    <w:rsid w:val="008B3038"/>
    <w:rsid w:val="008B3BFD"/>
    <w:rsid w:val="008B422D"/>
    <w:rsid w:val="008B4B93"/>
    <w:rsid w:val="008B4C9C"/>
    <w:rsid w:val="008B4EB8"/>
    <w:rsid w:val="008B5606"/>
    <w:rsid w:val="008B6189"/>
    <w:rsid w:val="008B61BA"/>
    <w:rsid w:val="008B6473"/>
    <w:rsid w:val="008B6D60"/>
    <w:rsid w:val="008B702D"/>
    <w:rsid w:val="008C04EA"/>
    <w:rsid w:val="008C07A1"/>
    <w:rsid w:val="008C1613"/>
    <w:rsid w:val="008C28AA"/>
    <w:rsid w:val="008C318A"/>
    <w:rsid w:val="008C47D1"/>
    <w:rsid w:val="008C5A6A"/>
    <w:rsid w:val="008C7650"/>
    <w:rsid w:val="008D0858"/>
    <w:rsid w:val="008D14F3"/>
    <w:rsid w:val="008D210E"/>
    <w:rsid w:val="008D239D"/>
    <w:rsid w:val="008D2413"/>
    <w:rsid w:val="008D25B2"/>
    <w:rsid w:val="008D2B29"/>
    <w:rsid w:val="008D2B46"/>
    <w:rsid w:val="008D2BBD"/>
    <w:rsid w:val="008D2BF8"/>
    <w:rsid w:val="008D34A5"/>
    <w:rsid w:val="008D41B5"/>
    <w:rsid w:val="008D46AE"/>
    <w:rsid w:val="008D4C4A"/>
    <w:rsid w:val="008D54AE"/>
    <w:rsid w:val="008D55DA"/>
    <w:rsid w:val="008D5EBC"/>
    <w:rsid w:val="008D6580"/>
    <w:rsid w:val="008D79FD"/>
    <w:rsid w:val="008E0C5B"/>
    <w:rsid w:val="008E1037"/>
    <w:rsid w:val="008E12D0"/>
    <w:rsid w:val="008E268C"/>
    <w:rsid w:val="008E32E1"/>
    <w:rsid w:val="008E3A2C"/>
    <w:rsid w:val="008E4731"/>
    <w:rsid w:val="008E54A1"/>
    <w:rsid w:val="008E5701"/>
    <w:rsid w:val="008E5ACB"/>
    <w:rsid w:val="008E6D8C"/>
    <w:rsid w:val="008E7508"/>
    <w:rsid w:val="008F03F5"/>
    <w:rsid w:val="008F131E"/>
    <w:rsid w:val="008F1CE4"/>
    <w:rsid w:val="008F1F64"/>
    <w:rsid w:val="008F295C"/>
    <w:rsid w:val="008F36AD"/>
    <w:rsid w:val="008F3A19"/>
    <w:rsid w:val="008F3A9E"/>
    <w:rsid w:val="008F3D53"/>
    <w:rsid w:val="008F46AD"/>
    <w:rsid w:val="008F55B3"/>
    <w:rsid w:val="008F5E6F"/>
    <w:rsid w:val="008F668C"/>
    <w:rsid w:val="008F66DA"/>
    <w:rsid w:val="008F7E18"/>
    <w:rsid w:val="008F7FCC"/>
    <w:rsid w:val="0090062C"/>
    <w:rsid w:val="00900697"/>
    <w:rsid w:val="00900BEE"/>
    <w:rsid w:val="00901346"/>
    <w:rsid w:val="009013D0"/>
    <w:rsid w:val="00901560"/>
    <w:rsid w:val="00901AF8"/>
    <w:rsid w:val="00902831"/>
    <w:rsid w:val="00903982"/>
    <w:rsid w:val="009057C0"/>
    <w:rsid w:val="00905C5C"/>
    <w:rsid w:val="00906438"/>
    <w:rsid w:val="009068E2"/>
    <w:rsid w:val="00906EEB"/>
    <w:rsid w:val="009075EF"/>
    <w:rsid w:val="00907765"/>
    <w:rsid w:val="00910032"/>
    <w:rsid w:val="009102DC"/>
    <w:rsid w:val="00911007"/>
    <w:rsid w:val="00911588"/>
    <w:rsid w:val="0091203F"/>
    <w:rsid w:val="009129E1"/>
    <w:rsid w:val="00913230"/>
    <w:rsid w:val="00913AC8"/>
    <w:rsid w:val="00913C48"/>
    <w:rsid w:val="0091600D"/>
    <w:rsid w:val="00916FBB"/>
    <w:rsid w:val="00916FE7"/>
    <w:rsid w:val="00917317"/>
    <w:rsid w:val="00922427"/>
    <w:rsid w:val="00923940"/>
    <w:rsid w:val="00923C5D"/>
    <w:rsid w:val="009245E1"/>
    <w:rsid w:val="00924745"/>
    <w:rsid w:val="00924BC8"/>
    <w:rsid w:val="009251CD"/>
    <w:rsid w:val="00925CD1"/>
    <w:rsid w:val="00925D0C"/>
    <w:rsid w:val="009261C3"/>
    <w:rsid w:val="00926DB8"/>
    <w:rsid w:val="009272E7"/>
    <w:rsid w:val="0092741B"/>
    <w:rsid w:val="009279A5"/>
    <w:rsid w:val="00927BA6"/>
    <w:rsid w:val="00927F8E"/>
    <w:rsid w:val="00930532"/>
    <w:rsid w:val="00931C8D"/>
    <w:rsid w:val="009329A1"/>
    <w:rsid w:val="00932F8A"/>
    <w:rsid w:val="009353E7"/>
    <w:rsid w:val="00936243"/>
    <w:rsid w:val="00936251"/>
    <w:rsid w:val="009374EE"/>
    <w:rsid w:val="00937572"/>
    <w:rsid w:val="009378BD"/>
    <w:rsid w:val="00937B81"/>
    <w:rsid w:val="00937BE5"/>
    <w:rsid w:val="0094032F"/>
    <w:rsid w:val="009406E6"/>
    <w:rsid w:val="00940F04"/>
    <w:rsid w:val="00941489"/>
    <w:rsid w:val="00941C0B"/>
    <w:rsid w:val="009437EE"/>
    <w:rsid w:val="00943EA8"/>
    <w:rsid w:val="00943EB1"/>
    <w:rsid w:val="009441D9"/>
    <w:rsid w:val="00944CA4"/>
    <w:rsid w:val="0094506C"/>
    <w:rsid w:val="009450A4"/>
    <w:rsid w:val="00945412"/>
    <w:rsid w:val="00945503"/>
    <w:rsid w:val="00945834"/>
    <w:rsid w:val="00945B90"/>
    <w:rsid w:val="00946A2B"/>
    <w:rsid w:val="00946A42"/>
    <w:rsid w:val="00946F18"/>
    <w:rsid w:val="00950ED5"/>
    <w:rsid w:val="00950EEC"/>
    <w:rsid w:val="00951020"/>
    <w:rsid w:val="00953882"/>
    <w:rsid w:val="00953E41"/>
    <w:rsid w:val="00954327"/>
    <w:rsid w:val="0095445E"/>
    <w:rsid w:val="00955DF0"/>
    <w:rsid w:val="0095622D"/>
    <w:rsid w:val="0095636C"/>
    <w:rsid w:val="00956F23"/>
    <w:rsid w:val="009572F7"/>
    <w:rsid w:val="00957C85"/>
    <w:rsid w:val="00961A48"/>
    <w:rsid w:val="00962A5B"/>
    <w:rsid w:val="009630CB"/>
    <w:rsid w:val="00963504"/>
    <w:rsid w:val="009638B1"/>
    <w:rsid w:val="009648AD"/>
    <w:rsid w:val="0096499A"/>
    <w:rsid w:val="00964AEC"/>
    <w:rsid w:val="00964DD2"/>
    <w:rsid w:val="0096537A"/>
    <w:rsid w:val="009660AF"/>
    <w:rsid w:val="00966CFF"/>
    <w:rsid w:val="0096773A"/>
    <w:rsid w:val="00970F60"/>
    <w:rsid w:val="00971C2E"/>
    <w:rsid w:val="00971C8A"/>
    <w:rsid w:val="00972A94"/>
    <w:rsid w:val="009739DB"/>
    <w:rsid w:val="009741CF"/>
    <w:rsid w:val="00974D5E"/>
    <w:rsid w:val="009763FA"/>
    <w:rsid w:val="00977062"/>
    <w:rsid w:val="009771D9"/>
    <w:rsid w:val="00977F3C"/>
    <w:rsid w:val="00977F5D"/>
    <w:rsid w:val="00977FA2"/>
    <w:rsid w:val="009805F5"/>
    <w:rsid w:val="00980A2B"/>
    <w:rsid w:val="00980CE5"/>
    <w:rsid w:val="00981366"/>
    <w:rsid w:val="0098171D"/>
    <w:rsid w:val="00981EA8"/>
    <w:rsid w:val="00981F09"/>
    <w:rsid w:val="009823D2"/>
    <w:rsid w:val="00982E8F"/>
    <w:rsid w:val="0098309A"/>
    <w:rsid w:val="0098401E"/>
    <w:rsid w:val="009844AA"/>
    <w:rsid w:val="00984A6C"/>
    <w:rsid w:val="00985176"/>
    <w:rsid w:val="009851BD"/>
    <w:rsid w:val="009853EA"/>
    <w:rsid w:val="00985A4E"/>
    <w:rsid w:val="00986050"/>
    <w:rsid w:val="00986CBD"/>
    <w:rsid w:val="0098797A"/>
    <w:rsid w:val="009903DC"/>
    <w:rsid w:val="0099076B"/>
    <w:rsid w:val="00990BB7"/>
    <w:rsid w:val="009912F7"/>
    <w:rsid w:val="0099172C"/>
    <w:rsid w:val="0099260F"/>
    <w:rsid w:val="00993389"/>
    <w:rsid w:val="009933C1"/>
    <w:rsid w:val="009943E8"/>
    <w:rsid w:val="00994702"/>
    <w:rsid w:val="00994CEA"/>
    <w:rsid w:val="00995219"/>
    <w:rsid w:val="0099533F"/>
    <w:rsid w:val="009955CD"/>
    <w:rsid w:val="00995647"/>
    <w:rsid w:val="00995B45"/>
    <w:rsid w:val="00995E09"/>
    <w:rsid w:val="009967A3"/>
    <w:rsid w:val="00996CA7"/>
    <w:rsid w:val="00997F0C"/>
    <w:rsid w:val="00997F2D"/>
    <w:rsid w:val="009A0393"/>
    <w:rsid w:val="009A0873"/>
    <w:rsid w:val="009A0C8E"/>
    <w:rsid w:val="009A0E1F"/>
    <w:rsid w:val="009A1065"/>
    <w:rsid w:val="009A1478"/>
    <w:rsid w:val="009A1944"/>
    <w:rsid w:val="009A1B7E"/>
    <w:rsid w:val="009A2175"/>
    <w:rsid w:val="009A26D0"/>
    <w:rsid w:val="009A32F3"/>
    <w:rsid w:val="009A3CE5"/>
    <w:rsid w:val="009A4E23"/>
    <w:rsid w:val="009A5631"/>
    <w:rsid w:val="009A5DC9"/>
    <w:rsid w:val="009A6AF0"/>
    <w:rsid w:val="009A701F"/>
    <w:rsid w:val="009A722D"/>
    <w:rsid w:val="009A7390"/>
    <w:rsid w:val="009A7B1A"/>
    <w:rsid w:val="009A7CFF"/>
    <w:rsid w:val="009B0D0E"/>
    <w:rsid w:val="009B221F"/>
    <w:rsid w:val="009B2322"/>
    <w:rsid w:val="009B25C8"/>
    <w:rsid w:val="009B25D1"/>
    <w:rsid w:val="009B526D"/>
    <w:rsid w:val="009B5713"/>
    <w:rsid w:val="009B5DDB"/>
    <w:rsid w:val="009B5DF6"/>
    <w:rsid w:val="009B6161"/>
    <w:rsid w:val="009B76B4"/>
    <w:rsid w:val="009C0880"/>
    <w:rsid w:val="009C23E3"/>
    <w:rsid w:val="009C3FCA"/>
    <w:rsid w:val="009C4EB9"/>
    <w:rsid w:val="009C5109"/>
    <w:rsid w:val="009C593A"/>
    <w:rsid w:val="009C5A38"/>
    <w:rsid w:val="009C5BFF"/>
    <w:rsid w:val="009C65F4"/>
    <w:rsid w:val="009C67BC"/>
    <w:rsid w:val="009C6954"/>
    <w:rsid w:val="009C73A7"/>
    <w:rsid w:val="009C7928"/>
    <w:rsid w:val="009C79B4"/>
    <w:rsid w:val="009D0477"/>
    <w:rsid w:val="009D0CCE"/>
    <w:rsid w:val="009D16B3"/>
    <w:rsid w:val="009D2282"/>
    <w:rsid w:val="009D2421"/>
    <w:rsid w:val="009D4224"/>
    <w:rsid w:val="009D4681"/>
    <w:rsid w:val="009D4B60"/>
    <w:rsid w:val="009D4D7D"/>
    <w:rsid w:val="009D5191"/>
    <w:rsid w:val="009D533A"/>
    <w:rsid w:val="009D533F"/>
    <w:rsid w:val="009D56E6"/>
    <w:rsid w:val="009D5745"/>
    <w:rsid w:val="009D5F3D"/>
    <w:rsid w:val="009D687B"/>
    <w:rsid w:val="009D7A87"/>
    <w:rsid w:val="009E0270"/>
    <w:rsid w:val="009E08B4"/>
    <w:rsid w:val="009E0B5D"/>
    <w:rsid w:val="009E0CC5"/>
    <w:rsid w:val="009E156B"/>
    <w:rsid w:val="009E204B"/>
    <w:rsid w:val="009E59B6"/>
    <w:rsid w:val="009E5E76"/>
    <w:rsid w:val="009F06B5"/>
    <w:rsid w:val="009F1858"/>
    <w:rsid w:val="009F263B"/>
    <w:rsid w:val="009F363A"/>
    <w:rsid w:val="009F3E9E"/>
    <w:rsid w:val="009F4C4C"/>
    <w:rsid w:val="009F4ED4"/>
    <w:rsid w:val="009F5108"/>
    <w:rsid w:val="009F51D9"/>
    <w:rsid w:val="009F5590"/>
    <w:rsid w:val="009F5663"/>
    <w:rsid w:val="009F6246"/>
    <w:rsid w:val="009F66C3"/>
    <w:rsid w:val="009F66E9"/>
    <w:rsid w:val="009F7573"/>
    <w:rsid w:val="009F7A92"/>
    <w:rsid w:val="00A009D3"/>
    <w:rsid w:val="00A011DF"/>
    <w:rsid w:val="00A01924"/>
    <w:rsid w:val="00A02292"/>
    <w:rsid w:val="00A039F6"/>
    <w:rsid w:val="00A03DA9"/>
    <w:rsid w:val="00A04123"/>
    <w:rsid w:val="00A04887"/>
    <w:rsid w:val="00A056D7"/>
    <w:rsid w:val="00A057DA"/>
    <w:rsid w:val="00A06414"/>
    <w:rsid w:val="00A06606"/>
    <w:rsid w:val="00A06F43"/>
    <w:rsid w:val="00A07371"/>
    <w:rsid w:val="00A1083F"/>
    <w:rsid w:val="00A10F84"/>
    <w:rsid w:val="00A11383"/>
    <w:rsid w:val="00A117B3"/>
    <w:rsid w:val="00A1246B"/>
    <w:rsid w:val="00A12C5B"/>
    <w:rsid w:val="00A12D74"/>
    <w:rsid w:val="00A12E4A"/>
    <w:rsid w:val="00A15C75"/>
    <w:rsid w:val="00A160CD"/>
    <w:rsid w:val="00A1626B"/>
    <w:rsid w:val="00A166AA"/>
    <w:rsid w:val="00A16F52"/>
    <w:rsid w:val="00A171D9"/>
    <w:rsid w:val="00A17C4C"/>
    <w:rsid w:val="00A17E13"/>
    <w:rsid w:val="00A17EDB"/>
    <w:rsid w:val="00A20FBE"/>
    <w:rsid w:val="00A211B2"/>
    <w:rsid w:val="00A21252"/>
    <w:rsid w:val="00A21845"/>
    <w:rsid w:val="00A227B0"/>
    <w:rsid w:val="00A22F28"/>
    <w:rsid w:val="00A2300D"/>
    <w:rsid w:val="00A23A83"/>
    <w:rsid w:val="00A23BFE"/>
    <w:rsid w:val="00A242DE"/>
    <w:rsid w:val="00A24522"/>
    <w:rsid w:val="00A24963"/>
    <w:rsid w:val="00A24E33"/>
    <w:rsid w:val="00A256C9"/>
    <w:rsid w:val="00A2601D"/>
    <w:rsid w:val="00A26024"/>
    <w:rsid w:val="00A26FF7"/>
    <w:rsid w:val="00A27B69"/>
    <w:rsid w:val="00A27BE6"/>
    <w:rsid w:val="00A30366"/>
    <w:rsid w:val="00A319C0"/>
    <w:rsid w:val="00A34D9F"/>
    <w:rsid w:val="00A36EE8"/>
    <w:rsid w:val="00A37698"/>
    <w:rsid w:val="00A377BB"/>
    <w:rsid w:val="00A37B32"/>
    <w:rsid w:val="00A404AF"/>
    <w:rsid w:val="00A4198A"/>
    <w:rsid w:val="00A4198E"/>
    <w:rsid w:val="00A41E2B"/>
    <w:rsid w:val="00A42AB9"/>
    <w:rsid w:val="00A42F5A"/>
    <w:rsid w:val="00A43496"/>
    <w:rsid w:val="00A44706"/>
    <w:rsid w:val="00A456BF"/>
    <w:rsid w:val="00A46755"/>
    <w:rsid w:val="00A46903"/>
    <w:rsid w:val="00A4697E"/>
    <w:rsid w:val="00A479DF"/>
    <w:rsid w:val="00A47BF5"/>
    <w:rsid w:val="00A47DAA"/>
    <w:rsid w:val="00A50329"/>
    <w:rsid w:val="00A503A3"/>
    <w:rsid w:val="00A50C94"/>
    <w:rsid w:val="00A50D54"/>
    <w:rsid w:val="00A52A50"/>
    <w:rsid w:val="00A52AC6"/>
    <w:rsid w:val="00A54CD9"/>
    <w:rsid w:val="00A55295"/>
    <w:rsid w:val="00A5595C"/>
    <w:rsid w:val="00A55B93"/>
    <w:rsid w:val="00A55BBB"/>
    <w:rsid w:val="00A55D22"/>
    <w:rsid w:val="00A56D8F"/>
    <w:rsid w:val="00A578C9"/>
    <w:rsid w:val="00A602A6"/>
    <w:rsid w:val="00A60597"/>
    <w:rsid w:val="00A60673"/>
    <w:rsid w:val="00A6075D"/>
    <w:rsid w:val="00A617AA"/>
    <w:rsid w:val="00A61BAD"/>
    <w:rsid w:val="00A629C0"/>
    <w:rsid w:val="00A63C4F"/>
    <w:rsid w:val="00A647DE"/>
    <w:rsid w:val="00A654CC"/>
    <w:rsid w:val="00A65939"/>
    <w:rsid w:val="00A6777B"/>
    <w:rsid w:val="00A708B1"/>
    <w:rsid w:val="00A715E9"/>
    <w:rsid w:val="00A7209E"/>
    <w:rsid w:val="00A74186"/>
    <w:rsid w:val="00A746A2"/>
    <w:rsid w:val="00A74EFC"/>
    <w:rsid w:val="00A75672"/>
    <w:rsid w:val="00A7625E"/>
    <w:rsid w:val="00A77248"/>
    <w:rsid w:val="00A77A52"/>
    <w:rsid w:val="00A77FA4"/>
    <w:rsid w:val="00A804AD"/>
    <w:rsid w:val="00A80669"/>
    <w:rsid w:val="00A80D1B"/>
    <w:rsid w:val="00A817F8"/>
    <w:rsid w:val="00A81D4C"/>
    <w:rsid w:val="00A82E56"/>
    <w:rsid w:val="00A82FF5"/>
    <w:rsid w:val="00A831D2"/>
    <w:rsid w:val="00A83A80"/>
    <w:rsid w:val="00A85732"/>
    <w:rsid w:val="00A858CB"/>
    <w:rsid w:val="00A8599B"/>
    <w:rsid w:val="00A85EBF"/>
    <w:rsid w:val="00A86698"/>
    <w:rsid w:val="00A866D4"/>
    <w:rsid w:val="00A8674C"/>
    <w:rsid w:val="00A86A68"/>
    <w:rsid w:val="00A87381"/>
    <w:rsid w:val="00A87F10"/>
    <w:rsid w:val="00A91C73"/>
    <w:rsid w:val="00A91D89"/>
    <w:rsid w:val="00A922F2"/>
    <w:rsid w:val="00A923EC"/>
    <w:rsid w:val="00A927F4"/>
    <w:rsid w:val="00A934DD"/>
    <w:rsid w:val="00A94551"/>
    <w:rsid w:val="00A946DE"/>
    <w:rsid w:val="00A9489B"/>
    <w:rsid w:val="00A94A53"/>
    <w:rsid w:val="00A9508D"/>
    <w:rsid w:val="00A96051"/>
    <w:rsid w:val="00A9633A"/>
    <w:rsid w:val="00A96408"/>
    <w:rsid w:val="00A96A5B"/>
    <w:rsid w:val="00A97BA2"/>
    <w:rsid w:val="00A97E32"/>
    <w:rsid w:val="00AA090A"/>
    <w:rsid w:val="00AA1BDC"/>
    <w:rsid w:val="00AA1CA3"/>
    <w:rsid w:val="00AA2159"/>
    <w:rsid w:val="00AA2CFB"/>
    <w:rsid w:val="00AA2D58"/>
    <w:rsid w:val="00AA54E6"/>
    <w:rsid w:val="00AA597C"/>
    <w:rsid w:val="00AA5E78"/>
    <w:rsid w:val="00AA64E7"/>
    <w:rsid w:val="00AA65A5"/>
    <w:rsid w:val="00AA6710"/>
    <w:rsid w:val="00AA6CA7"/>
    <w:rsid w:val="00AA753F"/>
    <w:rsid w:val="00AA7BD4"/>
    <w:rsid w:val="00AB0C95"/>
    <w:rsid w:val="00AB0FBE"/>
    <w:rsid w:val="00AB128C"/>
    <w:rsid w:val="00AB279B"/>
    <w:rsid w:val="00AB2FF7"/>
    <w:rsid w:val="00AB3A36"/>
    <w:rsid w:val="00AB427D"/>
    <w:rsid w:val="00AB526D"/>
    <w:rsid w:val="00AB55C7"/>
    <w:rsid w:val="00AB63B8"/>
    <w:rsid w:val="00AB662D"/>
    <w:rsid w:val="00AB66B3"/>
    <w:rsid w:val="00AB7887"/>
    <w:rsid w:val="00AC0B7F"/>
    <w:rsid w:val="00AC2C75"/>
    <w:rsid w:val="00AC2DE1"/>
    <w:rsid w:val="00AC3345"/>
    <w:rsid w:val="00AC3400"/>
    <w:rsid w:val="00AC3C55"/>
    <w:rsid w:val="00AC4C1C"/>
    <w:rsid w:val="00AC55C9"/>
    <w:rsid w:val="00AD04B4"/>
    <w:rsid w:val="00AD04CA"/>
    <w:rsid w:val="00AD0DE4"/>
    <w:rsid w:val="00AD125A"/>
    <w:rsid w:val="00AD1D1D"/>
    <w:rsid w:val="00AD1E48"/>
    <w:rsid w:val="00AD3E46"/>
    <w:rsid w:val="00AD4760"/>
    <w:rsid w:val="00AD4C5D"/>
    <w:rsid w:val="00AD4DE2"/>
    <w:rsid w:val="00AD629A"/>
    <w:rsid w:val="00AD68E8"/>
    <w:rsid w:val="00AE0A52"/>
    <w:rsid w:val="00AE0DBE"/>
    <w:rsid w:val="00AE10D1"/>
    <w:rsid w:val="00AE16C7"/>
    <w:rsid w:val="00AE1A45"/>
    <w:rsid w:val="00AE1B8A"/>
    <w:rsid w:val="00AE1CEB"/>
    <w:rsid w:val="00AE39EF"/>
    <w:rsid w:val="00AE3ACD"/>
    <w:rsid w:val="00AE3BB2"/>
    <w:rsid w:val="00AE4118"/>
    <w:rsid w:val="00AE4D72"/>
    <w:rsid w:val="00AE5B0B"/>
    <w:rsid w:val="00AE7209"/>
    <w:rsid w:val="00AE7560"/>
    <w:rsid w:val="00AE7D14"/>
    <w:rsid w:val="00AF05B2"/>
    <w:rsid w:val="00AF0984"/>
    <w:rsid w:val="00AF106E"/>
    <w:rsid w:val="00AF1772"/>
    <w:rsid w:val="00AF187B"/>
    <w:rsid w:val="00AF1B9D"/>
    <w:rsid w:val="00AF24CC"/>
    <w:rsid w:val="00AF26E8"/>
    <w:rsid w:val="00AF2A9B"/>
    <w:rsid w:val="00AF3637"/>
    <w:rsid w:val="00AF39FB"/>
    <w:rsid w:val="00AF4343"/>
    <w:rsid w:val="00AF4D80"/>
    <w:rsid w:val="00AF56A5"/>
    <w:rsid w:val="00AF59C4"/>
    <w:rsid w:val="00AF69C3"/>
    <w:rsid w:val="00AF73D3"/>
    <w:rsid w:val="00AF759E"/>
    <w:rsid w:val="00AF799C"/>
    <w:rsid w:val="00AF7D30"/>
    <w:rsid w:val="00B00746"/>
    <w:rsid w:val="00B0186E"/>
    <w:rsid w:val="00B0268C"/>
    <w:rsid w:val="00B03548"/>
    <w:rsid w:val="00B05296"/>
    <w:rsid w:val="00B0548B"/>
    <w:rsid w:val="00B067BA"/>
    <w:rsid w:val="00B06829"/>
    <w:rsid w:val="00B06B5F"/>
    <w:rsid w:val="00B07302"/>
    <w:rsid w:val="00B10E3B"/>
    <w:rsid w:val="00B121A7"/>
    <w:rsid w:val="00B129A4"/>
    <w:rsid w:val="00B12C46"/>
    <w:rsid w:val="00B1310E"/>
    <w:rsid w:val="00B136DC"/>
    <w:rsid w:val="00B13D83"/>
    <w:rsid w:val="00B1517C"/>
    <w:rsid w:val="00B1537F"/>
    <w:rsid w:val="00B16BFC"/>
    <w:rsid w:val="00B208F0"/>
    <w:rsid w:val="00B20F85"/>
    <w:rsid w:val="00B21102"/>
    <w:rsid w:val="00B21208"/>
    <w:rsid w:val="00B22395"/>
    <w:rsid w:val="00B22678"/>
    <w:rsid w:val="00B22CEF"/>
    <w:rsid w:val="00B233DF"/>
    <w:rsid w:val="00B23EB6"/>
    <w:rsid w:val="00B249FA"/>
    <w:rsid w:val="00B25085"/>
    <w:rsid w:val="00B257FE"/>
    <w:rsid w:val="00B25CA6"/>
    <w:rsid w:val="00B25CF5"/>
    <w:rsid w:val="00B267F7"/>
    <w:rsid w:val="00B26B87"/>
    <w:rsid w:val="00B26D08"/>
    <w:rsid w:val="00B27176"/>
    <w:rsid w:val="00B271A6"/>
    <w:rsid w:val="00B277EA"/>
    <w:rsid w:val="00B277F2"/>
    <w:rsid w:val="00B27834"/>
    <w:rsid w:val="00B2784E"/>
    <w:rsid w:val="00B3014F"/>
    <w:rsid w:val="00B307B9"/>
    <w:rsid w:val="00B308B3"/>
    <w:rsid w:val="00B31410"/>
    <w:rsid w:val="00B3151B"/>
    <w:rsid w:val="00B31540"/>
    <w:rsid w:val="00B32915"/>
    <w:rsid w:val="00B32F98"/>
    <w:rsid w:val="00B34EC2"/>
    <w:rsid w:val="00B34F94"/>
    <w:rsid w:val="00B35156"/>
    <w:rsid w:val="00B35DE0"/>
    <w:rsid w:val="00B3666A"/>
    <w:rsid w:val="00B36718"/>
    <w:rsid w:val="00B37F9B"/>
    <w:rsid w:val="00B40C9F"/>
    <w:rsid w:val="00B42318"/>
    <w:rsid w:val="00B424A4"/>
    <w:rsid w:val="00B42A81"/>
    <w:rsid w:val="00B42B2B"/>
    <w:rsid w:val="00B430D6"/>
    <w:rsid w:val="00B434E1"/>
    <w:rsid w:val="00B43DF1"/>
    <w:rsid w:val="00B4404F"/>
    <w:rsid w:val="00B44B84"/>
    <w:rsid w:val="00B44D40"/>
    <w:rsid w:val="00B4564A"/>
    <w:rsid w:val="00B4594E"/>
    <w:rsid w:val="00B46897"/>
    <w:rsid w:val="00B510CF"/>
    <w:rsid w:val="00B518D7"/>
    <w:rsid w:val="00B52243"/>
    <w:rsid w:val="00B523AE"/>
    <w:rsid w:val="00B5252D"/>
    <w:rsid w:val="00B5253F"/>
    <w:rsid w:val="00B54865"/>
    <w:rsid w:val="00B550E7"/>
    <w:rsid w:val="00B568B5"/>
    <w:rsid w:val="00B56971"/>
    <w:rsid w:val="00B60339"/>
    <w:rsid w:val="00B60D9D"/>
    <w:rsid w:val="00B6145B"/>
    <w:rsid w:val="00B61898"/>
    <w:rsid w:val="00B62425"/>
    <w:rsid w:val="00B62535"/>
    <w:rsid w:val="00B628DE"/>
    <w:rsid w:val="00B665A4"/>
    <w:rsid w:val="00B702BD"/>
    <w:rsid w:val="00B70523"/>
    <w:rsid w:val="00B709E5"/>
    <w:rsid w:val="00B70B0D"/>
    <w:rsid w:val="00B71221"/>
    <w:rsid w:val="00B71DB8"/>
    <w:rsid w:val="00B726EF"/>
    <w:rsid w:val="00B73C6D"/>
    <w:rsid w:val="00B73FCA"/>
    <w:rsid w:val="00B74192"/>
    <w:rsid w:val="00B743E0"/>
    <w:rsid w:val="00B744D9"/>
    <w:rsid w:val="00B75060"/>
    <w:rsid w:val="00B77966"/>
    <w:rsid w:val="00B80937"/>
    <w:rsid w:val="00B813C8"/>
    <w:rsid w:val="00B81F8D"/>
    <w:rsid w:val="00B8219A"/>
    <w:rsid w:val="00B84B94"/>
    <w:rsid w:val="00B85C5C"/>
    <w:rsid w:val="00B86A2F"/>
    <w:rsid w:val="00B86E4E"/>
    <w:rsid w:val="00B87DCF"/>
    <w:rsid w:val="00B91580"/>
    <w:rsid w:val="00B91638"/>
    <w:rsid w:val="00B9450F"/>
    <w:rsid w:val="00B94A11"/>
    <w:rsid w:val="00B960CC"/>
    <w:rsid w:val="00B9702B"/>
    <w:rsid w:val="00B9724F"/>
    <w:rsid w:val="00B978DF"/>
    <w:rsid w:val="00B979EF"/>
    <w:rsid w:val="00B97C69"/>
    <w:rsid w:val="00BA0569"/>
    <w:rsid w:val="00BA09DD"/>
    <w:rsid w:val="00BA314E"/>
    <w:rsid w:val="00BA3DBB"/>
    <w:rsid w:val="00BA44D7"/>
    <w:rsid w:val="00BA5194"/>
    <w:rsid w:val="00BA51CA"/>
    <w:rsid w:val="00BA56B4"/>
    <w:rsid w:val="00BA5E58"/>
    <w:rsid w:val="00BA6B00"/>
    <w:rsid w:val="00BA722C"/>
    <w:rsid w:val="00BA7CEE"/>
    <w:rsid w:val="00BB02C6"/>
    <w:rsid w:val="00BB1736"/>
    <w:rsid w:val="00BB1E53"/>
    <w:rsid w:val="00BB24FB"/>
    <w:rsid w:val="00BB264E"/>
    <w:rsid w:val="00BB2836"/>
    <w:rsid w:val="00BB31A6"/>
    <w:rsid w:val="00BB3730"/>
    <w:rsid w:val="00BB3BBC"/>
    <w:rsid w:val="00BB461B"/>
    <w:rsid w:val="00BB5F4D"/>
    <w:rsid w:val="00BB6E13"/>
    <w:rsid w:val="00BB73C5"/>
    <w:rsid w:val="00BC0604"/>
    <w:rsid w:val="00BC1593"/>
    <w:rsid w:val="00BC15B8"/>
    <w:rsid w:val="00BC1BCB"/>
    <w:rsid w:val="00BC31EF"/>
    <w:rsid w:val="00BC325A"/>
    <w:rsid w:val="00BC3300"/>
    <w:rsid w:val="00BC3D28"/>
    <w:rsid w:val="00BC40FD"/>
    <w:rsid w:val="00BC73E7"/>
    <w:rsid w:val="00BC7A34"/>
    <w:rsid w:val="00BD15F9"/>
    <w:rsid w:val="00BD1837"/>
    <w:rsid w:val="00BD1F6A"/>
    <w:rsid w:val="00BD261A"/>
    <w:rsid w:val="00BD297F"/>
    <w:rsid w:val="00BD37A4"/>
    <w:rsid w:val="00BD4476"/>
    <w:rsid w:val="00BD474D"/>
    <w:rsid w:val="00BD5226"/>
    <w:rsid w:val="00BD57D0"/>
    <w:rsid w:val="00BD5B8D"/>
    <w:rsid w:val="00BD5E25"/>
    <w:rsid w:val="00BD609B"/>
    <w:rsid w:val="00BD6B9F"/>
    <w:rsid w:val="00BD6D0F"/>
    <w:rsid w:val="00BD71C3"/>
    <w:rsid w:val="00BD71F3"/>
    <w:rsid w:val="00BD7563"/>
    <w:rsid w:val="00BE06E7"/>
    <w:rsid w:val="00BE08B8"/>
    <w:rsid w:val="00BE10AA"/>
    <w:rsid w:val="00BE12D3"/>
    <w:rsid w:val="00BE23C5"/>
    <w:rsid w:val="00BE3067"/>
    <w:rsid w:val="00BE3EF4"/>
    <w:rsid w:val="00BE442E"/>
    <w:rsid w:val="00BE4C2E"/>
    <w:rsid w:val="00BE525C"/>
    <w:rsid w:val="00BE591B"/>
    <w:rsid w:val="00BE5C19"/>
    <w:rsid w:val="00BE601A"/>
    <w:rsid w:val="00BE6DC6"/>
    <w:rsid w:val="00BE7300"/>
    <w:rsid w:val="00BF15D0"/>
    <w:rsid w:val="00BF1E5D"/>
    <w:rsid w:val="00BF21CD"/>
    <w:rsid w:val="00BF2493"/>
    <w:rsid w:val="00BF2CA9"/>
    <w:rsid w:val="00BF2DCB"/>
    <w:rsid w:val="00BF2ECD"/>
    <w:rsid w:val="00BF3964"/>
    <w:rsid w:val="00BF41CF"/>
    <w:rsid w:val="00BF4F37"/>
    <w:rsid w:val="00BF5209"/>
    <w:rsid w:val="00BF5D27"/>
    <w:rsid w:val="00BF5F70"/>
    <w:rsid w:val="00BF66B7"/>
    <w:rsid w:val="00BF71F4"/>
    <w:rsid w:val="00C00CD0"/>
    <w:rsid w:val="00C010FC"/>
    <w:rsid w:val="00C01CC5"/>
    <w:rsid w:val="00C02BE1"/>
    <w:rsid w:val="00C035ED"/>
    <w:rsid w:val="00C03BA3"/>
    <w:rsid w:val="00C03CC6"/>
    <w:rsid w:val="00C043FC"/>
    <w:rsid w:val="00C0633B"/>
    <w:rsid w:val="00C0635D"/>
    <w:rsid w:val="00C06C40"/>
    <w:rsid w:val="00C0728E"/>
    <w:rsid w:val="00C072EB"/>
    <w:rsid w:val="00C104CF"/>
    <w:rsid w:val="00C105A2"/>
    <w:rsid w:val="00C10E38"/>
    <w:rsid w:val="00C11FFD"/>
    <w:rsid w:val="00C120E3"/>
    <w:rsid w:val="00C129A6"/>
    <w:rsid w:val="00C12A14"/>
    <w:rsid w:val="00C1306F"/>
    <w:rsid w:val="00C131CC"/>
    <w:rsid w:val="00C131DC"/>
    <w:rsid w:val="00C13BD6"/>
    <w:rsid w:val="00C14468"/>
    <w:rsid w:val="00C14766"/>
    <w:rsid w:val="00C16DB0"/>
    <w:rsid w:val="00C17B0D"/>
    <w:rsid w:val="00C17EFC"/>
    <w:rsid w:val="00C2042F"/>
    <w:rsid w:val="00C204F2"/>
    <w:rsid w:val="00C20B87"/>
    <w:rsid w:val="00C2132D"/>
    <w:rsid w:val="00C2144F"/>
    <w:rsid w:val="00C21EEB"/>
    <w:rsid w:val="00C22E8A"/>
    <w:rsid w:val="00C2329D"/>
    <w:rsid w:val="00C23C52"/>
    <w:rsid w:val="00C24C9B"/>
    <w:rsid w:val="00C24CA2"/>
    <w:rsid w:val="00C24E13"/>
    <w:rsid w:val="00C25A06"/>
    <w:rsid w:val="00C261B7"/>
    <w:rsid w:val="00C2631B"/>
    <w:rsid w:val="00C26513"/>
    <w:rsid w:val="00C26628"/>
    <w:rsid w:val="00C26EF3"/>
    <w:rsid w:val="00C27A2E"/>
    <w:rsid w:val="00C27F72"/>
    <w:rsid w:val="00C31563"/>
    <w:rsid w:val="00C31573"/>
    <w:rsid w:val="00C31661"/>
    <w:rsid w:val="00C3263E"/>
    <w:rsid w:val="00C32868"/>
    <w:rsid w:val="00C3289B"/>
    <w:rsid w:val="00C32D95"/>
    <w:rsid w:val="00C33194"/>
    <w:rsid w:val="00C34FF1"/>
    <w:rsid w:val="00C35571"/>
    <w:rsid w:val="00C35E86"/>
    <w:rsid w:val="00C360F3"/>
    <w:rsid w:val="00C37209"/>
    <w:rsid w:val="00C37B37"/>
    <w:rsid w:val="00C40431"/>
    <w:rsid w:val="00C40797"/>
    <w:rsid w:val="00C40884"/>
    <w:rsid w:val="00C40D80"/>
    <w:rsid w:val="00C417F9"/>
    <w:rsid w:val="00C41B20"/>
    <w:rsid w:val="00C41C1E"/>
    <w:rsid w:val="00C45F82"/>
    <w:rsid w:val="00C4632B"/>
    <w:rsid w:val="00C47704"/>
    <w:rsid w:val="00C47D5A"/>
    <w:rsid w:val="00C50A01"/>
    <w:rsid w:val="00C51111"/>
    <w:rsid w:val="00C516F1"/>
    <w:rsid w:val="00C51B82"/>
    <w:rsid w:val="00C51CB1"/>
    <w:rsid w:val="00C52523"/>
    <w:rsid w:val="00C53203"/>
    <w:rsid w:val="00C532D4"/>
    <w:rsid w:val="00C533A3"/>
    <w:rsid w:val="00C53C68"/>
    <w:rsid w:val="00C54472"/>
    <w:rsid w:val="00C54CFB"/>
    <w:rsid w:val="00C55289"/>
    <w:rsid w:val="00C55380"/>
    <w:rsid w:val="00C5549D"/>
    <w:rsid w:val="00C55E68"/>
    <w:rsid w:val="00C576FE"/>
    <w:rsid w:val="00C5774C"/>
    <w:rsid w:val="00C57974"/>
    <w:rsid w:val="00C57D73"/>
    <w:rsid w:val="00C602BD"/>
    <w:rsid w:val="00C60315"/>
    <w:rsid w:val="00C61633"/>
    <w:rsid w:val="00C61814"/>
    <w:rsid w:val="00C62617"/>
    <w:rsid w:val="00C62CDA"/>
    <w:rsid w:val="00C62E4D"/>
    <w:rsid w:val="00C6307C"/>
    <w:rsid w:val="00C63330"/>
    <w:rsid w:val="00C639CE"/>
    <w:rsid w:val="00C64239"/>
    <w:rsid w:val="00C646C4"/>
    <w:rsid w:val="00C64B5D"/>
    <w:rsid w:val="00C64EF8"/>
    <w:rsid w:val="00C650A4"/>
    <w:rsid w:val="00C65AED"/>
    <w:rsid w:val="00C66978"/>
    <w:rsid w:val="00C672F2"/>
    <w:rsid w:val="00C679AB"/>
    <w:rsid w:val="00C7024A"/>
    <w:rsid w:val="00C706C0"/>
    <w:rsid w:val="00C71894"/>
    <w:rsid w:val="00C71D97"/>
    <w:rsid w:val="00C725FE"/>
    <w:rsid w:val="00C72694"/>
    <w:rsid w:val="00C7355D"/>
    <w:rsid w:val="00C73FE2"/>
    <w:rsid w:val="00C74D43"/>
    <w:rsid w:val="00C762DB"/>
    <w:rsid w:val="00C76368"/>
    <w:rsid w:val="00C76560"/>
    <w:rsid w:val="00C76902"/>
    <w:rsid w:val="00C7692F"/>
    <w:rsid w:val="00C774E0"/>
    <w:rsid w:val="00C77878"/>
    <w:rsid w:val="00C77FF6"/>
    <w:rsid w:val="00C80BBD"/>
    <w:rsid w:val="00C80E46"/>
    <w:rsid w:val="00C81DD4"/>
    <w:rsid w:val="00C8272A"/>
    <w:rsid w:val="00C82E4D"/>
    <w:rsid w:val="00C82FEB"/>
    <w:rsid w:val="00C8359F"/>
    <w:rsid w:val="00C8436F"/>
    <w:rsid w:val="00C85183"/>
    <w:rsid w:val="00C85259"/>
    <w:rsid w:val="00C86709"/>
    <w:rsid w:val="00C87200"/>
    <w:rsid w:val="00C87808"/>
    <w:rsid w:val="00C90229"/>
    <w:rsid w:val="00C936FD"/>
    <w:rsid w:val="00C942D1"/>
    <w:rsid w:val="00C94DE5"/>
    <w:rsid w:val="00C953A7"/>
    <w:rsid w:val="00C958F4"/>
    <w:rsid w:val="00C97FCD"/>
    <w:rsid w:val="00CA01E9"/>
    <w:rsid w:val="00CA1746"/>
    <w:rsid w:val="00CA1F4D"/>
    <w:rsid w:val="00CA20BC"/>
    <w:rsid w:val="00CA2F33"/>
    <w:rsid w:val="00CA3912"/>
    <w:rsid w:val="00CA4064"/>
    <w:rsid w:val="00CA422B"/>
    <w:rsid w:val="00CA4752"/>
    <w:rsid w:val="00CA59DC"/>
    <w:rsid w:val="00CA674F"/>
    <w:rsid w:val="00CA688F"/>
    <w:rsid w:val="00CA6CA8"/>
    <w:rsid w:val="00CA7979"/>
    <w:rsid w:val="00CA79DF"/>
    <w:rsid w:val="00CA7CDC"/>
    <w:rsid w:val="00CB0683"/>
    <w:rsid w:val="00CB0C82"/>
    <w:rsid w:val="00CB0D2D"/>
    <w:rsid w:val="00CB0E92"/>
    <w:rsid w:val="00CB0F33"/>
    <w:rsid w:val="00CB219F"/>
    <w:rsid w:val="00CB2882"/>
    <w:rsid w:val="00CB2FA6"/>
    <w:rsid w:val="00CB30DF"/>
    <w:rsid w:val="00CB5025"/>
    <w:rsid w:val="00CB51E1"/>
    <w:rsid w:val="00CB5B14"/>
    <w:rsid w:val="00CB6E4E"/>
    <w:rsid w:val="00CC0171"/>
    <w:rsid w:val="00CC1D3E"/>
    <w:rsid w:val="00CC1F3B"/>
    <w:rsid w:val="00CC2736"/>
    <w:rsid w:val="00CC27D0"/>
    <w:rsid w:val="00CC296E"/>
    <w:rsid w:val="00CC2D12"/>
    <w:rsid w:val="00CC3FBB"/>
    <w:rsid w:val="00CC4C92"/>
    <w:rsid w:val="00CC5402"/>
    <w:rsid w:val="00CC5632"/>
    <w:rsid w:val="00CC606E"/>
    <w:rsid w:val="00CC67B6"/>
    <w:rsid w:val="00CC6B3D"/>
    <w:rsid w:val="00CC6D7C"/>
    <w:rsid w:val="00CC72FD"/>
    <w:rsid w:val="00CC737F"/>
    <w:rsid w:val="00CC756E"/>
    <w:rsid w:val="00CC7652"/>
    <w:rsid w:val="00CC7F19"/>
    <w:rsid w:val="00CD067A"/>
    <w:rsid w:val="00CD09FC"/>
    <w:rsid w:val="00CD1516"/>
    <w:rsid w:val="00CD2DE0"/>
    <w:rsid w:val="00CD3589"/>
    <w:rsid w:val="00CD3618"/>
    <w:rsid w:val="00CD4122"/>
    <w:rsid w:val="00CD4320"/>
    <w:rsid w:val="00CD5013"/>
    <w:rsid w:val="00CD6954"/>
    <w:rsid w:val="00CD6D09"/>
    <w:rsid w:val="00CD6F93"/>
    <w:rsid w:val="00CD7C0B"/>
    <w:rsid w:val="00CE02B3"/>
    <w:rsid w:val="00CE0840"/>
    <w:rsid w:val="00CE0A4C"/>
    <w:rsid w:val="00CE0A9D"/>
    <w:rsid w:val="00CE0BC2"/>
    <w:rsid w:val="00CE10A6"/>
    <w:rsid w:val="00CE155B"/>
    <w:rsid w:val="00CE169D"/>
    <w:rsid w:val="00CE191B"/>
    <w:rsid w:val="00CE1C81"/>
    <w:rsid w:val="00CE3037"/>
    <w:rsid w:val="00CE32B9"/>
    <w:rsid w:val="00CE3681"/>
    <w:rsid w:val="00CE4630"/>
    <w:rsid w:val="00CE4B79"/>
    <w:rsid w:val="00CE529B"/>
    <w:rsid w:val="00CE5467"/>
    <w:rsid w:val="00CE5BE6"/>
    <w:rsid w:val="00CE5CE3"/>
    <w:rsid w:val="00CE66BD"/>
    <w:rsid w:val="00CE67E5"/>
    <w:rsid w:val="00CE68C0"/>
    <w:rsid w:val="00CE7F9A"/>
    <w:rsid w:val="00CF04B1"/>
    <w:rsid w:val="00CF06D3"/>
    <w:rsid w:val="00CF0B7F"/>
    <w:rsid w:val="00CF2006"/>
    <w:rsid w:val="00CF230D"/>
    <w:rsid w:val="00CF2516"/>
    <w:rsid w:val="00CF2911"/>
    <w:rsid w:val="00CF3EF6"/>
    <w:rsid w:val="00CF4351"/>
    <w:rsid w:val="00CF5088"/>
    <w:rsid w:val="00CF5611"/>
    <w:rsid w:val="00CF5E7A"/>
    <w:rsid w:val="00CF6617"/>
    <w:rsid w:val="00CF76FC"/>
    <w:rsid w:val="00CF7DDF"/>
    <w:rsid w:val="00D0040C"/>
    <w:rsid w:val="00D00840"/>
    <w:rsid w:val="00D00A18"/>
    <w:rsid w:val="00D00B81"/>
    <w:rsid w:val="00D00F3A"/>
    <w:rsid w:val="00D017C2"/>
    <w:rsid w:val="00D02237"/>
    <w:rsid w:val="00D038A0"/>
    <w:rsid w:val="00D03AE5"/>
    <w:rsid w:val="00D046C2"/>
    <w:rsid w:val="00D06531"/>
    <w:rsid w:val="00D07027"/>
    <w:rsid w:val="00D073B2"/>
    <w:rsid w:val="00D07F11"/>
    <w:rsid w:val="00D07FBF"/>
    <w:rsid w:val="00D103F8"/>
    <w:rsid w:val="00D11353"/>
    <w:rsid w:val="00D11707"/>
    <w:rsid w:val="00D124CF"/>
    <w:rsid w:val="00D12D2B"/>
    <w:rsid w:val="00D13020"/>
    <w:rsid w:val="00D130EE"/>
    <w:rsid w:val="00D131B1"/>
    <w:rsid w:val="00D13994"/>
    <w:rsid w:val="00D13A6A"/>
    <w:rsid w:val="00D1509A"/>
    <w:rsid w:val="00D15276"/>
    <w:rsid w:val="00D1544C"/>
    <w:rsid w:val="00D15A87"/>
    <w:rsid w:val="00D15FB3"/>
    <w:rsid w:val="00D16375"/>
    <w:rsid w:val="00D165D4"/>
    <w:rsid w:val="00D175F3"/>
    <w:rsid w:val="00D1781B"/>
    <w:rsid w:val="00D17EEF"/>
    <w:rsid w:val="00D17F07"/>
    <w:rsid w:val="00D22214"/>
    <w:rsid w:val="00D22677"/>
    <w:rsid w:val="00D22A28"/>
    <w:rsid w:val="00D23D60"/>
    <w:rsid w:val="00D25233"/>
    <w:rsid w:val="00D25333"/>
    <w:rsid w:val="00D265F1"/>
    <w:rsid w:val="00D26B57"/>
    <w:rsid w:val="00D2726B"/>
    <w:rsid w:val="00D27B30"/>
    <w:rsid w:val="00D27EBA"/>
    <w:rsid w:val="00D300A6"/>
    <w:rsid w:val="00D30490"/>
    <w:rsid w:val="00D32744"/>
    <w:rsid w:val="00D3337A"/>
    <w:rsid w:val="00D34BED"/>
    <w:rsid w:val="00D35B25"/>
    <w:rsid w:val="00D36839"/>
    <w:rsid w:val="00D36D7D"/>
    <w:rsid w:val="00D37E56"/>
    <w:rsid w:val="00D37F40"/>
    <w:rsid w:val="00D40995"/>
    <w:rsid w:val="00D449B4"/>
    <w:rsid w:val="00D44B2D"/>
    <w:rsid w:val="00D45CD0"/>
    <w:rsid w:val="00D45D15"/>
    <w:rsid w:val="00D46535"/>
    <w:rsid w:val="00D46930"/>
    <w:rsid w:val="00D46A77"/>
    <w:rsid w:val="00D46EE8"/>
    <w:rsid w:val="00D47A14"/>
    <w:rsid w:val="00D50BF7"/>
    <w:rsid w:val="00D5212F"/>
    <w:rsid w:val="00D525D2"/>
    <w:rsid w:val="00D5278A"/>
    <w:rsid w:val="00D52F2D"/>
    <w:rsid w:val="00D5445A"/>
    <w:rsid w:val="00D5466A"/>
    <w:rsid w:val="00D546ED"/>
    <w:rsid w:val="00D553CF"/>
    <w:rsid w:val="00D5607A"/>
    <w:rsid w:val="00D56BBF"/>
    <w:rsid w:val="00D56F83"/>
    <w:rsid w:val="00D57CEF"/>
    <w:rsid w:val="00D60673"/>
    <w:rsid w:val="00D60792"/>
    <w:rsid w:val="00D60A80"/>
    <w:rsid w:val="00D623D5"/>
    <w:rsid w:val="00D6286F"/>
    <w:rsid w:val="00D63A70"/>
    <w:rsid w:val="00D65005"/>
    <w:rsid w:val="00D6549F"/>
    <w:rsid w:val="00D6604A"/>
    <w:rsid w:val="00D66BB8"/>
    <w:rsid w:val="00D66BBB"/>
    <w:rsid w:val="00D6762F"/>
    <w:rsid w:val="00D67C4C"/>
    <w:rsid w:val="00D7053A"/>
    <w:rsid w:val="00D71216"/>
    <w:rsid w:val="00D73071"/>
    <w:rsid w:val="00D73634"/>
    <w:rsid w:val="00D73A45"/>
    <w:rsid w:val="00D73C37"/>
    <w:rsid w:val="00D73ED4"/>
    <w:rsid w:val="00D74666"/>
    <w:rsid w:val="00D75DEE"/>
    <w:rsid w:val="00D777CE"/>
    <w:rsid w:val="00D80A97"/>
    <w:rsid w:val="00D80C58"/>
    <w:rsid w:val="00D81122"/>
    <w:rsid w:val="00D834EF"/>
    <w:rsid w:val="00D835A3"/>
    <w:rsid w:val="00D836A5"/>
    <w:rsid w:val="00D83780"/>
    <w:rsid w:val="00D83895"/>
    <w:rsid w:val="00D840B6"/>
    <w:rsid w:val="00D84167"/>
    <w:rsid w:val="00D85A09"/>
    <w:rsid w:val="00D8704A"/>
    <w:rsid w:val="00D87314"/>
    <w:rsid w:val="00D873EF"/>
    <w:rsid w:val="00D87E5C"/>
    <w:rsid w:val="00D9063C"/>
    <w:rsid w:val="00D9087B"/>
    <w:rsid w:val="00D9147F"/>
    <w:rsid w:val="00D918F5"/>
    <w:rsid w:val="00D91DE6"/>
    <w:rsid w:val="00D925FA"/>
    <w:rsid w:val="00D928EB"/>
    <w:rsid w:val="00D9308E"/>
    <w:rsid w:val="00D93DE1"/>
    <w:rsid w:val="00D93FD7"/>
    <w:rsid w:val="00D9595A"/>
    <w:rsid w:val="00D95DBA"/>
    <w:rsid w:val="00D96349"/>
    <w:rsid w:val="00D96B9C"/>
    <w:rsid w:val="00D9718C"/>
    <w:rsid w:val="00D9724B"/>
    <w:rsid w:val="00D9736F"/>
    <w:rsid w:val="00D975B2"/>
    <w:rsid w:val="00DA1CCD"/>
    <w:rsid w:val="00DA29AA"/>
    <w:rsid w:val="00DA29DD"/>
    <w:rsid w:val="00DA2F8B"/>
    <w:rsid w:val="00DA3D4E"/>
    <w:rsid w:val="00DA4098"/>
    <w:rsid w:val="00DA43BE"/>
    <w:rsid w:val="00DA50F0"/>
    <w:rsid w:val="00DA5B86"/>
    <w:rsid w:val="00DA6DC9"/>
    <w:rsid w:val="00DB08BA"/>
    <w:rsid w:val="00DB111B"/>
    <w:rsid w:val="00DB2119"/>
    <w:rsid w:val="00DB24FC"/>
    <w:rsid w:val="00DB4627"/>
    <w:rsid w:val="00DB47F3"/>
    <w:rsid w:val="00DB5512"/>
    <w:rsid w:val="00DB5E57"/>
    <w:rsid w:val="00DB7FDA"/>
    <w:rsid w:val="00DC00DF"/>
    <w:rsid w:val="00DC00E5"/>
    <w:rsid w:val="00DC05C5"/>
    <w:rsid w:val="00DC1326"/>
    <w:rsid w:val="00DC1EF4"/>
    <w:rsid w:val="00DC1F7E"/>
    <w:rsid w:val="00DC2B11"/>
    <w:rsid w:val="00DC30F9"/>
    <w:rsid w:val="00DC4239"/>
    <w:rsid w:val="00DC6333"/>
    <w:rsid w:val="00DC6AD9"/>
    <w:rsid w:val="00DC786B"/>
    <w:rsid w:val="00DC7A36"/>
    <w:rsid w:val="00DD0498"/>
    <w:rsid w:val="00DD04E4"/>
    <w:rsid w:val="00DD051F"/>
    <w:rsid w:val="00DD098D"/>
    <w:rsid w:val="00DD1050"/>
    <w:rsid w:val="00DD15C0"/>
    <w:rsid w:val="00DD23F7"/>
    <w:rsid w:val="00DD25ED"/>
    <w:rsid w:val="00DD2D07"/>
    <w:rsid w:val="00DD4582"/>
    <w:rsid w:val="00DD50DB"/>
    <w:rsid w:val="00DD5BB3"/>
    <w:rsid w:val="00DD5E3C"/>
    <w:rsid w:val="00DD682C"/>
    <w:rsid w:val="00DD6926"/>
    <w:rsid w:val="00DD7487"/>
    <w:rsid w:val="00DD77B7"/>
    <w:rsid w:val="00DE0732"/>
    <w:rsid w:val="00DE0777"/>
    <w:rsid w:val="00DE0848"/>
    <w:rsid w:val="00DE19FD"/>
    <w:rsid w:val="00DE1B2F"/>
    <w:rsid w:val="00DE2AFA"/>
    <w:rsid w:val="00DE2E13"/>
    <w:rsid w:val="00DE3354"/>
    <w:rsid w:val="00DE49A3"/>
    <w:rsid w:val="00DE54A4"/>
    <w:rsid w:val="00DE66E6"/>
    <w:rsid w:val="00DE67CD"/>
    <w:rsid w:val="00DE6B36"/>
    <w:rsid w:val="00DE6FC7"/>
    <w:rsid w:val="00DE72B9"/>
    <w:rsid w:val="00DE7767"/>
    <w:rsid w:val="00DE7C32"/>
    <w:rsid w:val="00DF0427"/>
    <w:rsid w:val="00DF06AE"/>
    <w:rsid w:val="00DF1632"/>
    <w:rsid w:val="00DF171F"/>
    <w:rsid w:val="00DF25C5"/>
    <w:rsid w:val="00DF2F36"/>
    <w:rsid w:val="00DF34A4"/>
    <w:rsid w:val="00DF35E5"/>
    <w:rsid w:val="00DF406B"/>
    <w:rsid w:val="00DF5C34"/>
    <w:rsid w:val="00DF5FB0"/>
    <w:rsid w:val="00DF65CA"/>
    <w:rsid w:val="00DF73D1"/>
    <w:rsid w:val="00E00074"/>
    <w:rsid w:val="00E0041B"/>
    <w:rsid w:val="00E00973"/>
    <w:rsid w:val="00E0110F"/>
    <w:rsid w:val="00E01452"/>
    <w:rsid w:val="00E01BAF"/>
    <w:rsid w:val="00E02E54"/>
    <w:rsid w:val="00E0300D"/>
    <w:rsid w:val="00E03DE1"/>
    <w:rsid w:val="00E03F02"/>
    <w:rsid w:val="00E06245"/>
    <w:rsid w:val="00E10517"/>
    <w:rsid w:val="00E116F2"/>
    <w:rsid w:val="00E12D5C"/>
    <w:rsid w:val="00E12E24"/>
    <w:rsid w:val="00E13037"/>
    <w:rsid w:val="00E13521"/>
    <w:rsid w:val="00E144F1"/>
    <w:rsid w:val="00E154D0"/>
    <w:rsid w:val="00E20105"/>
    <w:rsid w:val="00E20314"/>
    <w:rsid w:val="00E204E5"/>
    <w:rsid w:val="00E20F3D"/>
    <w:rsid w:val="00E234A5"/>
    <w:rsid w:val="00E236CC"/>
    <w:rsid w:val="00E23C86"/>
    <w:rsid w:val="00E245F1"/>
    <w:rsid w:val="00E24C64"/>
    <w:rsid w:val="00E26698"/>
    <w:rsid w:val="00E30166"/>
    <w:rsid w:val="00E304D3"/>
    <w:rsid w:val="00E3101B"/>
    <w:rsid w:val="00E3337A"/>
    <w:rsid w:val="00E33D61"/>
    <w:rsid w:val="00E34054"/>
    <w:rsid w:val="00E343CA"/>
    <w:rsid w:val="00E345AE"/>
    <w:rsid w:val="00E34672"/>
    <w:rsid w:val="00E34974"/>
    <w:rsid w:val="00E349EE"/>
    <w:rsid w:val="00E3604F"/>
    <w:rsid w:val="00E360F1"/>
    <w:rsid w:val="00E3672C"/>
    <w:rsid w:val="00E36AD3"/>
    <w:rsid w:val="00E3724E"/>
    <w:rsid w:val="00E37AE4"/>
    <w:rsid w:val="00E37C73"/>
    <w:rsid w:val="00E402ED"/>
    <w:rsid w:val="00E40A89"/>
    <w:rsid w:val="00E416C0"/>
    <w:rsid w:val="00E434F9"/>
    <w:rsid w:val="00E4386D"/>
    <w:rsid w:val="00E43A6A"/>
    <w:rsid w:val="00E4478A"/>
    <w:rsid w:val="00E44E80"/>
    <w:rsid w:val="00E45679"/>
    <w:rsid w:val="00E45BC2"/>
    <w:rsid w:val="00E45E7F"/>
    <w:rsid w:val="00E45F0E"/>
    <w:rsid w:val="00E45FE8"/>
    <w:rsid w:val="00E46518"/>
    <w:rsid w:val="00E46C38"/>
    <w:rsid w:val="00E47640"/>
    <w:rsid w:val="00E50B3B"/>
    <w:rsid w:val="00E5116F"/>
    <w:rsid w:val="00E51977"/>
    <w:rsid w:val="00E51BDF"/>
    <w:rsid w:val="00E5245A"/>
    <w:rsid w:val="00E52915"/>
    <w:rsid w:val="00E530B3"/>
    <w:rsid w:val="00E5330A"/>
    <w:rsid w:val="00E53368"/>
    <w:rsid w:val="00E5343D"/>
    <w:rsid w:val="00E5390B"/>
    <w:rsid w:val="00E53DFB"/>
    <w:rsid w:val="00E54EA8"/>
    <w:rsid w:val="00E551E9"/>
    <w:rsid w:val="00E57316"/>
    <w:rsid w:val="00E574D0"/>
    <w:rsid w:val="00E57915"/>
    <w:rsid w:val="00E5794F"/>
    <w:rsid w:val="00E61BFA"/>
    <w:rsid w:val="00E6225C"/>
    <w:rsid w:val="00E62AB8"/>
    <w:rsid w:val="00E62CD0"/>
    <w:rsid w:val="00E63331"/>
    <w:rsid w:val="00E6405E"/>
    <w:rsid w:val="00E64132"/>
    <w:rsid w:val="00E6432E"/>
    <w:rsid w:val="00E660D6"/>
    <w:rsid w:val="00E66882"/>
    <w:rsid w:val="00E66D64"/>
    <w:rsid w:val="00E67411"/>
    <w:rsid w:val="00E704C0"/>
    <w:rsid w:val="00E70F0A"/>
    <w:rsid w:val="00E717CD"/>
    <w:rsid w:val="00E71DEF"/>
    <w:rsid w:val="00E72DB6"/>
    <w:rsid w:val="00E74817"/>
    <w:rsid w:val="00E7491A"/>
    <w:rsid w:val="00E76210"/>
    <w:rsid w:val="00E769BC"/>
    <w:rsid w:val="00E77231"/>
    <w:rsid w:val="00E8024B"/>
    <w:rsid w:val="00E80346"/>
    <w:rsid w:val="00E805C2"/>
    <w:rsid w:val="00E81B9A"/>
    <w:rsid w:val="00E82598"/>
    <w:rsid w:val="00E837DF"/>
    <w:rsid w:val="00E842B1"/>
    <w:rsid w:val="00E8487A"/>
    <w:rsid w:val="00E84B82"/>
    <w:rsid w:val="00E85AFE"/>
    <w:rsid w:val="00E862C8"/>
    <w:rsid w:val="00E86BA2"/>
    <w:rsid w:val="00E875E9"/>
    <w:rsid w:val="00E90023"/>
    <w:rsid w:val="00E908A8"/>
    <w:rsid w:val="00E918E6"/>
    <w:rsid w:val="00E93FC4"/>
    <w:rsid w:val="00E943F8"/>
    <w:rsid w:val="00E9445D"/>
    <w:rsid w:val="00E9448F"/>
    <w:rsid w:val="00E94D20"/>
    <w:rsid w:val="00E95D0D"/>
    <w:rsid w:val="00E97039"/>
    <w:rsid w:val="00E97041"/>
    <w:rsid w:val="00E97046"/>
    <w:rsid w:val="00E97FF7"/>
    <w:rsid w:val="00EA109D"/>
    <w:rsid w:val="00EA1509"/>
    <w:rsid w:val="00EA201A"/>
    <w:rsid w:val="00EA253B"/>
    <w:rsid w:val="00EA25B6"/>
    <w:rsid w:val="00EA3FBB"/>
    <w:rsid w:val="00EA45E2"/>
    <w:rsid w:val="00EA4CDE"/>
    <w:rsid w:val="00EA5136"/>
    <w:rsid w:val="00EA6328"/>
    <w:rsid w:val="00EA63EF"/>
    <w:rsid w:val="00EA68DB"/>
    <w:rsid w:val="00EA71C5"/>
    <w:rsid w:val="00EA7BD4"/>
    <w:rsid w:val="00EA7BFC"/>
    <w:rsid w:val="00EB0AC9"/>
    <w:rsid w:val="00EB0B90"/>
    <w:rsid w:val="00EB0D2C"/>
    <w:rsid w:val="00EB0F55"/>
    <w:rsid w:val="00EB1F16"/>
    <w:rsid w:val="00EB2900"/>
    <w:rsid w:val="00EB42F8"/>
    <w:rsid w:val="00EB4316"/>
    <w:rsid w:val="00EB475B"/>
    <w:rsid w:val="00EB5A3B"/>
    <w:rsid w:val="00EB5CF0"/>
    <w:rsid w:val="00EB5D5C"/>
    <w:rsid w:val="00EB74BD"/>
    <w:rsid w:val="00EB7804"/>
    <w:rsid w:val="00EC0351"/>
    <w:rsid w:val="00EC049F"/>
    <w:rsid w:val="00EC14A5"/>
    <w:rsid w:val="00EC161F"/>
    <w:rsid w:val="00EC1ABA"/>
    <w:rsid w:val="00EC1F30"/>
    <w:rsid w:val="00EC250C"/>
    <w:rsid w:val="00EC3497"/>
    <w:rsid w:val="00EC3FEC"/>
    <w:rsid w:val="00EC46D5"/>
    <w:rsid w:val="00EC556A"/>
    <w:rsid w:val="00EC5ACA"/>
    <w:rsid w:val="00EC6099"/>
    <w:rsid w:val="00EC660E"/>
    <w:rsid w:val="00EC7869"/>
    <w:rsid w:val="00ED016B"/>
    <w:rsid w:val="00ED04E7"/>
    <w:rsid w:val="00ED0CFF"/>
    <w:rsid w:val="00ED0F77"/>
    <w:rsid w:val="00ED1039"/>
    <w:rsid w:val="00ED19E5"/>
    <w:rsid w:val="00ED2632"/>
    <w:rsid w:val="00ED2639"/>
    <w:rsid w:val="00ED297B"/>
    <w:rsid w:val="00ED2D0B"/>
    <w:rsid w:val="00ED316C"/>
    <w:rsid w:val="00ED47D9"/>
    <w:rsid w:val="00ED485F"/>
    <w:rsid w:val="00ED48BA"/>
    <w:rsid w:val="00ED4AAB"/>
    <w:rsid w:val="00ED56F8"/>
    <w:rsid w:val="00EE00BE"/>
    <w:rsid w:val="00EE0429"/>
    <w:rsid w:val="00EE2B9D"/>
    <w:rsid w:val="00EE39C1"/>
    <w:rsid w:val="00EE39DB"/>
    <w:rsid w:val="00EE3CCF"/>
    <w:rsid w:val="00EE44FF"/>
    <w:rsid w:val="00EE4AFC"/>
    <w:rsid w:val="00EE554B"/>
    <w:rsid w:val="00EE5A0C"/>
    <w:rsid w:val="00EE6BED"/>
    <w:rsid w:val="00EE75D7"/>
    <w:rsid w:val="00EF0633"/>
    <w:rsid w:val="00EF0869"/>
    <w:rsid w:val="00EF08B1"/>
    <w:rsid w:val="00EF0BF4"/>
    <w:rsid w:val="00EF0E3D"/>
    <w:rsid w:val="00EF196D"/>
    <w:rsid w:val="00EF1F34"/>
    <w:rsid w:val="00EF5251"/>
    <w:rsid w:val="00EF61FD"/>
    <w:rsid w:val="00EF6417"/>
    <w:rsid w:val="00EF7532"/>
    <w:rsid w:val="00EF79D8"/>
    <w:rsid w:val="00F0204C"/>
    <w:rsid w:val="00F021B7"/>
    <w:rsid w:val="00F04977"/>
    <w:rsid w:val="00F05B64"/>
    <w:rsid w:val="00F05D7A"/>
    <w:rsid w:val="00F06FB8"/>
    <w:rsid w:val="00F100E1"/>
    <w:rsid w:val="00F107CB"/>
    <w:rsid w:val="00F11CE2"/>
    <w:rsid w:val="00F1269D"/>
    <w:rsid w:val="00F136EA"/>
    <w:rsid w:val="00F1398E"/>
    <w:rsid w:val="00F13B44"/>
    <w:rsid w:val="00F13D9A"/>
    <w:rsid w:val="00F14F67"/>
    <w:rsid w:val="00F15451"/>
    <w:rsid w:val="00F154D3"/>
    <w:rsid w:val="00F16415"/>
    <w:rsid w:val="00F17F65"/>
    <w:rsid w:val="00F2027E"/>
    <w:rsid w:val="00F207A6"/>
    <w:rsid w:val="00F20CA1"/>
    <w:rsid w:val="00F215CA"/>
    <w:rsid w:val="00F22681"/>
    <w:rsid w:val="00F22791"/>
    <w:rsid w:val="00F22DD9"/>
    <w:rsid w:val="00F23DCC"/>
    <w:rsid w:val="00F24273"/>
    <w:rsid w:val="00F2465A"/>
    <w:rsid w:val="00F24EFA"/>
    <w:rsid w:val="00F24FD4"/>
    <w:rsid w:val="00F26521"/>
    <w:rsid w:val="00F267D4"/>
    <w:rsid w:val="00F27305"/>
    <w:rsid w:val="00F27BE9"/>
    <w:rsid w:val="00F30477"/>
    <w:rsid w:val="00F30EDC"/>
    <w:rsid w:val="00F31102"/>
    <w:rsid w:val="00F321E8"/>
    <w:rsid w:val="00F330FE"/>
    <w:rsid w:val="00F373CC"/>
    <w:rsid w:val="00F40D27"/>
    <w:rsid w:val="00F41270"/>
    <w:rsid w:val="00F415E7"/>
    <w:rsid w:val="00F41CB1"/>
    <w:rsid w:val="00F421B1"/>
    <w:rsid w:val="00F42506"/>
    <w:rsid w:val="00F4277A"/>
    <w:rsid w:val="00F42E3A"/>
    <w:rsid w:val="00F43FCC"/>
    <w:rsid w:val="00F44153"/>
    <w:rsid w:val="00F44D5E"/>
    <w:rsid w:val="00F44F90"/>
    <w:rsid w:val="00F45022"/>
    <w:rsid w:val="00F453B5"/>
    <w:rsid w:val="00F453F1"/>
    <w:rsid w:val="00F47363"/>
    <w:rsid w:val="00F4761A"/>
    <w:rsid w:val="00F50513"/>
    <w:rsid w:val="00F51830"/>
    <w:rsid w:val="00F51D58"/>
    <w:rsid w:val="00F51E25"/>
    <w:rsid w:val="00F51EC0"/>
    <w:rsid w:val="00F52F22"/>
    <w:rsid w:val="00F539CC"/>
    <w:rsid w:val="00F54824"/>
    <w:rsid w:val="00F5482B"/>
    <w:rsid w:val="00F55B4C"/>
    <w:rsid w:val="00F55CE5"/>
    <w:rsid w:val="00F55FC0"/>
    <w:rsid w:val="00F5612B"/>
    <w:rsid w:val="00F56362"/>
    <w:rsid w:val="00F60023"/>
    <w:rsid w:val="00F6022F"/>
    <w:rsid w:val="00F60456"/>
    <w:rsid w:val="00F60506"/>
    <w:rsid w:val="00F60AB1"/>
    <w:rsid w:val="00F60E25"/>
    <w:rsid w:val="00F61627"/>
    <w:rsid w:val="00F61975"/>
    <w:rsid w:val="00F61C07"/>
    <w:rsid w:val="00F62320"/>
    <w:rsid w:val="00F638F6"/>
    <w:rsid w:val="00F64B9C"/>
    <w:rsid w:val="00F65D02"/>
    <w:rsid w:val="00F669F9"/>
    <w:rsid w:val="00F67B20"/>
    <w:rsid w:val="00F67B45"/>
    <w:rsid w:val="00F70703"/>
    <w:rsid w:val="00F70D59"/>
    <w:rsid w:val="00F70E36"/>
    <w:rsid w:val="00F7154D"/>
    <w:rsid w:val="00F71684"/>
    <w:rsid w:val="00F7281D"/>
    <w:rsid w:val="00F72F64"/>
    <w:rsid w:val="00F73397"/>
    <w:rsid w:val="00F74536"/>
    <w:rsid w:val="00F74A42"/>
    <w:rsid w:val="00F74F60"/>
    <w:rsid w:val="00F75D89"/>
    <w:rsid w:val="00F75F85"/>
    <w:rsid w:val="00F76F51"/>
    <w:rsid w:val="00F80242"/>
    <w:rsid w:val="00F802AD"/>
    <w:rsid w:val="00F803D4"/>
    <w:rsid w:val="00F80592"/>
    <w:rsid w:val="00F82E6E"/>
    <w:rsid w:val="00F83F85"/>
    <w:rsid w:val="00F84780"/>
    <w:rsid w:val="00F84A51"/>
    <w:rsid w:val="00F856DE"/>
    <w:rsid w:val="00F874B3"/>
    <w:rsid w:val="00F876C0"/>
    <w:rsid w:val="00F87C13"/>
    <w:rsid w:val="00F87EB3"/>
    <w:rsid w:val="00F901F5"/>
    <w:rsid w:val="00F91309"/>
    <w:rsid w:val="00F918C4"/>
    <w:rsid w:val="00F91B77"/>
    <w:rsid w:val="00F91B8A"/>
    <w:rsid w:val="00F92135"/>
    <w:rsid w:val="00F92155"/>
    <w:rsid w:val="00F927FE"/>
    <w:rsid w:val="00F92B4A"/>
    <w:rsid w:val="00F92EB8"/>
    <w:rsid w:val="00F940FE"/>
    <w:rsid w:val="00F94567"/>
    <w:rsid w:val="00F950FD"/>
    <w:rsid w:val="00F95209"/>
    <w:rsid w:val="00F957B7"/>
    <w:rsid w:val="00F971CA"/>
    <w:rsid w:val="00F976DA"/>
    <w:rsid w:val="00FA06BA"/>
    <w:rsid w:val="00FA06DE"/>
    <w:rsid w:val="00FA0CF9"/>
    <w:rsid w:val="00FA1014"/>
    <w:rsid w:val="00FA2C23"/>
    <w:rsid w:val="00FA38C9"/>
    <w:rsid w:val="00FA4B26"/>
    <w:rsid w:val="00FA6394"/>
    <w:rsid w:val="00FA63F7"/>
    <w:rsid w:val="00FA76B8"/>
    <w:rsid w:val="00FA7831"/>
    <w:rsid w:val="00FA7A8E"/>
    <w:rsid w:val="00FB0F86"/>
    <w:rsid w:val="00FB1E15"/>
    <w:rsid w:val="00FB1F8F"/>
    <w:rsid w:val="00FB27D9"/>
    <w:rsid w:val="00FB37B5"/>
    <w:rsid w:val="00FB4749"/>
    <w:rsid w:val="00FB4DCC"/>
    <w:rsid w:val="00FB5CF2"/>
    <w:rsid w:val="00FB6BF6"/>
    <w:rsid w:val="00FB6C02"/>
    <w:rsid w:val="00FB79B2"/>
    <w:rsid w:val="00FC092C"/>
    <w:rsid w:val="00FC1294"/>
    <w:rsid w:val="00FC37EC"/>
    <w:rsid w:val="00FC3CDD"/>
    <w:rsid w:val="00FC5238"/>
    <w:rsid w:val="00FC5A93"/>
    <w:rsid w:val="00FC6DF6"/>
    <w:rsid w:val="00FC7ECA"/>
    <w:rsid w:val="00FD0269"/>
    <w:rsid w:val="00FD07DA"/>
    <w:rsid w:val="00FD0ABA"/>
    <w:rsid w:val="00FD170C"/>
    <w:rsid w:val="00FD1ACD"/>
    <w:rsid w:val="00FD217A"/>
    <w:rsid w:val="00FD22DA"/>
    <w:rsid w:val="00FD2521"/>
    <w:rsid w:val="00FD30D5"/>
    <w:rsid w:val="00FD32DD"/>
    <w:rsid w:val="00FD46C6"/>
    <w:rsid w:val="00FD497F"/>
    <w:rsid w:val="00FD5234"/>
    <w:rsid w:val="00FD6023"/>
    <w:rsid w:val="00FD74C5"/>
    <w:rsid w:val="00FD7B53"/>
    <w:rsid w:val="00FD7BF5"/>
    <w:rsid w:val="00FE0D3E"/>
    <w:rsid w:val="00FE1A12"/>
    <w:rsid w:val="00FE20FE"/>
    <w:rsid w:val="00FE2393"/>
    <w:rsid w:val="00FE2766"/>
    <w:rsid w:val="00FE3ED1"/>
    <w:rsid w:val="00FE4248"/>
    <w:rsid w:val="00FE4A3E"/>
    <w:rsid w:val="00FE60BA"/>
    <w:rsid w:val="00FE6322"/>
    <w:rsid w:val="00FE67F8"/>
    <w:rsid w:val="00FE68CB"/>
    <w:rsid w:val="00FE6A27"/>
    <w:rsid w:val="00FE76AB"/>
    <w:rsid w:val="00FE7A80"/>
    <w:rsid w:val="00FE7EAB"/>
    <w:rsid w:val="00FF08A0"/>
    <w:rsid w:val="00FF0C5A"/>
    <w:rsid w:val="00FF0FB9"/>
    <w:rsid w:val="00FF1223"/>
    <w:rsid w:val="00FF33CA"/>
    <w:rsid w:val="00FF3E4D"/>
    <w:rsid w:val="00FF604B"/>
    <w:rsid w:val="00FF622F"/>
    <w:rsid w:val="00FF78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09bcc"/>
    </o:shapedefaults>
    <o:shapelayout v:ext="edit">
      <o:idmap v:ext="edit" data="1"/>
    </o:shapelayout>
  </w:shapeDefaults>
  <w:decimalSymbol w:val="."/>
  <w:listSeparator w:val=","/>
  <w15:docId w15:val="{116A1832-2789-468E-9E21-7C4A373C9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7532"/>
    <w:pPr>
      <w:kinsoku w:val="0"/>
      <w:spacing w:before="120" w:line="264" w:lineRule="auto"/>
    </w:pPr>
    <w:rPr>
      <w:rFonts w:ascii="Arial" w:eastAsia="Arial" w:hAnsi="Arial" w:cs="Arial"/>
    </w:rPr>
  </w:style>
  <w:style w:type="paragraph" w:styleId="Heading1">
    <w:name w:val="heading 1"/>
    <w:aliases w:val="H1,CSBhead1,MainHeader,h1,II+,I,heading 1,Heading1,Level  1,H1-Heading 1,Header 1,Legal Line 1,head 1,Heading No. L1,temp,a,11,12,13,111,14,112,15,113,121,131,1111,141,1121,16,114,122,132,1112,142,1122,151,1131,1211,1311,11111,1411,11211,17,18"/>
    <w:basedOn w:val="Normal"/>
    <w:next w:val="Heading2"/>
    <w:link w:val="Heading1Char"/>
    <w:qFormat/>
    <w:rsid w:val="0000118B"/>
    <w:pPr>
      <w:keepNext/>
      <w:numPr>
        <w:numId w:val="1"/>
      </w:numPr>
      <w:pBdr>
        <w:bottom w:val="single" w:sz="18" w:space="1" w:color="009BCC"/>
      </w:pBdr>
      <w:spacing w:before="200" w:after="320"/>
      <w:outlineLvl w:val="0"/>
    </w:pPr>
    <w:rPr>
      <w:b/>
      <w:bCs/>
      <w:snapToGrid w:val="0"/>
      <w:color w:val="009BCC"/>
      <w:kern w:val="32"/>
      <w:sz w:val="32"/>
      <w:szCs w:val="32"/>
    </w:rPr>
  </w:style>
  <w:style w:type="paragraph" w:styleId="Heading2">
    <w:name w:val="heading 2"/>
    <w:aliases w:val="H2,h2,L2,H21,Chapter Title,style2,見出し 2,Header 2,Func Header,Header 21,Func Header1,Header 22,Func Header2,Header 23,Func Header3,Header 24,Func Header4,Header 211,Func Header11,Header 221,Func Header21,Header 231,Func Header31,Header 25,h,2m"/>
    <w:basedOn w:val="Normal"/>
    <w:next w:val="Normal"/>
    <w:link w:val="Heading2Char"/>
    <w:qFormat/>
    <w:rsid w:val="00EF7532"/>
    <w:pPr>
      <w:keepNext/>
      <w:numPr>
        <w:ilvl w:val="1"/>
        <w:numId w:val="1"/>
      </w:numPr>
      <w:spacing w:before="320" w:after="120"/>
      <w:outlineLvl w:val="1"/>
    </w:pPr>
    <w:rPr>
      <w:b/>
      <w:bCs/>
      <w:iCs/>
      <w:color w:val="009BCC"/>
      <w:sz w:val="28"/>
      <w:szCs w:val="28"/>
    </w:rPr>
  </w:style>
  <w:style w:type="paragraph" w:styleId="Heading3">
    <w:name w:val="heading 3"/>
    <w:aliases w:val="H3,3m,H3-Heading 3,3,l3.3,h3,l3,heading 3,list 3,list3,Heading3,Section,subhead,1.,Heading No. L3,2nd Level Head,見出し 3,Table Attribute Heading,Proposal Heading 3,DV Heading 3,Criterion,H31,Level 3 Topic Heading,h31,h32,L3,l31,3rd level,Head 3"/>
    <w:basedOn w:val="Normal"/>
    <w:next w:val="Normal"/>
    <w:link w:val="Heading3Char"/>
    <w:qFormat/>
    <w:rsid w:val="000413BA"/>
    <w:pPr>
      <w:keepNext/>
      <w:numPr>
        <w:ilvl w:val="2"/>
        <w:numId w:val="1"/>
      </w:numPr>
      <w:spacing w:before="240" w:after="80"/>
      <w:outlineLvl w:val="2"/>
    </w:pPr>
    <w:rPr>
      <w:b/>
      <w:bCs/>
      <w:color w:val="009BCC"/>
      <w:sz w:val="24"/>
      <w:szCs w:val="22"/>
    </w:rPr>
  </w:style>
  <w:style w:type="paragraph" w:styleId="Heading4">
    <w:name w:val="heading 4"/>
    <w:aliases w:val="H4,Cap_H4,Heading4,h4,heading 4,4,H4-Heading 4,a.,Heading No. L4,l4,heading4,44,3rd Level Head,Map Title,Level 2 - a,Heading 4 YY,(Alt+4),H41,(Alt+4)1,H42,(Alt+4)2,H43,(Alt+4)3,H44,(Alt+4)4,H45,(Alt+4)5,H411,(Alt+4)11,H421,(Alt+4)21,H431,d,I4"/>
    <w:basedOn w:val="Normal"/>
    <w:next w:val="Normal"/>
    <w:link w:val="Heading4Char"/>
    <w:qFormat/>
    <w:rsid w:val="00EF7532"/>
    <w:pPr>
      <w:keepNext/>
      <w:spacing w:before="180"/>
      <w:outlineLvl w:val="3"/>
    </w:pPr>
    <w:rPr>
      <w:b/>
      <w:bCs/>
      <w:color w:val="004B66"/>
    </w:rPr>
  </w:style>
  <w:style w:type="paragraph" w:styleId="Heading5">
    <w:name w:val="heading 5"/>
    <w:aliases w:val="H5,5,h5,Block Label,L5,Hdg 5,H51,H52,L51,51,L1 Heading 5,l5,5m,heading 5,Heading 5 CFMU,Para 5,Heading 5(war),DNV-H5,Level 3 - i,1.1.1.1.1,mh2,Module heading 2,Numbered Sub-list,SLA"/>
    <w:basedOn w:val="Normal"/>
    <w:next w:val="Normal"/>
    <w:link w:val="Heading5Char"/>
    <w:uiPriority w:val="9"/>
    <w:qFormat/>
    <w:rsid w:val="00EF7532"/>
    <w:pPr>
      <w:keepNext/>
      <w:spacing w:before="160"/>
      <w:outlineLvl w:val="4"/>
    </w:pPr>
    <w:rPr>
      <w:i/>
      <w:iCs/>
      <w:color w:val="004B66"/>
    </w:rPr>
  </w:style>
  <w:style w:type="paragraph" w:styleId="Heading6">
    <w:name w:val="heading 6"/>
    <w:basedOn w:val="Normal"/>
    <w:next w:val="Normal"/>
    <w:uiPriority w:val="9"/>
    <w:qFormat/>
    <w:rsid w:val="00EF7532"/>
    <w:pPr>
      <w:keepNext/>
      <w:keepLines/>
      <w:outlineLvl w:val="5"/>
    </w:pPr>
    <w:rPr>
      <w:color w:val="004B66"/>
      <w:u w:val="single"/>
    </w:rPr>
  </w:style>
  <w:style w:type="paragraph" w:styleId="Heading7">
    <w:name w:val="heading 7"/>
    <w:basedOn w:val="Normal"/>
    <w:next w:val="Normal"/>
    <w:uiPriority w:val="9"/>
    <w:qFormat/>
    <w:rsid w:val="00EF7532"/>
    <w:pPr>
      <w:spacing w:before="240" w:after="60"/>
      <w:outlineLvl w:val="6"/>
    </w:pPr>
    <w:rPr>
      <w:rFonts w:ascii="Times New Roman" w:hAnsi="Times New Roman"/>
      <w:sz w:val="24"/>
    </w:rPr>
  </w:style>
  <w:style w:type="paragraph" w:styleId="Heading8">
    <w:name w:val="heading 8"/>
    <w:basedOn w:val="Normal"/>
    <w:next w:val="Normal"/>
    <w:qFormat/>
    <w:rsid w:val="00EF7532"/>
    <w:pPr>
      <w:spacing w:after="120"/>
      <w:outlineLvl w:val="7"/>
    </w:pPr>
    <w:rPr>
      <w:b/>
      <w:bCs/>
      <w:smallCaps/>
    </w:rPr>
  </w:style>
  <w:style w:type="paragraph" w:styleId="Heading9">
    <w:name w:val="heading 9"/>
    <w:basedOn w:val="Normal"/>
    <w:next w:val="Normal"/>
    <w:qFormat/>
    <w:rsid w:val="00EF7532"/>
    <w:p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SBhead1 Char,MainHeader Char,h1 Char,II+ Char,I Char,heading 1 Char,Heading1 Char,Level  1 Char,H1-Heading 1 Char,Header 1 Char,Legal Line 1 Char,head 1 Char,Heading No. L1 Char,temp Char,a Char,11 Char,12 Char,13 Char,111 Char"/>
    <w:basedOn w:val="DefaultParagraphFont"/>
    <w:link w:val="Heading1"/>
    <w:rsid w:val="0000118B"/>
    <w:rPr>
      <w:rFonts w:ascii="Arial" w:eastAsia="Arial" w:hAnsi="Arial" w:cs="Arial"/>
      <w:b/>
      <w:bCs/>
      <w:snapToGrid w:val="0"/>
      <w:color w:val="009BCC"/>
      <w:kern w:val="32"/>
      <w:sz w:val="32"/>
      <w:szCs w:val="32"/>
    </w:rPr>
  </w:style>
  <w:style w:type="paragraph" w:customStyle="1" w:styleId="DisclaimerTitle">
    <w:name w:val="Disclaimer Title"/>
    <w:basedOn w:val="Normal"/>
    <w:rsid w:val="00EF7532"/>
    <w:pPr>
      <w:spacing w:after="180"/>
      <w:jc w:val="center"/>
    </w:pPr>
    <w:rPr>
      <w:b/>
      <w:bCs/>
      <w:i/>
      <w:iCs/>
    </w:rPr>
  </w:style>
  <w:style w:type="paragraph" w:styleId="BalloonText">
    <w:name w:val="Balloon Text"/>
    <w:basedOn w:val="Normal"/>
    <w:semiHidden/>
    <w:rsid w:val="00EF7532"/>
    <w:rPr>
      <w:rFonts w:ascii="Tahoma" w:hAnsi="Tahoma" w:cs="Tahoma"/>
      <w:sz w:val="16"/>
      <w:szCs w:val="16"/>
    </w:rPr>
  </w:style>
  <w:style w:type="paragraph" w:styleId="Caption">
    <w:name w:val="caption"/>
    <w:aliases w:val="Figurer"/>
    <w:basedOn w:val="Normal"/>
    <w:next w:val="Normal"/>
    <w:link w:val="CaptionChar"/>
    <w:qFormat/>
    <w:rsid w:val="00EF7532"/>
    <w:rPr>
      <w:b/>
      <w:bCs/>
    </w:rPr>
  </w:style>
  <w:style w:type="character" w:styleId="CommentReference">
    <w:name w:val="annotation reference"/>
    <w:basedOn w:val="DefaultParagraphFont"/>
    <w:semiHidden/>
    <w:rsid w:val="00EF7532"/>
    <w:rPr>
      <w:sz w:val="16"/>
      <w:szCs w:val="16"/>
    </w:rPr>
  </w:style>
  <w:style w:type="paragraph" w:styleId="CommentText">
    <w:name w:val="annotation text"/>
    <w:basedOn w:val="Normal"/>
    <w:link w:val="CommentTextChar"/>
    <w:rsid w:val="00EF7532"/>
    <w:rPr>
      <w:rFonts w:ascii="Times New Roman" w:hAnsi="Times New Roman"/>
    </w:rPr>
  </w:style>
  <w:style w:type="paragraph" w:styleId="CommentSubject">
    <w:name w:val="annotation subject"/>
    <w:basedOn w:val="CommentText"/>
    <w:next w:val="CommentText"/>
    <w:semiHidden/>
    <w:rsid w:val="00EF7532"/>
    <w:rPr>
      <w:rFonts w:ascii="Arial" w:hAnsi="Arial"/>
      <w:b/>
      <w:bCs/>
    </w:rPr>
  </w:style>
  <w:style w:type="paragraph" w:customStyle="1" w:styleId="ContentsHeading">
    <w:name w:val="Contents Heading"/>
    <w:basedOn w:val="Heading1"/>
    <w:rsid w:val="00EF7532"/>
    <w:pPr>
      <w:numPr>
        <w:numId w:val="0"/>
      </w:numPr>
      <w:spacing w:after="400"/>
    </w:pPr>
  </w:style>
  <w:style w:type="character" w:styleId="Strong">
    <w:name w:val="Strong"/>
    <w:aliases w:val="Table/Figure Heading"/>
    <w:basedOn w:val="DefaultParagraphFont"/>
    <w:qFormat/>
    <w:rsid w:val="00EF7532"/>
    <w:rPr>
      <w:b/>
      <w:bCs/>
      <w:color w:val="009BCC"/>
    </w:rPr>
  </w:style>
  <w:style w:type="paragraph" w:styleId="Footer">
    <w:name w:val="footer"/>
    <w:aliases w:val="Capgemini Footer"/>
    <w:basedOn w:val="Normal"/>
    <w:link w:val="FooterChar"/>
    <w:uiPriority w:val="99"/>
    <w:rsid w:val="00EF7532"/>
    <w:pPr>
      <w:tabs>
        <w:tab w:val="center" w:pos="4680"/>
        <w:tab w:val="right" w:pos="9360"/>
      </w:tabs>
      <w:spacing w:before="60"/>
    </w:pPr>
    <w:rPr>
      <w:sz w:val="16"/>
      <w:szCs w:val="16"/>
    </w:rPr>
  </w:style>
  <w:style w:type="character" w:styleId="FootnoteReference">
    <w:name w:val="footnote reference"/>
    <w:basedOn w:val="DefaultParagraphFont"/>
    <w:semiHidden/>
    <w:rsid w:val="00EF7532"/>
    <w:rPr>
      <w:vertAlign w:val="superscript"/>
    </w:rPr>
  </w:style>
  <w:style w:type="paragraph" w:styleId="FootnoteText">
    <w:name w:val="footnote text"/>
    <w:basedOn w:val="Normal"/>
    <w:link w:val="FootnoteTextChar"/>
    <w:semiHidden/>
    <w:rsid w:val="00EF7532"/>
    <w:pPr>
      <w:keepLines/>
      <w:tabs>
        <w:tab w:val="left" w:pos="144"/>
      </w:tabs>
      <w:spacing w:before="60"/>
      <w:ind w:firstLine="144"/>
    </w:pPr>
    <w:rPr>
      <w:sz w:val="18"/>
    </w:rPr>
  </w:style>
  <w:style w:type="paragraph" w:styleId="Header">
    <w:name w:val="header"/>
    <w:aliases w:val="Capgemini Header"/>
    <w:basedOn w:val="Normal"/>
    <w:link w:val="HeaderChar"/>
    <w:rsid w:val="00EF7532"/>
    <w:pPr>
      <w:keepLines/>
      <w:tabs>
        <w:tab w:val="right" w:pos="9360"/>
      </w:tabs>
      <w:spacing w:before="60"/>
    </w:pPr>
    <w:rPr>
      <w:sz w:val="16"/>
    </w:rPr>
  </w:style>
  <w:style w:type="character" w:styleId="Hyperlink">
    <w:name w:val="Hyperlink"/>
    <w:basedOn w:val="DefaultParagraphFont"/>
    <w:uiPriority w:val="99"/>
    <w:rsid w:val="00EF7532"/>
    <w:rPr>
      <w:color w:val="0000FF"/>
      <w:u w:val="single"/>
    </w:rPr>
  </w:style>
  <w:style w:type="paragraph" w:styleId="ListBullet">
    <w:name w:val="List Bullet"/>
    <w:aliases w:val="LB,List Bullet Char1 Char,List Bullet Char Char Char,List Bullet Char1,UL,UL1,UL2,UL3,UL4,UL5,UL6,List Bullet1,Round Bullet,List Bullet 1,UL7,UL11,UL21,UL31,UL41,UL51,UL61,List Bullet11,UL8,UL12,UL22,UL32,UL42,UL52,UL62,List Bullet12,UL9"/>
    <w:basedOn w:val="Normal"/>
    <w:link w:val="ListBulletChar"/>
    <w:qFormat/>
    <w:rsid w:val="00EF7532"/>
    <w:pPr>
      <w:numPr>
        <w:numId w:val="2"/>
      </w:numPr>
      <w:kinsoku/>
      <w:spacing w:before="100"/>
    </w:pPr>
    <w:rPr>
      <w:rFonts w:eastAsia="Times New Roman"/>
      <w:color w:val="000000"/>
    </w:rPr>
  </w:style>
  <w:style w:type="character" w:customStyle="1" w:styleId="ListBulletChar">
    <w:name w:val="List Bullet Char"/>
    <w:aliases w:val="LB Char,List Bullet Char1 Char Char,List Bullet Char Char Char Char,List Bullet Char1 Char1,UL Char,UL1 Char,UL2 Char,UL3 Char,UL4 Char,UL5 Char,UL6 Char,List Bullet1 Char,Round Bullet Char,List Bullet 1 Char,UL7 Char,UL11 Char,UL8 Char"/>
    <w:basedOn w:val="DefaultParagraphFont"/>
    <w:link w:val="ListBullet"/>
    <w:rsid w:val="004D1157"/>
    <w:rPr>
      <w:rFonts w:ascii="Arial" w:hAnsi="Arial" w:cs="Arial"/>
      <w:color w:val="000000"/>
    </w:rPr>
  </w:style>
  <w:style w:type="paragraph" w:customStyle="1" w:styleId="TableText">
    <w:name w:val="Table Text"/>
    <w:aliases w:val="tt,table text,TT,table Body Text,table text + Arial Narrow,Bold"/>
    <w:basedOn w:val="Normal"/>
    <w:link w:val="TableTextCharChar"/>
    <w:qFormat/>
    <w:rsid w:val="00EF7532"/>
    <w:pPr>
      <w:spacing w:before="60"/>
    </w:pPr>
  </w:style>
  <w:style w:type="character" w:customStyle="1" w:styleId="TableTextCharChar">
    <w:name w:val="Table Text Char Char"/>
    <w:basedOn w:val="DefaultParagraphFont"/>
    <w:link w:val="TableText"/>
    <w:rsid w:val="004D1157"/>
    <w:rPr>
      <w:rFonts w:ascii="Arial" w:eastAsia="Arial" w:hAnsi="Arial" w:cs="Arial"/>
    </w:rPr>
  </w:style>
  <w:style w:type="paragraph" w:customStyle="1" w:styleId="ResumeHeading1">
    <w:name w:val="Resume Heading 1"/>
    <w:basedOn w:val="Normal"/>
    <w:next w:val="Normal"/>
    <w:rsid w:val="00EF7532"/>
    <w:pPr>
      <w:keepNext/>
      <w:keepLines/>
      <w:pageBreakBefore/>
      <w:pBdr>
        <w:bottom w:val="single" w:sz="12" w:space="1" w:color="009BCC"/>
      </w:pBdr>
    </w:pPr>
    <w:rPr>
      <w:b/>
      <w:color w:val="009BCC"/>
      <w:sz w:val="28"/>
      <w:szCs w:val="28"/>
    </w:rPr>
  </w:style>
  <w:style w:type="paragraph" w:customStyle="1" w:styleId="TableBullets">
    <w:name w:val="Table Bullets"/>
    <w:basedOn w:val="Normal"/>
    <w:link w:val="TableBulletsCharChar"/>
    <w:rsid w:val="00EF7532"/>
    <w:pPr>
      <w:keepLines/>
      <w:numPr>
        <w:numId w:val="7"/>
      </w:numPr>
      <w:spacing w:before="60"/>
    </w:pPr>
  </w:style>
  <w:style w:type="character" w:customStyle="1" w:styleId="TableBulletsCharChar">
    <w:name w:val="Table Bullets Char Char"/>
    <w:basedOn w:val="DefaultParagraphFont"/>
    <w:link w:val="TableBullets"/>
    <w:rsid w:val="004D1157"/>
    <w:rPr>
      <w:rFonts w:ascii="Arial" w:eastAsia="Arial" w:hAnsi="Arial" w:cs="Arial"/>
    </w:rPr>
  </w:style>
  <w:style w:type="paragraph" w:styleId="TOC9">
    <w:name w:val="toc 9"/>
    <w:basedOn w:val="Normal"/>
    <w:next w:val="Normal"/>
    <w:autoRedefine/>
    <w:semiHidden/>
    <w:rsid w:val="00EF7532"/>
    <w:pPr>
      <w:spacing w:after="120"/>
      <w:ind w:left="1920"/>
    </w:pPr>
  </w:style>
  <w:style w:type="paragraph" w:customStyle="1" w:styleId="TitlePageTextBox">
    <w:name w:val="Title Page Text Box"/>
    <w:basedOn w:val="Normal"/>
    <w:rsid w:val="00EF7532"/>
    <w:pPr>
      <w:spacing w:before="720" w:after="480"/>
      <w:jc w:val="center"/>
    </w:pPr>
    <w:rPr>
      <w:smallCaps/>
      <w:color w:val="FFFFFF"/>
      <w:sz w:val="52"/>
      <w:szCs w:val="52"/>
    </w:rPr>
  </w:style>
  <w:style w:type="paragraph" w:styleId="TOC1">
    <w:name w:val="toc 1"/>
    <w:basedOn w:val="Normal"/>
    <w:next w:val="Normal"/>
    <w:autoRedefine/>
    <w:uiPriority w:val="39"/>
    <w:rsid w:val="00EF7532"/>
    <w:pPr>
      <w:keepNext/>
      <w:keepLines/>
      <w:tabs>
        <w:tab w:val="left" w:pos="504"/>
        <w:tab w:val="right" w:leader="dot" w:pos="9000"/>
      </w:tabs>
      <w:spacing w:before="240"/>
      <w:ind w:left="504" w:right="288" w:hanging="504"/>
    </w:pPr>
    <w:rPr>
      <w:b/>
      <w:noProof/>
      <w:color w:val="009BCC"/>
      <w:sz w:val="22"/>
    </w:rPr>
  </w:style>
  <w:style w:type="paragraph" w:styleId="TOC2">
    <w:name w:val="toc 2"/>
    <w:basedOn w:val="Normal"/>
    <w:next w:val="Normal"/>
    <w:autoRedefine/>
    <w:uiPriority w:val="39"/>
    <w:rsid w:val="00EF7532"/>
    <w:pPr>
      <w:tabs>
        <w:tab w:val="left" w:pos="1152"/>
        <w:tab w:val="right" w:leader="dot" w:pos="9000"/>
      </w:tabs>
      <w:ind w:left="1152" w:right="288" w:hanging="648"/>
    </w:pPr>
    <w:rPr>
      <w:noProof/>
    </w:rPr>
  </w:style>
  <w:style w:type="paragraph" w:styleId="TOC3">
    <w:name w:val="toc 3"/>
    <w:basedOn w:val="TOC2"/>
    <w:next w:val="Normal"/>
    <w:autoRedefine/>
    <w:uiPriority w:val="39"/>
    <w:rsid w:val="00EF7532"/>
    <w:pPr>
      <w:tabs>
        <w:tab w:val="clear" w:pos="1152"/>
        <w:tab w:val="left" w:pos="1953"/>
      </w:tabs>
      <w:spacing w:before="40"/>
      <w:ind w:left="1944" w:hanging="792"/>
    </w:pPr>
  </w:style>
  <w:style w:type="paragraph" w:styleId="TOC4">
    <w:name w:val="toc 4"/>
    <w:basedOn w:val="Normal"/>
    <w:next w:val="Normal"/>
    <w:autoRedefine/>
    <w:semiHidden/>
    <w:rsid w:val="00EF7532"/>
    <w:pPr>
      <w:spacing w:after="120"/>
      <w:ind w:left="720"/>
    </w:pPr>
  </w:style>
  <w:style w:type="paragraph" w:styleId="TOC5">
    <w:name w:val="toc 5"/>
    <w:basedOn w:val="Normal"/>
    <w:next w:val="Normal"/>
    <w:autoRedefine/>
    <w:semiHidden/>
    <w:rsid w:val="00EF7532"/>
    <w:pPr>
      <w:spacing w:after="120"/>
      <w:ind w:left="960"/>
    </w:pPr>
  </w:style>
  <w:style w:type="paragraph" w:styleId="TOC6">
    <w:name w:val="toc 6"/>
    <w:basedOn w:val="Normal"/>
    <w:next w:val="Normal"/>
    <w:autoRedefine/>
    <w:semiHidden/>
    <w:rsid w:val="00EF7532"/>
    <w:pPr>
      <w:spacing w:after="120"/>
      <w:ind w:left="1200"/>
    </w:pPr>
  </w:style>
  <w:style w:type="paragraph" w:styleId="TOC7">
    <w:name w:val="toc 7"/>
    <w:basedOn w:val="Normal"/>
    <w:next w:val="Normal"/>
    <w:autoRedefine/>
    <w:semiHidden/>
    <w:rsid w:val="00EF7532"/>
    <w:pPr>
      <w:spacing w:after="120"/>
      <w:ind w:left="1440"/>
    </w:pPr>
  </w:style>
  <w:style w:type="paragraph" w:styleId="TOC8">
    <w:name w:val="toc 8"/>
    <w:basedOn w:val="Normal"/>
    <w:next w:val="Normal"/>
    <w:autoRedefine/>
    <w:semiHidden/>
    <w:rsid w:val="00EF7532"/>
    <w:pPr>
      <w:spacing w:after="120"/>
      <w:ind w:left="1680"/>
    </w:pPr>
  </w:style>
  <w:style w:type="paragraph" w:customStyle="1" w:styleId="ListBulletSpace">
    <w:name w:val="List Bullet Space"/>
    <w:basedOn w:val="ListBullet"/>
    <w:rsid w:val="00EF7532"/>
    <w:pPr>
      <w:numPr>
        <w:numId w:val="0"/>
      </w:numPr>
      <w:spacing w:after="240"/>
    </w:pPr>
  </w:style>
  <w:style w:type="paragraph" w:customStyle="1" w:styleId="TableHead">
    <w:name w:val="Table Head"/>
    <w:aliases w:val="TH"/>
    <w:basedOn w:val="Normal"/>
    <w:link w:val="TableHeadChar"/>
    <w:rsid w:val="00EF7532"/>
    <w:pPr>
      <w:keepNext/>
      <w:spacing w:before="60" w:after="20"/>
    </w:pPr>
    <w:rPr>
      <w:b/>
      <w:bCs/>
      <w:color w:val="FFFFFF"/>
    </w:rPr>
  </w:style>
  <w:style w:type="paragraph" w:customStyle="1" w:styleId="CoverPageNotBold">
    <w:name w:val="Cover Page Not Bold"/>
    <w:basedOn w:val="Normal"/>
    <w:rsid w:val="00EF7532"/>
    <w:pPr>
      <w:spacing w:line="320" w:lineRule="exact"/>
      <w:jc w:val="right"/>
    </w:pPr>
    <w:rPr>
      <w:noProof/>
      <w:sz w:val="24"/>
      <w:szCs w:val="24"/>
    </w:rPr>
  </w:style>
  <w:style w:type="paragraph" w:styleId="ListBullet2">
    <w:name w:val="List Bullet 2"/>
    <w:basedOn w:val="Normal"/>
    <w:link w:val="ListBullet2Char"/>
    <w:rsid w:val="00EF7532"/>
    <w:pPr>
      <w:numPr>
        <w:numId w:val="3"/>
      </w:numPr>
      <w:kinsoku/>
      <w:spacing w:before="60"/>
    </w:pPr>
    <w:rPr>
      <w:rFonts w:eastAsia="Times New Roman"/>
      <w:color w:val="000000"/>
    </w:rPr>
  </w:style>
  <w:style w:type="character" w:customStyle="1" w:styleId="ListBullet2Char">
    <w:name w:val="List Bullet 2 Char"/>
    <w:basedOn w:val="DefaultParagraphFont"/>
    <w:link w:val="ListBullet2"/>
    <w:rsid w:val="004D1157"/>
    <w:rPr>
      <w:rFonts w:ascii="Arial" w:hAnsi="Arial" w:cs="Arial"/>
      <w:color w:val="000000"/>
    </w:rPr>
  </w:style>
  <w:style w:type="paragraph" w:customStyle="1" w:styleId="ListBullet2Space">
    <w:name w:val="List Bullet 2 Space"/>
    <w:basedOn w:val="ListBullet2"/>
    <w:link w:val="ListBullet2SpaceChar"/>
    <w:rsid w:val="00EF7532"/>
    <w:pPr>
      <w:numPr>
        <w:numId w:val="4"/>
      </w:numPr>
      <w:spacing w:after="240"/>
    </w:pPr>
  </w:style>
  <w:style w:type="character" w:customStyle="1" w:styleId="ListBullet2SpaceChar">
    <w:name w:val="List Bullet 2 Space Char"/>
    <w:basedOn w:val="ListBullet2Char"/>
    <w:link w:val="ListBullet2Space"/>
    <w:rsid w:val="004D1157"/>
    <w:rPr>
      <w:rFonts w:ascii="Arial" w:hAnsi="Arial" w:cs="Arial"/>
      <w:color w:val="000000"/>
    </w:rPr>
  </w:style>
  <w:style w:type="paragraph" w:styleId="ListBullet3">
    <w:name w:val="List Bullet 3"/>
    <w:basedOn w:val="Normal"/>
    <w:rsid w:val="00EF7532"/>
    <w:pPr>
      <w:numPr>
        <w:numId w:val="5"/>
      </w:numPr>
      <w:spacing w:before="20"/>
    </w:pPr>
  </w:style>
  <w:style w:type="paragraph" w:customStyle="1" w:styleId="ListBullet3Space">
    <w:name w:val="List Bullet 3 Space"/>
    <w:basedOn w:val="ListBullet3"/>
    <w:rsid w:val="00EF7532"/>
    <w:pPr>
      <w:numPr>
        <w:numId w:val="0"/>
      </w:numPr>
      <w:spacing w:after="240"/>
    </w:pPr>
  </w:style>
  <w:style w:type="paragraph" w:styleId="TableofFigures">
    <w:name w:val="table of figures"/>
    <w:basedOn w:val="Normal"/>
    <w:next w:val="Normal"/>
    <w:semiHidden/>
    <w:rsid w:val="00EF7532"/>
    <w:pPr>
      <w:tabs>
        <w:tab w:val="right" w:leader="dot" w:pos="8640"/>
      </w:tabs>
      <w:ind w:left="1440" w:right="720" w:hanging="720"/>
    </w:pPr>
  </w:style>
  <w:style w:type="character" w:customStyle="1" w:styleId="CapgeminiBold">
    <w:name w:val="Capgemini Bold"/>
    <w:basedOn w:val="DefaultParagraphFont"/>
    <w:rsid w:val="00EF7532"/>
    <w:rPr>
      <w:rFonts w:ascii="Arial" w:hAnsi="Arial"/>
      <w:b/>
      <w:bCs/>
      <w:color w:val="003366"/>
    </w:rPr>
  </w:style>
  <w:style w:type="paragraph" w:customStyle="1" w:styleId="CapgeminiCoverText">
    <w:name w:val="Capgemini Cover Text"/>
    <w:basedOn w:val="Normal"/>
    <w:link w:val="CapgeminiCoverTextChar"/>
    <w:semiHidden/>
    <w:rsid w:val="00EF7532"/>
    <w:pPr>
      <w:jc w:val="right"/>
    </w:pPr>
    <w:rPr>
      <w:rFonts w:cs="Times New Roman"/>
      <w:b/>
      <w:bCs/>
      <w:color w:val="003366"/>
      <w:sz w:val="44"/>
      <w:szCs w:val="44"/>
    </w:rPr>
  </w:style>
  <w:style w:type="character" w:customStyle="1" w:styleId="CapgeminiCoverTextChar">
    <w:name w:val="Capgemini Cover Text Char"/>
    <w:basedOn w:val="DefaultParagraphFont"/>
    <w:link w:val="CapgeminiCoverText"/>
    <w:semiHidden/>
    <w:rsid w:val="004D1157"/>
    <w:rPr>
      <w:rFonts w:ascii="Arial" w:eastAsia="Arial" w:hAnsi="Arial"/>
      <w:b/>
      <w:bCs/>
      <w:color w:val="003366"/>
      <w:sz w:val="44"/>
      <w:szCs w:val="44"/>
    </w:rPr>
  </w:style>
  <w:style w:type="paragraph" w:customStyle="1" w:styleId="CapgeminiCoverText2">
    <w:name w:val="Capgemini Cover Text 2"/>
    <w:basedOn w:val="Normal"/>
    <w:link w:val="CapgeminiCoverText2Char"/>
    <w:semiHidden/>
    <w:rsid w:val="00EF7532"/>
    <w:pPr>
      <w:jc w:val="right"/>
    </w:pPr>
    <w:rPr>
      <w:color w:val="003366"/>
      <w:sz w:val="32"/>
      <w:szCs w:val="32"/>
    </w:rPr>
  </w:style>
  <w:style w:type="character" w:customStyle="1" w:styleId="CapgeminiCoverText2Char">
    <w:name w:val="Capgemini Cover Text 2 Char"/>
    <w:basedOn w:val="DefaultParagraphFont"/>
    <w:link w:val="CapgeminiCoverText2"/>
    <w:semiHidden/>
    <w:rsid w:val="004D1157"/>
    <w:rPr>
      <w:rFonts w:ascii="Arial" w:eastAsia="Arial" w:hAnsi="Arial" w:cs="Arial"/>
      <w:color w:val="003366"/>
      <w:sz w:val="32"/>
      <w:szCs w:val="32"/>
    </w:rPr>
  </w:style>
  <w:style w:type="paragraph" w:customStyle="1" w:styleId="CapgeminiCoverText3">
    <w:name w:val="Capgemini Cover Text 3"/>
    <w:basedOn w:val="Normal"/>
    <w:link w:val="CapgeminiCoverText3Char"/>
    <w:uiPriority w:val="99"/>
    <w:semiHidden/>
    <w:rsid w:val="00EF7532"/>
    <w:pPr>
      <w:spacing w:before="0"/>
    </w:pPr>
    <w:rPr>
      <w:b/>
      <w:bCs/>
      <w:color w:val="004B66"/>
      <w:szCs w:val="44"/>
    </w:rPr>
  </w:style>
  <w:style w:type="character" w:customStyle="1" w:styleId="CapgeminiCoverText3Char">
    <w:name w:val="Capgemini Cover Text 3 Char"/>
    <w:basedOn w:val="CapgeminiCoverTextChar"/>
    <w:link w:val="CapgeminiCoverText3"/>
    <w:uiPriority w:val="99"/>
    <w:semiHidden/>
    <w:rsid w:val="004D1157"/>
    <w:rPr>
      <w:rFonts w:ascii="Arial" w:eastAsia="Arial" w:hAnsi="Arial" w:cs="Arial"/>
      <w:b/>
      <w:bCs/>
      <w:color w:val="004B66"/>
      <w:sz w:val="44"/>
      <w:szCs w:val="44"/>
    </w:rPr>
  </w:style>
  <w:style w:type="paragraph" w:customStyle="1" w:styleId="CapgeminiDisclaimer">
    <w:name w:val="Capgemini Disclaimer"/>
    <w:basedOn w:val="Normal"/>
    <w:semiHidden/>
    <w:rsid w:val="00EF7532"/>
    <w:pPr>
      <w:jc w:val="right"/>
    </w:pPr>
    <w:rPr>
      <w:color w:val="FFFFFF"/>
      <w:sz w:val="16"/>
      <w:szCs w:val="16"/>
    </w:rPr>
  </w:style>
  <w:style w:type="table" w:customStyle="1" w:styleId="CapgeminiTableStyle2">
    <w:name w:val="Capgemini Table Style_2"/>
    <w:basedOn w:val="TableNormal"/>
    <w:rsid w:val="00EF7532"/>
    <w:rPr>
      <w:rFonts w:ascii="Arial" w:hAnsi="Arial"/>
    </w:rPr>
    <w:tblPr>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table" w:customStyle="1" w:styleId="CapgeminiTableStyle">
    <w:name w:val="Capgemini Table Style"/>
    <w:basedOn w:val="TableNormal"/>
    <w:rsid w:val="00EF7532"/>
    <w:rPr>
      <w:rFonts w:ascii="Arial" w:hAnsi="Arial"/>
    </w:rPr>
    <w:tblPr>
      <w:tblBorders>
        <w:top w:val="single" w:sz="6" w:space="0" w:color="004B66"/>
        <w:left w:val="single" w:sz="6" w:space="0" w:color="004B66"/>
        <w:bottom w:val="single" w:sz="6" w:space="0" w:color="004B66"/>
        <w:right w:val="single" w:sz="6" w:space="0" w:color="004B66"/>
        <w:insideH w:val="single" w:sz="6" w:space="0" w:color="004B66"/>
        <w:insideV w:val="single" w:sz="6" w:space="0" w:color="004B66"/>
      </w:tblBorders>
    </w:tblPr>
    <w:tblStylePr w:type="firstRow">
      <w:pPr>
        <w:jc w:val="left"/>
      </w:pPr>
      <w:rPr>
        <w:rFonts w:ascii="Arial" w:hAnsi="Arial"/>
        <w:sz w:val="20"/>
      </w:rPr>
      <w:tblPr/>
      <w:tcPr>
        <w:tcBorders>
          <w:top w:val="nil"/>
          <w:left w:val="single" w:sz="6" w:space="0" w:color="003366"/>
          <w:bottom w:val="single" w:sz="6" w:space="0" w:color="FFFFFF"/>
          <w:right w:val="single" w:sz="6" w:space="0" w:color="003366"/>
          <w:insideH w:val="nil"/>
          <w:insideV w:val="single" w:sz="6" w:space="0" w:color="FFFFFF"/>
          <w:tl2br w:val="nil"/>
          <w:tr2bl w:val="nil"/>
        </w:tcBorders>
        <w:shd w:val="clear" w:color="auto" w:fill="004B66"/>
      </w:tcPr>
    </w:tblStylePr>
  </w:style>
  <w:style w:type="character" w:customStyle="1" w:styleId="CapgeminiTableText">
    <w:name w:val="Capgemini Table Text"/>
    <w:basedOn w:val="DefaultParagraphFont"/>
    <w:rsid w:val="00EF7532"/>
    <w:rPr>
      <w:rFonts w:ascii="Arial" w:eastAsia="Arial" w:hAnsi="Arial" w:cs="Arial"/>
      <w:sz w:val="18"/>
      <w:szCs w:val="18"/>
      <w:lang w:val="en-US" w:eastAsia="en-US" w:bidi="ar-SA"/>
    </w:rPr>
  </w:style>
  <w:style w:type="paragraph" w:customStyle="1" w:styleId="Disclaimer">
    <w:name w:val="Disclaimer"/>
    <w:basedOn w:val="Normal"/>
    <w:rsid w:val="00EF7532"/>
    <w:rPr>
      <w:iCs/>
    </w:rPr>
  </w:style>
  <w:style w:type="paragraph" w:styleId="DocumentMap">
    <w:name w:val="Document Map"/>
    <w:basedOn w:val="Normal"/>
    <w:semiHidden/>
    <w:rsid w:val="00EF7532"/>
    <w:pPr>
      <w:shd w:val="clear" w:color="auto" w:fill="000080"/>
    </w:pPr>
    <w:rPr>
      <w:rFonts w:ascii="Tahoma" w:hAnsi="Tahoma" w:cs="Tahoma"/>
    </w:rPr>
  </w:style>
  <w:style w:type="paragraph" w:customStyle="1" w:styleId="ExhibitTitle1">
    <w:name w:val="Exhibit Title_1"/>
    <w:basedOn w:val="ExhibitTitle"/>
    <w:rsid w:val="00EF7532"/>
    <w:pPr>
      <w:pBdr>
        <w:top w:val="single" w:sz="6" w:space="1" w:color="003366"/>
        <w:bottom w:val="single" w:sz="6" w:space="1" w:color="003366"/>
      </w:pBdr>
    </w:pPr>
    <w:rPr>
      <w:color w:val="003366"/>
    </w:rPr>
  </w:style>
  <w:style w:type="paragraph" w:customStyle="1" w:styleId="TableColumnHeading">
    <w:name w:val="Table Column Heading"/>
    <w:basedOn w:val="TableText"/>
    <w:rsid w:val="00EF7532"/>
    <w:pPr>
      <w:keepNext/>
      <w:keepLines/>
      <w:spacing w:before="120" w:after="20"/>
    </w:pPr>
    <w:rPr>
      <w:b/>
    </w:rPr>
  </w:style>
  <w:style w:type="character" w:styleId="FollowedHyperlink">
    <w:name w:val="FollowedHyperlink"/>
    <w:basedOn w:val="DefaultParagraphFont"/>
    <w:rsid w:val="00EF7532"/>
    <w:rPr>
      <w:rFonts w:ascii="Arial Narrow" w:hAnsi="Arial Narrow"/>
      <w:color w:val="800080"/>
      <w:u w:val="single"/>
    </w:rPr>
  </w:style>
  <w:style w:type="character" w:styleId="PageNumber">
    <w:name w:val="page number"/>
    <w:basedOn w:val="DefaultParagraphFont"/>
    <w:rsid w:val="00EF7532"/>
  </w:style>
  <w:style w:type="paragraph" w:customStyle="1" w:styleId="ProposalSubTitle">
    <w:name w:val="Proposal SubTitle"/>
    <w:basedOn w:val="CapgeminiCoverText"/>
    <w:rsid w:val="00EF7532"/>
    <w:pPr>
      <w:spacing w:before="180"/>
      <w:jc w:val="left"/>
    </w:pPr>
    <w:rPr>
      <w:color w:val="004B66"/>
      <w:sz w:val="28"/>
      <w:szCs w:val="28"/>
    </w:rPr>
  </w:style>
  <w:style w:type="paragraph" w:customStyle="1" w:styleId="ProposalTitle">
    <w:name w:val="Proposal Title"/>
    <w:basedOn w:val="CapgeminiCoverText"/>
    <w:rsid w:val="00EF7532"/>
    <w:pPr>
      <w:jc w:val="left"/>
    </w:pPr>
    <w:rPr>
      <w:color w:val="004B66"/>
      <w:sz w:val="36"/>
      <w:szCs w:val="36"/>
    </w:rPr>
  </w:style>
  <w:style w:type="paragraph" w:customStyle="1" w:styleId="Question">
    <w:name w:val="Question"/>
    <w:basedOn w:val="Normal"/>
    <w:next w:val="Normal"/>
    <w:rsid w:val="00EF7532"/>
    <w:pPr>
      <w:keepNext/>
      <w:pBdr>
        <w:top w:val="single" w:sz="2" w:space="1" w:color="009BCC"/>
        <w:left w:val="single" w:sz="2" w:space="4" w:color="009BCC"/>
        <w:bottom w:val="single" w:sz="2" w:space="1" w:color="009BCC"/>
        <w:right w:val="single" w:sz="2" w:space="4" w:color="009BCC"/>
      </w:pBdr>
      <w:shd w:val="solid" w:color="009BCC" w:fill="003366"/>
      <w:spacing w:before="240" w:line="240" w:lineRule="exact"/>
    </w:pPr>
    <w:rPr>
      <w:b/>
      <w:bCs/>
      <w:color w:val="FFFFFF"/>
    </w:rPr>
  </w:style>
  <w:style w:type="paragraph" w:customStyle="1" w:styleId="Question1">
    <w:name w:val="Question 1"/>
    <w:basedOn w:val="Question"/>
    <w:next w:val="Normal"/>
    <w:rsid w:val="00EF7532"/>
    <w:pPr>
      <w:pBdr>
        <w:top w:val="single" w:sz="2" w:space="1" w:color="E0E0E0"/>
        <w:left w:val="single" w:sz="2" w:space="4" w:color="E0E0E0"/>
        <w:bottom w:val="single" w:sz="2" w:space="1" w:color="E0E0E0"/>
        <w:right w:val="single" w:sz="2" w:space="4" w:color="E0E0E0"/>
      </w:pBdr>
      <w:shd w:val="clear" w:color="009BCC" w:fill="E0E0E0"/>
    </w:pPr>
    <w:rPr>
      <w:color w:val="auto"/>
    </w:rPr>
  </w:style>
  <w:style w:type="paragraph" w:customStyle="1" w:styleId="ResumeHeading2">
    <w:name w:val="Resume Heading 2"/>
    <w:basedOn w:val="Normal"/>
    <w:rsid w:val="00EF7532"/>
    <w:pPr>
      <w:keepNext/>
      <w:keepLines/>
      <w:spacing w:before="60" w:after="240"/>
    </w:pPr>
    <w:rPr>
      <w:b/>
      <w:i/>
      <w:color w:val="004B66"/>
      <w:sz w:val="26"/>
      <w:szCs w:val="26"/>
    </w:rPr>
  </w:style>
  <w:style w:type="paragraph" w:customStyle="1" w:styleId="ResumeHeading3">
    <w:name w:val="Resume Heading 3"/>
    <w:basedOn w:val="Normal"/>
    <w:rsid w:val="00EF7532"/>
    <w:pPr>
      <w:keepNext/>
      <w:keepLines/>
      <w:tabs>
        <w:tab w:val="right" w:pos="9000"/>
      </w:tabs>
      <w:spacing w:before="280"/>
    </w:pPr>
    <w:rPr>
      <w:b/>
      <w:color w:val="004B66"/>
      <w:sz w:val="24"/>
      <w:szCs w:val="24"/>
    </w:rPr>
  </w:style>
  <w:style w:type="paragraph" w:styleId="Title">
    <w:name w:val="Title"/>
    <w:link w:val="TitleChar"/>
    <w:qFormat/>
    <w:rsid w:val="00EF7532"/>
    <w:pPr>
      <w:keepNext/>
      <w:keepLines/>
      <w:spacing w:before="240"/>
      <w:jc w:val="center"/>
    </w:pPr>
    <w:rPr>
      <w:rFonts w:ascii="Arial" w:eastAsia="Arial" w:hAnsi="Arial" w:cs="Arial"/>
      <w:b/>
      <w:bCs/>
      <w:color w:val="009BCC"/>
      <w:sz w:val="24"/>
      <w:szCs w:val="24"/>
    </w:rPr>
  </w:style>
  <w:style w:type="paragraph" w:customStyle="1" w:styleId="TOCTitle">
    <w:name w:val="TOC_Title"/>
    <w:basedOn w:val="CapgeminiDisclaimer"/>
    <w:rsid w:val="00EF7532"/>
    <w:pPr>
      <w:spacing w:after="280"/>
      <w:jc w:val="left"/>
    </w:pPr>
    <w:rPr>
      <w:b/>
      <w:color w:val="009BCC"/>
      <w:sz w:val="32"/>
      <w:szCs w:val="32"/>
    </w:rPr>
  </w:style>
  <w:style w:type="table" w:styleId="TableGrid">
    <w:name w:val="Table Grid"/>
    <w:basedOn w:val="TableNormal"/>
    <w:rsid w:val="00EF7532"/>
    <w:pPr>
      <w:kinsoku w:val="0"/>
      <w:spacing w:before="120" w:line="264"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ullets2">
    <w:name w:val="Table Bullets 2"/>
    <w:basedOn w:val="TableBullets"/>
    <w:rsid w:val="00EF7532"/>
    <w:pPr>
      <w:numPr>
        <w:ilvl w:val="1"/>
        <w:numId w:val="8"/>
      </w:numPr>
      <w:spacing w:before="20"/>
    </w:pPr>
  </w:style>
  <w:style w:type="paragraph" w:customStyle="1" w:styleId="ResumeHeading4">
    <w:name w:val="Resume Heading 4"/>
    <w:basedOn w:val="Normal"/>
    <w:rsid w:val="00EF7532"/>
    <w:pPr>
      <w:keepNext/>
      <w:keepLines/>
      <w:tabs>
        <w:tab w:val="right" w:pos="9000"/>
      </w:tabs>
      <w:spacing w:before="240"/>
    </w:pPr>
    <w:rPr>
      <w:b/>
      <w:color w:val="004B66"/>
    </w:rPr>
  </w:style>
  <w:style w:type="paragraph" w:customStyle="1" w:styleId="ResumeHeading5">
    <w:name w:val="Resume Heading 5"/>
    <w:basedOn w:val="Normal"/>
    <w:rsid w:val="00EF7532"/>
    <w:pPr>
      <w:keepNext/>
      <w:keepLines/>
      <w:tabs>
        <w:tab w:val="right" w:pos="9000"/>
      </w:tabs>
      <w:spacing w:before="180"/>
    </w:pPr>
    <w:rPr>
      <w:i/>
      <w:color w:val="004B66"/>
      <w:u w:val="single"/>
    </w:rPr>
  </w:style>
  <w:style w:type="paragraph" w:customStyle="1" w:styleId="ExhibitTitle">
    <w:name w:val="Exhibit Title"/>
    <w:basedOn w:val="Normal"/>
    <w:link w:val="ExhibitTitleCharChar"/>
    <w:rsid w:val="00EF7532"/>
    <w:pPr>
      <w:keepNext/>
      <w:keepLines/>
      <w:pBdr>
        <w:top w:val="single" w:sz="6" w:space="1" w:color="009BCC"/>
        <w:bottom w:val="single" w:sz="6" w:space="1" w:color="009BCC"/>
      </w:pBdr>
    </w:pPr>
    <w:rPr>
      <w:b/>
      <w:bCs/>
      <w:color w:val="009BCC"/>
    </w:rPr>
  </w:style>
  <w:style w:type="character" w:customStyle="1" w:styleId="TableTextChar">
    <w:name w:val="Table Text Char"/>
    <w:basedOn w:val="DefaultParagraphFont"/>
    <w:rsid w:val="00EF7532"/>
    <w:rPr>
      <w:rFonts w:ascii="Arial" w:eastAsia="Arial" w:hAnsi="Arial" w:cs="Arial"/>
      <w:lang w:val="en-US" w:eastAsia="en-US" w:bidi="ar-SA"/>
    </w:rPr>
  </w:style>
  <w:style w:type="paragraph" w:customStyle="1" w:styleId="ResumeSubheading">
    <w:name w:val="Resume Subheading"/>
    <w:basedOn w:val="Heading1"/>
    <w:autoRedefine/>
    <w:rsid w:val="00EF7532"/>
    <w:pPr>
      <w:numPr>
        <w:numId w:val="0"/>
      </w:numPr>
      <w:pBdr>
        <w:bottom w:val="none" w:sz="0" w:space="0" w:color="auto"/>
      </w:pBdr>
      <w:tabs>
        <w:tab w:val="left" w:pos="1719"/>
        <w:tab w:val="left" w:pos="4599"/>
        <w:tab w:val="left" w:pos="4860"/>
      </w:tabs>
      <w:kinsoku/>
      <w:spacing w:before="0" w:after="0"/>
      <w:jc w:val="both"/>
    </w:pPr>
    <w:rPr>
      <w:rFonts w:eastAsia="Times New Roman"/>
      <w:snapToGrid/>
      <w:color w:val="000000"/>
      <w:kern w:val="0"/>
      <w:sz w:val="18"/>
      <w:szCs w:val="14"/>
    </w:rPr>
  </w:style>
  <w:style w:type="paragraph" w:customStyle="1" w:styleId="ResumeTableHeading">
    <w:name w:val="Resume Table Heading"/>
    <w:basedOn w:val="ResumeSubheading"/>
    <w:next w:val="Normal"/>
    <w:autoRedefine/>
    <w:rsid w:val="00EF7532"/>
  </w:style>
  <w:style w:type="paragraph" w:customStyle="1" w:styleId="Num1">
    <w:name w:val="Num 1"/>
    <w:aliases w:val="N1"/>
    <w:basedOn w:val="Normal"/>
    <w:rsid w:val="00EF7532"/>
    <w:pPr>
      <w:numPr>
        <w:numId w:val="6"/>
      </w:numPr>
      <w:spacing w:before="100"/>
    </w:pPr>
  </w:style>
  <w:style w:type="paragraph" w:customStyle="1" w:styleId="Num2">
    <w:name w:val="Num 2"/>
    <w:aliases w:val="N2"/>
    <w:basedOn w:val="Normal"/>
    <w:rsid w:val="00EF7532"/>
    <w:pPr>
      <w:numPr>
        <w:ilvl w:val="1"/>
        <w:numId w:val="6"/>
      </w:numPr>
      <w:spacing w:before="60"/>
    </w:pPr>
  </w:style>
  <w:style w:type="paragraph" w:customStyle="1" w:styleId="Num3">
    <w:name w:val="Num 3"/>
    <w:aliases w:val="N3"/>
    <w:basedOn w:val="Normal"/>
    <w:rsid w:val="00EF7532"/>
    <w:pPr>
      <w:keepLines/>
      <w:numPr>
        <w:ilvl w:val="2"/>
        <w:numId w:val="6"/>
      </w:numPr>
      <w:spacing w:before="20"/>
    </w:pPr>
  </w:style>
  <w:style w:type="paragraph" w:customStyle="1" w:styleId="TableBullets3">
    <w:name w:val="Table Bullets 3"/>
    <w:basedOn w:val="TableText"/>
    <w:rsid w:val="00EF7532"/>
    <w:pPr>
      <w:numPr>
        <w:ilvl w:val="2"/>
        <w:numId w:val="9"/>
      </w:numPr>
      <w:spacing w:before="0"/>
    </w:pPr>
  </w:style>
  <w:style w:type="table" w:customStyle="1" w:styleId="CapgeminiTableStyle3">
    <w:name w:val="Capgemini Table Style_3"/>
    <w:basedOn w:val="TableNormal"/>
    <w:rsid w:val="0044551A"/>
    <w:rPr>
      <w:rFonts w:ascii="Arial" w:hAnsi="Arial"/>
    </w:rPr>
    <w:tblPr>
      <w:tblBorders>
        <w:bottom w:val="single" w:sz="4" w:space="0" w:color="009BCB"/>
        <w:insideH w:val="single" w:sz="4" w:space="0" w:color="80CBE6"/>
      </w:tblBorders>
    </w:tblPr>
    <w:tcPr>
      <w:tcMar>
        <w:left w:w="115" w:type="dxa"/>
        <w:right w:w="115" w:type="dxa"/>
      </w:tcMar>
    </w:tcPr>
    <w:tblStylePr w:type="firstRow">
      <w:pPr>
        <w:jc w:val="left"/>
      </w:pPr>
      <w:rPr>
        <w:rFonts w:ascii="Arial" w:hAnsi="Arial"/>
        <w:b w:val="0"/>
        <w:color w:val="FFFFFF"/>
        <w:sz w:val="20"/>
      </w:rPr>
      <w:tblPr/>
      <w:tcPr>
        <w:tcBorders>
          <w:top w:val="single" w:sz="4" w:space="0" w:color="FFFFFF"/>
          <w:left w:val="nil"/>
          <w:bottom w:val="nil"/>
          <w:right w:val="nil"/>
          <w:insideH w:val="nil"/>
          <w:insideV w:val="nil"/>
          <w:tl2br w:val="nil"/>
          <w:tr2bl w:val="nil"/>
        </w:tcBorders>
        <w:shd w:val="clear" w:color="auto" w:fill="009BCC"/>
        <w:vAlign w:val="bottom"/>
      </w:tcPr>
    </w:tblStylePr>
  </w:style>
  <w:style w:type="character" w:customStyle="1" w:styleId="Heading4Char">
    <w:name w:val="Heading 4 Char"/>
    <w:aliases w:val="H4 Char,Cap_H4 Char,Heading4 Char,h4 Char,heading 4 Char,4 Char,H4-Heading 4 Char,a. Char,Heading No. L4 Char,l4 Char,heading4 Char,44 Char,3rd Level Head Char,Map Title Char,Level 2 - a Char,Heading 4 YY Char,(Alt+4) Char,H41 Char,d Char"/>
    <w:basedOn w:val="DefaultParagraphFont"/>
    <w:link w:val="Heading4"/>
    <w:rsid w:val="0044551A"/>
    <w:rPr>
      <w:rFonts w:ascii="Arial" w:eastAsia="Arial" w:hAnsi="Arial" w:cs="Arial"/>
      <w:b/>
      <w:bCs/>
      <w:color w:val="004B66"/>
    </w:rPr>
  </w:style>
  <w:style w:type="character" w:customStyle="1" w:styleId="Heading2Char">
    <w:name w:val="Heading 2 Char"/>
    <w:aliases w:val="H2 Char,h2 Char,L2 Char,H21 Char,Chapter Title Char,style2 Char,見出し 2 Char,Header 2 Char,Func Header Char,Header 21 Char,Func Header1 Char,Header 22 Char,Func Header2 Char,Header 23 Char,Func Header3 Char,Header 24 Char,Func Header4 Char"/>
    <w:basedOn w:val="DefaultParagraphFont"/>
    <w:link w:val="Heading2"/>
    <w:rsid w:val="002F3D38"/>
    <w:rPr>
      <w:rFonts w:ascii="Arial" w:eastAsia="Arial" w:hAnsi="Arial" w:cs="Arial"/>
      <w:b/>
      <w:bCs/>
      <w:iCs/>
      <w:color w:val="009BCC"/>
      <w:sz w:val="28"/>
      <w:szCs w:val="28"/>
    </w:rPr>
  </w:style>
  <w:style w:type="paragraph" w:customStyle="1" w:styleId="FiguresTitle">
    <w:name w:val="Figures Title"/>
    <w:next w:val="Normal"/>
    <w:link w:val="FiguresTitleChar"/>
    <w:qFormat/>
    <w:rsid w:val="00382EEB"/>
    <w:pPr>
      <w:keepNext/>
      <w:pBdr>
        <w:top w:val="single" w:sz="6" w:space="10" w:color="auto"/>
        <w:bottom w:val="single" w:sz="6" w:space="10" w:color="auto"/>
      </w:pBdr>
    </w:pPr>
    <w:rPr>
      <w:rFonts w:ascii="Arial" w:hAnsi="Arial" w:cs="Arial"/>
      <w:b/>
      <w:lang w:eastAsia="en-CA"/>
    </w:rPr>
  </w:style>
  <w:style w:type="paragraph" w:customStyle="1" w:styleId="TableBody">
    <w:name w:val="Table Body"/>
    <w:link w:val="TableBodyChar"/>
    <w:qFormat/>
    <w:rsid w:val="00382EEB"/>
    <w:pPr>
      <w:spacing w:after="60"/>
    </w:pPr>
    <w:rPr>
      <w:rFonts w:ascii="Arial" w:hAnsi="Arial" w:cs="Arial"/>
      <w:sz w:val="18"/>
      <w:szCs w:val="16"/>
    </w:rPr>
  </w:style>
  <w:style w:type="paragraph" w:customStyle="1" w:styleId="TableHeading1White">
    <w:name w:val="Table Heading 1 White"/>
    <w:link w:val="TableHeading1WhiteChar"/>
    <w:uiPriority w:val="99"/>
    <w:qFormat/>
    <w:rsid w:val="00382EEB"/>
    <w:pPr>
      <w:keepNext/>
      <w:keepLines/>
      <w:overflowPunct w:val="0"/>
      <w:autoSpaceDE w:val="0"/>
      <w:autoSpaceDN w:val="0"/>
      <w:adjustRightInd w:val="0"/>
      <w:jc w:val="center"/>
      <w:textAlignment w:val="baseline"/>
    </w:pPr>
    <w:rPr>
      <w:rFonts w:ascii="Arial" w:hAnsi="Arial" w:cs="Arial"/>
      <w:b/>
      <w:color w:val="FFFFFF"/>
      <w:spacing w:val="10"/>
      <w:sz w:val="18"/>
      <w:szCs w:val="24"/>
    </w:rPr>
  </w:style>
  <w:style w:type="character" w:customStyle="1" w:styleId="TableBodyChar">
    <w:name w:val="Table Body Char"/>
    <w:basedOn w:val="DefaultParagraphFont"/>
    <w:link w:val="TableBody"/>
    <w:locked/>
    <w:rsid w:val="00382EEB"/>
    <w:rPr>
      <w:rFonts w:ascii="Arial" w:hAnsi="Arial" w:cs="Arial"/>
      <w:sz w:val="18"/>
      <w:szCs w:val="16"/>
      <w:lang w:val="en-US" w:eastAsia="en-US" w:bidi="ar-SA"/>
    </w:rPr>
  </w:style>
  <w:style w:type="character" w:customStyle="1" w:styleId="FiguresTitleChar">
    <w:name w:val="Figures Title Char"/>
    <w:basedOn w:val="DefaultParagraphFont"/>
    <w:link w:val="FiguresTitle"/>
    <w:rsid w:val="00382EEB"/>
    <w:rPr>
      <w:rFonts w:ascii="Arial" w:hAnsi="Arial" w:cs="Arial"/>
      <w:b/>
      <w:lang w:val="en-US" w:eastAsia="en-CA" w:bidi="ar-SA"/>
    </w:rPr>
  </w:style>
  <w:style w:type="character" w:customStyle="1" w:styleId="TableHeading1WhiteChar">
    <w:name w:val="Table Heading 1 White Char"/>
    <w:basedOn w:val="DefaultParagraphFont"/>
    <w:link w:val="TableHeading1White"/>
    <w:uiPriority w:val="99"/>
    <w:locked/>
    <w:rsid w:val="00382EEB"/>
    <w:rPr>
      <w:rFonts w:ascii="Arial" w:hAnsi="Arial" w:cs="Arial"/>
      <w:b/>
      <w:color w:val="FFFFFF"/>
      <w:spacing w:val="10"/>
      <w:sz w:val="18"/>
      <w:szCs w:val="24"/>
      <w:lang w:val="en-US" w:eastAsia="en-US" w:bidi="ar-SA"/>
    </w:rPr>
  </w:style>
  <w:style w:type="paragraph" w:customStyle="1" w:styleId="CapNormal">
    <w:name w:val="Cap_Normal"/>
    <w:link w:val="CapNormalChar"/>
    <w:qFormat/>
    <w:rsid w:val="00382EEB"/>
    <w:pPr>
      <w:spacing w:after="160"/>
    </w:pPr>
    <w:rPr>
      <w:sz w:val="22"/>
      <w:szCs w:val="24"/>
      <w:lang w:eastAsia="en-CA"/>
    </w:rPr>
  </w:style>
  <w:style w:type="character" w:customStyle="1" w:styleId="CapNormalChar">
    <w:name w:val="Cap_Normal Char"/>
    <w:basedOn w:val="DefaultParagraphFont"/>
    <w:link w:val="CapNormal"/>
    <w:locked/>
    <w:rsid w:val="00382EEB"/>
    <w:rPr>
      <w:sz w:val="22"/>
      <w:szCs w:val="24"/>
      <w:lang w:val="en-US" w:eastAsia="en-CA" w:bidi="ar-SA"/>
    </w:rPr>
  </w:style>
  <w:style w:type="paragraph" w:customStyle="1" w:styleId="TableBullet1">
    <w:name w:val="Table Bullet 1"/>
    <w:link w:val="TableBullet1Char"/>
    <w:qFormat/>
    <w:rsid w:val="005D2CB6"/>
    <w:pPr>
      <w:numPr>
        <w:numId w:val="10"/>
      </w:numPr>
      <w:spacing w:after="60"/>
    </w:pPr>
    <w:rPr>
      <w:rFonts w:ascii="Arial" w:hAnsi="Arial"/>
      <w:sz w:val="18"/>
      <w:szCs w:val="16"/>
      <w:lang w:eastAsia="en-CA"/>
    </w:rPr>
  </w:style>
  <w:style w:type="paragraph" w:customStyle="1" w:styleId="TableHeading2White">
    <w:name w:val="Table Heading 2 White"/>
    <w:link w:val="TableHeading2WhiteChar"/>
    <w:autoRedefine/>
    <w:rsid w:val="00A6075D"/>
    <w:rPr>
      <w:rFonts w:ascii="Calibri" w:eastAsia="Arial Unicode MS" w:hAnsi="Calibri" w:cs="Arial"/>
      <w:color w:val="000000"/>
      <w:sz w:val="22"/>
      <w:szCs w:val="22"/>
    </w:rPr>
  </w:style>
  <w:style w:type="character" w:customStyle="1" w:styleId="TableHeading2WhiteChar">
    <w:name w:val="Table Heading 2 White Char"/>
    <w:basedOn w:val="DefaultParagraphFont"/>
    <w:link w:val="TableHeading2White"/>
    <w:rsid w:val="00A6075D"/>
    <w:rPr>
      <w:rFonts w:ascii="Calibri" w:eastAsia="Arial Unicode MS" w:hAnsi="Calibri" w:cs="Arial"/>
      <w:color w:val="000000"/>
      <w:sz w:val="22"/>
      <w:szCs w:val="22"/>
      <w:lang w:val="en-US" w:eastAsia="en-US" w:bidi="ar-SA"/>
    </w:rPr>
  </w:style>
  <w:style w:type="character" w:customStyle="1" w:styleId="TableBullet1Char">
    <w:name w:val="Table Bullet 1 Char"/>
    <w:basedOn w:val="DefaultParagraphFont"/>
    <w:link w:val="TableBullet1"/>
    <w:locked/>
    <w:rsid w:val="005D2CB6"/>
    <w:rPr>
      <w:rFonts w:ascii="Arial" w:hAnsi="Arial"/>
      <w:sz w:val="18"/>
      <w:szCs w:val="16"/>
      <w:lang w:eastAsia="en-CA"/>
    </w:rPr>
  </w:style>
  <w:style w:type="paragraph" w:customStyle="1" w:styleId="CapBullet10">
    <w:name w:val="Cap Bullet 1"/>
    <w:link w:val="CapBullet1Char"/>
    <w:qFormat/>
    <w:rsid w:val="00494F05"/>
    <w:pPr>
      <w:numPr>
        <w:numId w:val="11"/>
      </w:numPr>
      <w:tabs>
        <w:tab w:val="clear" w:pos="228"/>
        <w:tab w:val="num" w:pos="630"/>
      </w:tabs>
      <w:spacing w:before="80" w:after="80" w:line="300" w:lineRule="exact"/>
      <w:ind w:left="633" w:hanging="230"/>
      <w:jc w:val="both"/>
    </w:pPr>
    <w:rPr>
      <w:rFonts w:ascii="Arial" w:hAnsi="Arial"/>
      <w:szCs w:val="24"/>
      <w:lang w:eastAsia="en-CA"/>
    </w:rPr>
  </w:style>
  <w:style w:type="paragraph" w:customStyle="1" w:styleId="CapBullet1">
    <w:name w:val="Cap Bullet #1"/>
    <w:rsid w:val="00785198"/>
    <w:pPr>
      <w:numPr>
        <w:numId w:val="12"/>
      </w:numPr>
      <w:spacing w:after="60"/>
    </w:pPr>
    <w:rPr>
      <w:rFonts w:ascii="Calibri" w:hAnsi="Calibri"/>
      <w:sz w:val="22"/>
      <w:szCs w:val="24"/>
      <w:lang w:eastAsia="en-CA"/>
    </w:rPr>
  </w:style>
  <w:style w:type="paragraph" w:customStyle="1" w:styleId="CapBullet2">
    <w:name w:val="Cap Bullet #2"/>
    <w:rsid w:val="00785198"/>
    <w:pPr>
      <w:numPr>
        <w:ilvl w:val="1"/>
        <w:numId w:val="12"/>
      </w:numPr>
      <w:spacing w:after="60"/>
    </w:pPr>
    <w:rPr>
      <w:rFonts w:ascii="Calibri" w:hAnsi="Calibri"/>
      <w:sz w:val="22"/>
      <w:szCs w:val="22"/>
      <w:lang w:eastAsia="en-CA"/>
    </w:rPr>
  </w:style>
  <w:style w:type="paragraph" w:customStyle="1" w:styleId="CapBullet3">
    <w:name w:val="Cap Bullet #3"/>
    <w:rsid w:val="00785198"/>
    <w:pPr>
      <w:numPr>
        <w:ilvl w:val="2"/>
        <w:numId w:val="12"/>
      </w:numPr>
      <w:spacing w:after="60"/>
    </w:pPr>
    <w:rPr>
      <w:rFonts w:ascii="Calibri" w:hAnsi="Calibri"/>
      <w:sz w:val="22"/>
      <w:szCs w:val="22"/>
      <w:lang w:eastAsia="en-CA"/>
    </w:rPr>
  </w:style>
  <w:style w:type="paragraph" w:customStyle="1" w:styleId="CapBullet4">
    <w:name w:val="Cap Bullet #4"/>
    <w:rsid w:val="00785198"/>
    <w:pPr>
      <w:numPr>
        <w:ilvl w:val="3"/>
        <w:numId w:val="12"/>
      </w:numPr>
      <w:spacing w:after="60"/>
    </w:pPr>
    <w:rPr>
      <w:rFonts w:ascii="Calibri" w:hAnsi="Calibri"/>
      <w:sz w:val="22"/>
      <w:szCs w:val="24"/>
      <w:lang w:eastAsia="en-CA"/>
    </w:rPr>
  </w:style>
  <w:style w:type="numbering" w:styleId="1ai">
    <w:name w:val="Outline List 1"/>
    <w:basedOn w:val="NoList"/>
    <w:rsid w:val="00785198"/>
    <w:pPr>
      <w:numPr>
        <w:numId w:val="13"/>
      </w:numPr>
    </w:pPr>
  </w:style>
  <w:style w:type="paragraph" w:styleId="ListParagraph">
    <w:name w:val="List Paragraph"/>
    <w:basedOn w:val="Normal"/>
    <w:uiPriority w:val="34"/>
    <w:qFormat/>
    <w:rsid w:val="00785198"/>
    <w:pPr>
      <w:ind w:left="720"/>
      <w:contextualSpacing/>
    </w:pPr>
  </w:style>
  <w:style w:type="paragraph" w:customStyle="1" w:styleId="Default">
    <w:name w:val="Default"/>
    <w:rsid w:val="0089074D"/>
    <w:pPr>
      <w:autoSpaceDE w:val="0"/>
      <w:autoSpaceDN w:val="0"/>
      <w:adjustRightInd w:val="0"/>
    </w:pPr>
    <w:rPr>
      <w:color w:val="000000"/>
      <w:sz w:val="24"/>
      <w:szCs w:val="24"/>
    </w:rPr>
  </w:style>
  <w:style w:type="paragraph" w:styleId="BodyText">
    <w:name w:val="Body Text"/>
    <w:basedOn w:val="Normal"/>
    <w:link w:val="BodyTextChar"/>
    <w:rsid w:val="00A20FBE"/>
    <w:pPr>
      <w:spacing w:after="120"/>
    </w:pPr>
    <w:rPr>
      <w:lang w:val="en-GB"/>
    </w:rPr>
  </w:style>
  <w:style w:type="character" w:customStyle="1" w:styleId="BodyTextChar">
    <w:name w:val="Body Text Char"/>
    <w:basedOn w:val="DefaultParagraphFont"/>
    <w:link w:val="BodyText"/>
    <w:rsid w:val="00A20FBE"/>
    <w:rPr>
      <w:rFonts w:ascii="Arial" w:eastAsia="Arial" w:hAnsi="Arial" w:cs="Arial"/>
      <w:lang w:val="en-GB"/>
    </w:rPr>
  </w:style>
  <w:style w:type="character" w:customStyle="1" w:styleId="TableHeadChar">
    <w:name w:val="Table Head Char"/>
    <w:aliases w:val="TH Char"/>
    <w:basedOn w:val="DefaultParagraphFont"/>
    <w:link w:val="TableHead"/>
    <w:rsid w:val="00F901F5"/>
    <w:rPr>
      <w:rFonts w:ascii="Arial" w:eastAsia="Arial" w:hAnsi="Arial" w:cs="Arial"/>
      <w:b/>
      <w:bCs/>
      <w:color w:val="FFFFFF"/>
    </w:rPr>
  </w:style>
  <w:style w:type="paragraph" w:customStyle="1" w:styleId="CapHeading2">
    <w:name w:val="Cap_Heading_2"/>
    <w:next w:val="CapNormal"/>
    <w:link w:val="CapHeading2CharChar"/>
    <w:autoRedefine/>
    <w:qFormat/>
    <w:rsid w:val="00027643"/>
    <w:pPr>
      <w:keepNext/>
      <w:spacing w:before="180" w:after="120"/>
      <w:ind w:left="720" w:hanging="720"/>
      <w:outlineLvl w:val="1"/>
    </w:pPr>
    <w:rPr>
      <w:rFonts w:ascii="Arial Bold" w:hAnsi="Arial Bold"/>
      <w:b/>
      <w:color w:val="009BCC"/>
      <w:sz w:val="32"/>
      <w:szCs w:val="24"/>
      <w:lang w:eastAsia="en-CA"/>
    </w:rPr>
  </w:style>
  <w:style w:type="character" w:customStyle="1" w:styleId="CapBullet1Char">
    <w:name w:val="Cap Bullet 1 Char"/>
    <w:basedOn w:val="DefaultParagraphFont"/>
    <w:link w:val="CapBullet10"/>
    <w:rsid w:val="00494F05"/>
    <w:rPr>
      <w:rFonts w:ascii="Arial" w:hAnsi="Arial"/>
      <w:szCs w:val="24"/>
      <w:lang w:eastAsia="en-CA"/>
    </w:rPr>
  </w:style>
  <w:style w:type="character" w:customStyle="1" w:styleId="CapHeading2CharChar">
    <w:name w:val="Cap_Heading_2 Char Char"/>
    <w:basedOn w:val="DefaultParagraphFont"/>
    <w:link w:val="CapHeading2"/>
    <w:rsid w:val="00027643"/>
    <w:rPr>
      <w:rFonts w:ascii="Arial Bold" w:hAnsi="Arial Bold"/>
      <w:b/>
      <w:color w:val="009BCC"/>
      <w:sz w:val="32"/>
      <w:szCs w:val="24"/>
      <w:lang w:val="en-US" w:eastAsia="en-CA" w:bidi="ar-SA"/>
    </w:rPr>
  </w:style>
  <w:style w:type="character" w:customStyle="1" w:styleId="CommentTextChar">
    <w:name w:val="Comment Text Char"/>
    <w:basedOn w:val="DefaultParagraphFont"/>
    <w:link w:val="CommentText"/>
    <w:uiPriority w:val="99"/>
    <w:rsid w:val="009A0E1F"/>
    <w:rPr>
      <w:rFonts w:eastAsia="Arial" w:cs="Arial"/>
    </w:rPr>
  </w:style>
  <w:style w:type="paragraph" w:customStyle="1" w:styleId="CapNormalAfterBullet">
    <w:name w:val="Cap_Normal After Bullet"/>
    <w:basedOn w:val="CapNormal"/>
    <w:rsid w:val="007A4EE1"/>
    <w:pPr>
      <w:spacing w:before="240" w:after="80"/>
    </w:pPr>
  </w:style>
  <w:style w:type="paragraph" w:styleId="Revision">
    <w:name w:val="Revision"/>
    <w:hidden/>
    <w:uiPriority w:val="99"/>
    <w:semiHidden/>
    <w:rsid w:val="00721C1B"/>
    <w:rPr>
      <w:rFonts w:ascii="Arial" w:eastAsia="Arial" w:hAnsi="Arial" w:cs="Arial"/>
    </w:rPr>
  </w:style>
  <w:style w:type="character" w:customStyle="1" w:styleId="Heading3Char">
    <w:name w:val="Heading 3 Char"/>
    <w:aliases w:val="H3 Char,3m Char,H3-Heading 3 Char,3 Char,l3.3 Char,h3 Char,l3 Char,heading 3 Char,list 3 Char,list3 Char,Heading3 Char,Section Char,subhead Char,1. Char,Heading No. L3 Char,2nd Level Head Char,見出し 3 Char,Table Attribute Heading Char"/>
    <w:basedOn w:val="DefaultParagraphFont"/>
    <w:link w:val="Heading3"/>
    <w:rsid w:val="000413BA"/>
    <w:rPr>
      <w:rFonts w:ascii="Arial" w:eastAsia="Arial" w:hAnsi="Arial" w:cs="Arial"/>
      <w:b/>
      <w:bCs/>
      <w:color w:val="009BCC"/>
      <w:sz w:val="24"/>
      <w:szCs w:val="22"/>
    </w:rPr>
  </w:style>
  <w:style w:type="character" w:customStyle="1" w:styleId="TitleChar">
    <w:name w:val="Title Char"/>
    <w:basedOn w:val="DefaultParagraphFont"/>
    <w:link w:val="Title"/>
    <w:rsid w:val="0071028A"/>
    <w:rPr>
      <w:rFonts w:ascii="Arial" w:eastAsia="Arial" w:hAnsi="Arial" w:cs="Arial"/>
      <w:b/>
      <w:bCs/>
      <w:color w:val="009BCC"/>
      <w:sz w:val="24"/>
      <w:szCs w:val="24"/>
      <w:lang w:val="en-US" w:eastAsia="en-US" w:bidi="ar-SA"/>
    </w:rPr>
  </w:style>
  <w:style w:type="paragraph" w:styleId="NormalWeb">
    <w:name w:val="Normal (Web)"/>
    <w:aliases w:val=" webb,webb"/>
    <w:basedOn w:val="Normal"/>
    <w:link w:val="NormalWebChar"/>
    <w:uiPriority w:val="99"/>
    <w:unhideWhenUsed/>
    <w:rsid w:val="0071028A"/>
    <w:pPr>
      <w:kinsoku/>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Heading4">
    <w:name w:val="Cap_Heading_4"/>
    <w:next w:val="CapNormal"/>
    <w:link w:val="CapHeading4CharChar"/>
    <w:qFormat/>
    <w:rsid w:val="00034781"/>
    <w:pPr>
      <w:keepNext/>
      <w:spacing w:before="180" w:after="120"/>
    </w:pPr>
    <w:rPr>
      <w:rFonts w:ascii="Arial Bold" w:hAnsi="Arial Bold"/>
      <w:b/>
      <w:bCs/>
      <w:color w:val="009BCC"/>
      <w:sz w:val="24"/>
      <w:szCs w:val="22"/>
      <w:lang w:eastAsia="en-CA"/>
    </w:rPr>
  </w:style>
  <w:style w:type="character" w:customStyle="1" w:styleId="CapHeading4CharChar">
    <w:name w:val="Cap_Heading_4 Char Char"/>
    <w:basedOn w:val="DefaultParagraphFont"/>
    <w:link w:val="CapHeading4"/>
    <w:rsid w:val="00034781"/>
    <w:rPr>
      <w:rFonts w:ascii="Arial Bold" w:hAnsi="Arial Bold"/>
      <w:b/>
      <w:bCs/>
      <w:color w:val="009BCC"/>
      <w:sz w:val="24"/>
      <w:szCs w:val="22"/>
      <w:lang w:val="en-US" w:eastAsia="en-CA" w:bidi="ar-SA"/>
    </w:rPr>
  </w:style>
  <w:style w:type="table" w:customStyle="1" w:styleId="CapgeminiTableStyle21">
    <w:name w:val="Capgemini Table Style_21"/>
    <w:basedOn w:val="TableNormal"/>
    <w:rsid w:val="00083AF4"/>
    <w:rPr>
      <w:rFonts w:ascii="Arial" w:hAnsi="Arial"/>
    </w:rPr>
    <w:tblPr>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paragraph" w:customStyle="1" w:styleId="1stbullet">
    <w:name w:val="1st bullet"/>
    <w:basedOn w:val="Normal"/>
    <w:rsid w:val="00605FD6"/>
    <w:pPr>
      <w:numPr>
        <w:numId w:val="14"/>
      </w:numPr>
      <w:kinsoku/>
      <w:spacing w:before="100" w:after="100" w:line="240" w:lineRule="auto"/>
      <w:jc w:val="both"/>
    </w:pPr>
    <w:rPr>
      <w:rFonts w:ascii="Calibri" w:eastAsia="Times New Roman" w:hAnsi="Calibri" w:cs="Times New Roman"/>
      <w:sz w:val="22"/>
      <w:szCs w:val="24"/>
      <w:lang w:val="en-GB"/>
    </w:rPr>
  </w:style>
  <w:style w:type="paragraph" w:customStyle="1" w:styleId="Bullet">
    <w:name w:val="Bullet"/>
    <w:basedOn w:val="Normal"/>
    <w:rsid w:val="00CE02B3"/>
    <w:pPr>
      <w:numPr>
        <w:numId w:val="15"/>
      </w:numPr>
      <w:kinsoku/>
      <w:spacing w:before="0" w:line="240" w:lineRule="atLeast"/>
    </w:pPr>
    <w:rPr>
      <w:rFonts w:ascii="Verdana" w:eastAsia="Times New Roman" w:hAnsi="Verdana" w:cs="Times New Roman"/>
      <w:lang w:val="nl-NL" w:eastAsia="nl-NL"/>
    </w:rPr>
  </w:style>
  <w:style w:type="paragraph" w:customStyle="1" w:styleId="Nummering">
    <w:name w:val="Nummering"/>
    <w:basedOn w:val="Normal"/>
    <w:rsid w:val="00CE02B3"/>
    <w:pPr>
      <w:numPr>
        <w:numId w:val="16"/>
      </w:numPr>
      <w:kinsoku/>
      <w:spacing w:before="0" w:after="120" w:line="240" w:lineRule="atLeast"/>
    </w:pPr>
    <w:rPr>
      <w:rFonts w:ascii="Verdana" w:eastAsia="Times New Roman" w:hAnsi="Verdana" w:cs="Times New Roman"/>
      <w:lang w:val="nl-NL" w:eastAsia="nl-NL"/>
    </w:rPr>
  </w:style>
  <w:style w:type="character" w:customStyle="1" w:styleId="hps">
    <w:name w:val="hps"/>
    <w:basedOn w:val="DefaultParagraphFont"/>
    <w:rsid w:val="008902D9"/>
  </w:style>
  <w:style w:type="paragraph" w:customStyle="1" w:styleId="NormalArial0">
    <w:name w:val="Normal +Arial"/>
    <w:basedOn w:val="Heading1"/>
    <w:rsid w:val="004A0B92"/>
    <w:pPr>
      <w:numPr>
        <w:numId w:val="17"/>
      </w:numPr>
      <w:pBdr>
        <w:bottom w:val="none" w:sz="0" w:space="0" w:color="auto"/>
      </w:pBdr>
      <w:kinsoku/>
      <w:spacing w:before="0" w:after="0" w:line="240" w:lineRule="auto"/>
    </w:pPr>
    <w:rPr>
      <w:rFonts w:eastAsia="Times New Roman"/>
      <w:b w:val="0"/>
      <w:snapToGrid/>
      <w:color w:val="auto"/>
      <w:sz w:val="20"/>
      <w:szCs w:val="20"/>
      <w:lang w:val="en-CA"/>
    </w:rPr>
  </w:style>
  <w:style w:type="paragraph" w:customStyle="1" w:styleId="NormalBold">
    <w:name w:val="Normal + Bold"/>
    <w:basedOn w:val="Heading1"/>
    <w:rsid w:val="004A0B92"/>
    <w:pPr>
      <w:numPr>
        <w:numId w:val="18"/>
      </w:numPr>
      <w:pBdr>
        <w:bottom w:val="none" w:sz="0" w:space="0" w:color="auto"/>
      </w:pBdr>
      <w:kinsoku/>
      <w:spacing w:before="240" w:after="60" w:line="240" w:lineRule="auto"/>
    </w:pPr>
    <w:rPr>
      <w:rFonts w:eastAsia="Times New Roman"/>
      <w:snapToGrid/>
      <w:color w:val="auto"/>
    </w:rPr>
  </w:style>
  <w:style w:type="paragraph" w:customStyle="1" w:styleId="NormalArial">
    <w:name w:val="Normal + Arial"/>
    <w:aliases w:val="10 pt"/>
    <w:basedOn w:val="Heading1"/>
    <w:rsid w:val="000476E9"/>
    <w:pPr>
      <w:numPr>
        <w:numId w:val="19"/>
      </w:numPr>
      <w:pBdr>
        <w:bottom w:val="none" w:sz="0" w:space="0" w:color="auto"/>
      </w:pBdr>
      <w:kinsoku/>
      <w:spacing w:before="240" w:after="60" w:line="240" w:lineRule="auto"/>
    </w:pPr>
    <w:rPr>
      <w:rFonts w:eastAsia="Times New Roman"/>
      <w:b w:val="0"/>
      <w:snapToGrid/>
      <w:color w:val="auto"/>
      <w:sz w:val="20"/>
      <w:szCs w:val="20"/>
      <w:lang w:val="en-CA"/>
    </w:rPr>
  </w:style>
  <w:style w:type="paragraph" w:customStyle="1" w:styleId="NormalKern">
    <w:name w:val="Normal + Kern"/>
    <w:basedOn w:val="NormalArial"/>
    <w:rsid w:val="000476E9"/>
  </w:style>
  <w:style w:type="character" w:customStyle="1" w:styleId="ExhibitTitleCharChar">
    <w:name w:val="Exhibit Title Char Char"/>
    <w:basedOn w:val="DefaultParagraphFont"/>
    <w:link w:val="ExhibitTitle"/>
    <w:uiPriority w:val="99"/>
    <w:rsid w:val="00A50C94"/>
    <w:rPr>
      <w:rFonts w:ascii="Arial" w:eastAsia="Arial" w:hAnsi="Arial" w:cs="Arial"/>
      <w:b/>
      <w:bCs/>
      <w:color w:val="009BCC"/>
    </w:rPr>
  </w:style>
  <w:style w:type="paragraph" w:customStyle="1" w:styleId="Text-0">
    <w:name w:val="Text-0"/>
    <w:basedOn w:val="Normal"/>
    <w:rsid w:val="00F0204C"/>
    <w:pPr>
      <w:kinsoku/>
      <w:spacing w:before="0" w:after="100" w:line="280" w:lineRule="exact"/>
      <w:ind w:left="1134"/>
      <w:jc w:val="both"/>
    </w:pPr>
    <w:rPr>
      <w:rFonts w:eastAsia="Times New Roman"/>
      <w:lang w:eastAsia="he-IL" w:bidi="he-IL"/>
    </w:rPr>
  </w:style>
  <w:style w:type="paragraph" w:customStyle="1" w:styleId="Text-1">
    <w:name w:val="Text-1"/>
    <w:basedOn w:val="Normal"/>
    <w:autoRedefine/>
    <w:rsid w:val="00B665A4"/>
    <w:pPr>
      <w:widowControl w:val="0"/>
      <w:numPr>
        <w:numId w:val="21"/>
      </w:numPr>
      <w:kinsoku/>
      <w:spacing w:before="0" w:after="100" w:line="280" w:lineRule="exact"/>
      <w:jc w:val="both"/>
    </w:pPr>
    <w:rPr>
      <w:rFonts w:eastAsia="Times New Roman"/>
      <w:lang w:eastAsia="he-IL" w:bidi="he-IL"/>
    </w:rPr>
  </w:style>
  <w:style w:type="paragraph" w:customStyle="1" w:styleId="bullet-1">
    <w:name w:val="bullet-1"/>
    <w:basedOn w:val="Text-0"/>
    <w:rsid w:val="00B665A4"/>
    <w:pPr>
      <w:numPr>
        <w:numId w:val="20"/>
      </w:numPr>
    </w:pPr>
  </w:style>
  <w:style w:type="paragraph" w:customStyle="1" w:styleId="CapHeading3">
    <w:name w:val="Cap_Heading_3"/>
    <w:next w:val="CapNormal"/>
    <w:autoRedefine/>
    <w:rsid w:val="00B665A4"/>
    <w:pPr>
      <w:keepNext/>
      <w:tabs>
        <w:tab w:val="num" w:pos="900"/>
      </w:tabs>
      <w:spacing w:before="180" w:after="120"/>
      <w:outlineLvl w:val="2"/>
    </w:pPr>
    <w:rPr>
      <w:rFonts w:ascii="Arial Bold" w:hAnsi="Arial Bold" w:cs="Arial"/>
      <w:b/>
      <w:bCs/>
      <w:color w:val="7B7B7B"/>
      <w:sz w:val="24"/>
      <w:szCs w:val="26"/>
      <w:lang w:eastAsia="en-CA"/>
    </w:rPr>
  </w:style>
  <w:style w:type="paragraph" w:customStyle="1" w:styleId="CapHeading1">
    <w:name w:val="Cap_Heading_1"/>
    <w:next w:val="CapNormal"/>
    <w:autoRedefine/>
    <w:rsid w:val="00B665A4"/>
    <w:pPr>
      <w:keepNext/>
      <w:pageBreakBefore/>
      <w:tabs>
        <w:tab w:val="num" w:pos="900"/>
      </w:tabs>
      <w:spacing w:before="180" w:after="120"/>
      <w:ind w:left="502" w:hanging="360"/>
      <w:outlineLvl w:val="0"/>
    </w:pPr>
    <w:rPr>
      <w:rFonts w:ascii="Arial Bold" w:hAnsi="Arial Bold" w:cs="Arial"/>
      <w:b/>
      <w:bCs/>
      <w:smallCaps/>
      <w:color w:val="006C8E"/>
      <w:kern w:val="32"/>
      <w:sz w:val="36"/>
      <w:szCs w:val="36"/>
      <w:lang w:eastAsia="en-CA"/>
    </w:rPr>
  </w:style>
  <w:style w:type="character" w:customStyle="1" w:styleId="CapHeading4Char">
    <w:name w:val="Cap_Heading_4 Char"/>
    <w:basedOn w:val="DefaultParagraphFont"/>
    <w:rsid w:val="00B665A4"/>
    <w:rPr>
      <w:rFonts w:ascii="Arial Bold" w:eastAsia="Times New Roman" w:hAnsi="Arial Bold" w:cs="Arial"/>
      <w:b/>
      <w:bCs/>
      <w:sz w:val="24"/>
      <w:szCs w:val="28"/>
      <w:lang w:eastAsia="en-CA"/>
    </w:rPr>
  </w:style>
  <w:style w:type="character" w:customStyle="1" w:styleId="NormalWebChar">
    <w:name w:val="Normal (Web) Char"/>
    <w:aliases w:val=" webb Char,webb Char"/>
    <w:basedOn w:val="DefaultParagraphFont"/>
    <w:link w:val="NormalWeb"/>
    <w:uiPriority w:val="99"/>
    <w:rsid w:val="00B665A4"/>
    <w:rPr>
      <w:sz w:val="24"/>
      <w:szCs w:val="24"/>
    </w:rPr>
  </w:style>
  <w:style w:type="paragraph" w:customStyle="1" w:styleId="Normal1">
    <w:name w:val="Normal1"/>
    <w:basedOn w:val="NormalIndent"/>
    <w:rsid w:val="00B05296"/>
    <w:pPr>
      <w:kinsoku/>
      <w:spacing w:before="0" w:line="240" w:lineRule="auto"/>
      <w:ind w:left="0"/>
      <w:jc w:val="both"/>
    </w:pPr>
    <w:rPr>
      <w:rFonts w:eastAsia="MS Mincho" w:cs="Times New Roman"/>
      <w:sz w:val="18"/>
      <w:lang w:val="en-GB"/>
    </w:rPr>
  </w:style>
  <w:style w:type="paragraph" w:customStyle="1" w:styleId="StyleTimesNewRoman11ptBefore6ptAfter6pt">
    <w:name w:val="Style Times New Roman 11 pt Before:  6 pt After:  6 pt"/>
    <w:basedOn w:val="Normal"/>
    <w:rsid w:val="00B05296"/>
    <w:pPr>
      <w:widowControl w:val="0"/>
      <w:numPr>
        <w:numId w:val="22"/>
      </w:numPr>
      <w:kinsoku/>
      <w:spacing w:after="120" w:line="240" w:lineRule="auto"/>
      <w:jc w:val="both"/>
    </w:pPr>
    <w:rPr>
      <w:rFonts w:ascii="Times New Roman" w:eastAsia="MS Mincho" w:hAnsi="Times New Roman" w:cs="Times New Roman"/>
      <w:sz w:val="22"/>
    </w:rPr>
  </w:style>
  <w:style w:type="paragraph" w:customStyle="1" w:styleId="Bullet1BodyText">
    <w:name w:val="Bullet 1 Body Text"/>
    <w:basedOn w:val="Normal"/>
    <w:autoRedefine/>
    <w:rsid w:val="00B05296"/>
    <w:pPr>
      <w:kinsoku/>
      <w:spacing w:before="0" w:line="360" w:lineRule="auto"/>
      <w:ind w:left="360"/>
      <w:jc w:val="both"/>
    </w:pPr>
    <w:rPr>
      <w:rFonts w:ascii="Times New Roman" w:eastAsia="MS Mincho" w:hAnsi="Times New Roman" w:cs="Times New Roman"/>
      <w:sz w:val="22"/>
      <w:szCs w:val="24"/>
    </w:rPr>
  </w:style>
  <w:style w:type="paragraph" w:styleId="NormalIndent">
    <w:name w:val="Normal Indent"/>
    <w:aliases w:val="Normal Indent Char,ni,bold normal,o,ShortTab,ShortTab1,ShortTab2,ShortTab11,ShortTab3,ShortTab12,ShortTab4,ShortTab13,ShortTab5,ShortTab14,Normal Indent Char1,ni Char,Normal Indent Char Char,bold normal Char,Normal Indent Char2 Char,ni Cha"/>
    <w:basedOn w:val="Normal"/>
    <w:link w:val="NormalIndentChar2"/>
    <w:rsid w:val="00B05296"/>
    <w:pPr>
      <w:ind w:left="720"/>
    </w:pPr>
  </w:style>
  <w:style w:type="paragraph" w:customStyle="1" w:styleId="FigureNumber">
    <w:name w:val="Figure Number"/>
    <w:basedOn w:val="Normal"/>
    <w:next w:val="Normal"/>
    <w:link w:val="FigureNumberChar"/>
    <w:qFormat/>
    <w:rsid w:val="00C942D1"/>
    <w:pPr>
      <w:numPr>
        <w:numId w:val="23"/>
      </w:numPr>
      <w:kinsoku/>
      <w:spacing w:after="240" w:line="240" w:lineRule="auto"/>
      <w:jc w:val="center"/>
    </w:pPr>
    <w:rPr>
      <w:rFonts w:ascii="Calibri" w:eastAsia="Calibri" w:hAnsi="Calibri" w:cs="Times New Roman"/>
      <w:sz w:val="22"/>
      <w:szCs w:val="22"/>
      <w:lang w:val="en-GB"/>
    </w:rPr>
  </w:style>
  <w:style w:type="character" w:customStyle="1" w:styleId="FigureNumberChar">
    <w:name w:val="Figure Number Char"/>
    <w:basedOn w:val="DefaultParagraphFont"/>
    <w:link w:val="FigureNumber"/>
    <w:rsid w:val="00C942D1"/>
    <w:rPr>
      <w:rFonts w:ascii="Calibri" w:eastAsia="Calibri" w:hAnsi="Calibri"/>
      <w:sz w:val="22"/>
      <w:szCs w:val="22"/>
      <w:lang w:val="en-GB"/>
    </w:rPr>
  </w:style>
  <w:style w:type="character" w:customStyle="1" w:styleId="Heading5Char">
    <w:name w:val="Heading 5 Char"/>
    <w:aliases w:val="H5 Char,5 Char,h5 Char,Block Label Char,L5 Char,Hdg 5 Char,H51 Char,H52 Char,L51 Char,51 Char,L1 Heading 5 Char,l5 Char,5m Char,heading 5 Char,Heading 5 CFMU Char,Para 5 Char,Heading 5(war) Char,DNV-H5 Char,Level 3 - i Char,1.1.1.1.1 Char"/>
    <w:basedOn w:val="DefaultParagraphFont"/>
    <w:link w:val="Heading5"/>
    <w:rsid w:val="00C942D1"/>
    <w:rPr>
      <w:rFonts w:ascii="Arial" w:eastAsia="Arial" w:hAnsi="Arial" w:cs="Arial"/>
      <w:i/>
      <w:iCs/>
      <w:color w:val="004B66"/>
    </w:rPr>
  </w:style>
  <w:style w:type="character" w:customStyle="1" w:styleId="ExhibitTitleChar">
    <w:name w:val="Exhibit Title Char"/>
    <w:basedOn w:val="DefaultParagraphFont"/>
    <w:locked/>
    <w:rsid w:val="00C942D1"/>
    <w:rPr>
      <w:rFonts w:ascii="Arial" w:eastAsia="Arial" w:hAnsi="Arial" w:cs="Arial"/>
      <w:b/>
      <w:bCs/>
      <w:color w:val="009BCC"/>
      <w:sz w:val="20"/>
      <w:szCs w:val="20"/>
    </w:rPr>
  </w:style>
  <w:style w:type="character" w:customStyle="1" w:styleId="HeaderChar">
    <w:name w:val="Header Char"/>
    <w:aliases w:val="Capgemini Header Char"/>
    <w:basedOn w:val="DefaultParagraphFont"/>
    <w:link w:val="Header"/>
    <w:rsid w:val="00C942D1"/>
    <w:rPr>
      <w:rFonts w:ascii="Arial" w:eastAsia="Arial" w:hAnsi="Arial" w:cs="Arial"/>
      <w:sz w:val="16"/>
    </w:rPr>
  </w:style>
  <w:style w:type="paragraph" w:customStyle="1" w:styleId="EnterYourName">
    <w:name w:val="Enter Your Name"/>
    <w:basedOn w:val="Normal"/>
    <w:rsid w:val="00C942D1"/>
    <w:pPr>
      <w:keepNext/>
      <w:kinsoku/>
      <w:spacing w:after="60" w:line="240" w:lineRule="auto"/>
      <w:jc w:val="right"/>
      <w:outlineLvl w:val="0"/>
    </w:pPr>
    <w:rPr>
      <w:rFonts w:ascii="Times New Roman" w:eastAsia="Times New Roman" w:hAnsi="Times New Roman" w:cs="Times New Roman"/>
      <w:b/>
      <w:bCs/>
      <w:i/>
      <w:iCs/>
      <w:kern w:val="32"/>
      <w:sz w:val="28"/>
      <w:szCs w:val="28"/>
    </w:rPr>
  </w:style>
  <w:style w:type="paragraph" w:customStyle="1" w:styleId="ResumeList">
    <w:name w:val="Resume List"/>
    <w:link w:val="ResumeListChar"/>
    <w:rsid w:val="00C942D1"/>
    <w:pPr>
      <w:spacing w:before="60"/>
    </w:pPr>
  </w:style>
  <w:style w:type="character" w:customStyle="1" w:styleId="ResumeListChar">
    <w:name w:val="Resume List Char"/>
    <w:basedOn w:val="DefaultParagraphFont"/>
    <w:link w:val="ResumeList"/>
    <w:rsid w:val="00C942D1"/>
    <w:rPr>
      <w:lang w:val="en-US" w:eastAsia="en-US" w:bidi="ar-SA"/>
    </w:rPr>
  </w:style>
  <w:style w:type="paragraph" w:customStyle="1" w:styleId="ResumeBullet">
    <w:name w:val="Resume Bullet"/>
    <w:basedOn w:val="Normal"/>
    <w:next w:val="ResumeBullet2"/>
    <w:rsid w:val="00C942D1"/>
    <w:pPr>
      <w:keepLines/>
      <w:widowControl w:val="0"/>
      <w:numPr>
        <w:numId w:val="24"/>
      </w:numPr>
      <w:kinsoku/>
      <w:spacing w:before="60" w:line="240" w:lineRule="auto"/>
    </w:pPr>
    <w:rPr>
      <w:rFonts w:ascii="Times New Roman" w:eastAsia="Times New Roman" w:hAnsi="Times New Roman" w:cs="Times New Roman"/>
      <w:szCs w:val="24"/>
    </w:rPr>
  </w:style>
  <w:style w:type="paragraph" w:customStyle="1" w:styleId="ResumeBullet2">
    <w:name w:val="Resume Bullet 2"/>
    <w:rsid w:val="00C942D1"/>
    <w:pPr>
      <w:numPr>
        <w:ilvl w:val="1"/>
        <w:numId w:val="24"/>
      </w:numPr>
    </w:pPr>
    <w:rPr>
      <w:noProof/>
    </w:rPr>
  </w:style>
  <w:style w:type="character" w:customStyle="1" w:styleId="pslongeditbox">
    <w:name w:val="pslongeditbox"/>
    <w:basedOn w:val="DefaultParagraphFont"/>
    <w:rsid w:val="00C942D1"/>
  </w:style>
  <w:style w:type="paragraph" w:customStyle="1" w:styleId="texta">
    <w:name w:val="text (a)"/>
    <w:basedOn w:val="Normal"/>
    <w:autoRedefine/>
    <w:rsid w:val="00BE3067"/>
    <w:pPr>
      <w:numPr>
        <w:numId w:val="25"/>
      </w:numPr>
      <w:tabs>
        <w:tab w:val="clear" w:pos="3555"/>
        <w:tab w:val="left" w:pos="3260"/>
      </w:tabs>
      <w:kinsoku/>
      <w:spacing w:before="0" w:after="100" w:line="280" w:lineRule="exact"/>
      <w:jc w:val="both"/>
    </w:pPr>
    <w:rPr>
      <w:rFonts w:eastAsia="Times New Roman"/>
      <w:lang w:eastAsia="he-IL" w:bidi="he-IL"/>
    </w:rPr>
  </w:style>
  <w:style w:type="paragraph" w:customStyle="1" w:styleId="BulletIndent">
    <w:name w:val="Bullet Indent"/>
    <w:basedOn w:val="NormalIndent"/>
    <w:link w:val="BulletIndentChar"/>
    <w:autoRedefine/>
    <w:rsid w:val="00BE3067"/>
    <w:pPr>
      <w:kinsoku/>
      <w:spacing w:before="0" w:after="120" w:line="240" w:lineRule="auto"/>
      <w:ind w:left="-180"/>
      <w:jc w:val="both"/>
    </w:pPr>
    <w:rPr>
      <w:rFonts w:eastAsia="Times New Roman"/>
    </w:rPr>
  </w:style>
  <w:style w:type="character" w:customStyle="1" w:styleId="BulletIndentChar">
    <w:name w:val="Bullet Indent Char"/>
    <w:basedOn w:val="DefaultParagraphFont"/>
    <w:link w:val="BulletIndent"/>
    <w:rsid w:val="00BE3067"/>
    <w:rPr>
      <w:rFonts w:ascii="Arial" w:hAnsi="Arial" w:cs="Arial"/>
    </w:rPr>
  </w:style>
  <w:style w:type="paragraph" w:styleId="ListBullet4">
    <w:name w:val="List Bullet 4"/>
    <w:basedOn w:val="Normal"/>
    <w:rsid w:val="00772516"/>
    <w:pPr>
      <w:numPr>
        <w:numId w:val="26"/>
      </w:numPr>
      <w:contextualSpacing/>
    </w:pPr>
  </w:style>
  <w:style w:type="paragraph" w:customStyle="1" w:styleId="NumberingStyle">
    <w:name w:val="Numbering Style"/>
    <w:basedOn w:val="Normal"/>
    <w:link w:val="NumberingStyleChar"/>
    <w:qFormat/>
    <w:rsid w:val="00772516"/>
    <w:pPr>
      <w:numPr>
        <w:numId w:val="27"/>
      </w:numPr>
      <w:kinsoku/>
      <w:spacing w:line="276" w:lineRule="auto"/>
      <w:contextualSpacing/>
    </w:pPr>
    <w:rPr>
      <w:rFonts w:ascii="Calibri" w:eastAsia="Calibri" w:hAnsi="Calibri" w:cs="Times New Roman"/>
      <w:sz w:val="22"/>
      <w:szCs w:val="22"/>
      <w:lang w:val="en-GB"/>
    </w:rPr>
  </w:style>
  <w:style w:type="character" w:customStyle="1" w:styleId="NumberingStyleChar">
    <w:name w:val="Numbering Style Char"/>
    <w:basedOn w:val="DefaultParagraphFont"/>
    <w:link w:val="NumberingStyle"/>
    <w:rsid w:val="00772516"/>
    <w:rPr>
      <w:rFonts w:ascii="Calibri" w:eastAsia="Calibri" w:hAnsi="Calibri"/>
      <w:sz w:val="22"/>
      <w:szCs w:val="22"/>
      <w:lang w:val="en-GB"/>
    </w:rPr>
  </w:style>
  <w:style w:type="paragraph" w:customStyle="1" w:styleId="ImageStyle">
    <w:name w:val="Image Style"/>
    <w:basedOn w:val="Normal"/>
    <w:qFormat/>
    <w:rsid w:val="00772516"/>
    <w:pPr>
      <w:kinsoku/>
      <w:spacing w:after="120" w:line="276" w:lineRule="auto"/>
      <w:jc w:val="center"/>
    </w:pPr>
    <w:rPr>
      <w:rFonts w:ascii="Calibri" w:eastAsia="Calibri" w:hAnsi="Calibri" w:cs="Times New Roman"/>
      <w:sz w:val="22"/>
      <w:szCs w:val="22"/>
      <w:lang w:val="en-GB"/>
    </w:rPr>
  </w:style>
  <w:style w:type="paragraph" w:customStyle="1" w:styleId="CapHeading8">
    <w:name w:val="Cap_Heading_8"/>
    <w:next w:val="Normal"/>
    <w:link w:val="CapHeading8Char"/>
    <w:qFormat/>
    <w:rsid w:val="00B25085"/>
    <w:pPr>
      <w:keepNext/>
      <w:spacing w:before="120" w:after="80"/>
    </w:pPr>
    <w:rPr>
      <w:rFonts w:ascii="Arial" w:hAnsi="Arial"/>
      <w:b/>
      <w:i/>
      <w:iCs/>
      <w:color w:val="003366"/>
      <w:szCs w:val="24"/>
      <w:u w:val="single"/>
      <w:lang w:val="en-CA" w:eastAsia="en-CA"/>
    </w:rPr>
  </w:style>
  <w:style w:type="character" w:customStyle="1" w:styleId="CapHeading8Char">
    <w:name w:val="Cap_Heading_8 Char"/>
    <w:basedOn w:val="DefaultParagraphFont"/>
    <w:link w:val="CapHeading8"/>
    <w:rsid w:val="00B25085"/>
    <w:rPr>
      <w:rFonts w:ascii="Arial" w:hAnsi="Arial"/>
      <w:b/>
      <w:i/>
      <w:iCs/>
      <w:color w:val="003366"/>
      <w:szCs w:val="24"/>
      <w:u w:val="single"/>
      <w:lang w:val="en-CA" w:eastAsia="en-CA" w:bidi="ar-SA"/>
    </w:rPr>
  </w:style>
  <w:style w:type="numbering" w:customStyle="1" w:styleId="Style1">
    <w:name w:val="Style1"/>
    <w:uiPriority w:val="99"/>
    <w:rsid w:val="006E1B9C"/>
    <w:pPr>
      <w:numPr>
        <w:numId w:val="28"/>
      </w:numPr>
    </w:pPr>
  </w:style>
  <w:style w:type="character" w:customStyle="1" w:styleId="NormalIndentChar2">
    <w:name w:val="Normal Indent Char2"/>
    <w:aliases w:val="Normal Indent Char Char1,ni Char1,bold normal Char1,o Char,ShortTab Char,ShortTab1 Char,ShortTab2 Char,ShortTab11 Char,ShortTab3 Char,ShortTab12 Char,ShortTab4 Char,ShortTab13 Char,ShortTab5 Char,ShortTab14 Char,ni Char Char"/>
    <w:basedOn w:val="DefaultParagraphFont"/>
    <w:link w:val="NormalIndent"/>
    <w:rsid w:val="00E03F02"/>
    <w:rPr>
      <w:rFonts w:ascii="Arial" w:eastAsia="Arial" w:hAnsi="Arial" w:cs="Arial"/>
    </w:rPr>
  </w:style>
  <w:style w:type="paragraph" w:customStyle="1" w:styleId="Style1stbulletmaintext10pt1">
    <w:name w:val="Style 1st bullet main text + 10 pt1"/>
    <w:basedOn w:val="Normal"/>
    <w:rsid w:val="00E03F02"/>
    <w:pPr>
      <w:numPr>
        <w:numId w:val="29"/>
      </w:numPr>
      <w:kinsoku/>
      <w:spacing w:before="20" w:after="20" w:line="240" w:lineRule="auto"/>
      <w:jc w:val="both"/>
    </w:pPr>
    <w:rPr>
      <w:rFonts w:eastAsia="Times New Roman" w:cs="Times New Roman"/>
      <w:lang w:val="en-GB"/>
    </w:rPr>
  </w:style>
  <w:style w:type="character" w:customStyle="1" w:styleId="CaptionChar">
    <w:name w:val="Caption Char"/>
    <w:aliases w:val="Figurer Char"/>
    <w:basedOn w:val="DefaultParagraphFont"/>
    <w:link w:val="Caption"/>
    <w:locked/>
    <w:rsid w:val="00E03F02"/>
    <w:rPr>
      <w:rFonts w:ascii="Arial" w:eastAsia="Arial" w:hAnsi="Arial" w:cs="Arial"/>
      <w:b/>
      <w:bCs/>
    </w:rPr>
  </w:style>
  <w:style w:type="paragraph" w:customStyle="1" w:styleId="CapgeminiNormal">
    <w:name w:val="Capgemini Normal"/>
    <w:link w:val="CapgeminiNormalChar"/>
    <w:qFormat/>
    <w:rsid w:val="00FC37EC"/>
    <w:pPr>
      <w:spacing w:before="160" w:after="100" w:line="300" w:lineRule="exact"/>
      <w:jc w:val="both"/>
    </w:pPr>
    <w:rPr>
      <w:rFonts w:ascii="Arial" w:hAnsi="Arial"/>
      <w:color w:val="000000"/>
      <w:szCs w:val="24"/>
      <w:lang w:eastAsia="en-CA"/>
    </w:rPr>
  </w:style>
  <w:style w:type="character" w:customStyle="1" w:styleId="CapgeminiNormalChar">
    <w:name w:val="Capgemini Normal Char"/>
    <w:basedOn w:val="DefaultParagraphFont"/>
    <w:link w:val="CapgeminiNormal"/>
    <w:locked/>
    <w:rsid w:val="00FC37EC"/>
    <w:rPr>
      <w:rFonts w:ascii="Arial" w:hAnsi="Arial"/>
      <w:color w:val="000000"/>
      <w:szCs w:val="24"/>
      <w:lang w:eastAsia="en-CA"/>
    </w:rPr>
  </w:style>
  <w:style w:type="character" w:styleId="IntenseEmphasis">
    <w:name w:val="Intense Emphasis"/>
    <w:basedOn w:val="DefaultParagraphFont"/>
    <w:uiPriority w:val="21"/>
    <w:qFormat/>
    <w:rsid w:val="0013696E"/>
    <w:rPr>
      <w:b/>
      <w:bCs/>
      <w:i/>
      <w:iCs/>
      <w:color w:val="4F81BD" w:themeColor="accent1"/>
    </w:rPr>
  </w:style>
  <w:style w:type="paragraph" w:customStyle="1" w:styleId="contractartikelnivo2">
    <w:name w:val="contractartikelnivo2"/>
    <w:basedOn w:val="Normal"/>
    <w:rsid w:val="00E360F1"/>
    <w:pPr>
      <w:kinsoku/>
      <w:spacing w:before="100" w:beforeAutospacing="1" w:after="100" w:afterAutospacing="1" w:line="240" w:lineRule="auto"/>
    </w:pPr>
    <w:rPr>
      <w:rFonts w:ascii="Arial Unicode MS" w:eastAsia="Arial Unicode MS" w:hAnsi="Arial Unicode MS" w:cs="Arial Unicode MS"/>
      <w:sz w:val="24"/>
      <w:szCs w:val="24"/>
      <w:lang w:val="nl-NL" w:eastAsia="nl-NL"/>
    </w:rPr>
  </w:style>
  <w:style w:type="paragraph" w:customStyle="1" w:styleId="Streepje">
    <w:name w:val="Streepje"/>
    <w:basedOn w:val="Normal"/>
    <w:rsid w:val="00660358"/>
    <w:pPr>
      <w:numPr>
        <w:numId w:val="30"/>
      </w:numPr>
      <w:kinsoku/>
      <w:spacing w:before="0" w:line="240" w:lineRule="atLeast"/>
    </w:pPr>
    <w:rPr>
      <w:rFonts w:ascii="Verdana" w:eastAsia="Times New Roman" w:hAnsi="Verdana" w:cs="Times New Roman"/>
      <w:lang w:val="en-GB" w:eastAsia="nl-NL"/>
    </w:rPr>
  </w:style>
  <w:style w:type="character" w:customStyle="1" w:styleId="FootnoteTextChar">
    <w:name w:val="Footnote Text Char"/>
    <w:basedOn w:val="DefaultParagraphFont"/>
    <w:link w:val="FootnoteText"/>
    <w:semiHidden/>
    <w:rsid w:val="00660358"/>
    <w:rPr>
      <w:rFonts w:ascii="Arial" w:eastAsia="Arial" w:hAnsi="Arial" w:cs="Arial"/>
      <w:sz w:val="18"/>
    </w:rPr>
  </w:style>
  <w:style w:type="paragraph" w:styleId="BodyTextIndent2">
    <w:name w:val="Body Text Indent 2"/>
    <w:basedOn w:val="Normal"/>
    <w:link w:val="BodyTextIndent2Char"/>
    <w:rsid w:val="00BA0569"/>
    <w:pPr>
      <w:spacing w:after="120" w:line="480" w:lineRule="auto"/>
      <w:ind w:left="283"/>
    </w:pPr>
  </w:style>
  <w:style w:type="character" w:customStyle="1" w:styleId="BodyTextIndent2Char">
    <w:name w:val="Body Text Indent 2 Char"/>
    <w:basedOn w:val="DefaultParagraphFont"/>
    <w:link w:val="BodyTextIndent2"/>
    <w:rsid w:val="00BA0569"/>
    <w:rPr>
      <w:rFonts w:ascii="Arial" w:eastAsia="Arial" w:hAnsi="Arial" w:cs="Arial"/>
    </w:rPr>
  </w:style>
  <w:style w:type="paragraph" w:customStyle="1" w:styleId="Opmaakprofiel1">
    <w:name w:val="Opmaakprofiel1"/>
    <w:basedOn w:val="Normal"/>
    <w:rsid w:val="00897201"/>
    <w:pPr>
      <w:numPr>
        <w:numId w:val="31"/>
      </w:numPr>
      <w:kinsoku/>
      <w:spacing w:before="0" w:line="240" w:lineRule="atLeast"/>
    </w:pPr>
    <w:rPr>
      <w:rFonts w:ascii="Verdana" w:eastAsia="Times New Roman" w:hAnsi="Verdana" w:cs="Times New Roman"/>
      <w:noProof/>
      <w:lang w:eastAsia="nl-NL"/>
    </w:rPr>
  </w:style>
  <w:style w:type="paragraph" w:customStyle="1" w:styleId="Standard">
    <w:name w:val="Standard"/>
    <w:rsid w:val="00FF33CA"/>
    <w:pPr>
      <w:ind w:left="851"/>
    </w:pPr>
    <w:rPr>
      <w:sz w:val="22"/>
      <w:szCs w:val="24"/>
      <w:lang w:val="en-GB"/>
    </w:rPr>
  </w:style>
  <w:style w:type="paragraph" w:customStyle="1" w:styleId="Tabel">
    <w:name w:val="Tabel"/>
    <w:basedOn w:val="Normal"/>
    <w:rsid w:val="0015428B"/>
    <w:pPr>
      <w:kinsoku/>
      <w:spacing w:before="0" w:line="240" w:lineRule="auto"/>
    </w:pPr>
    <w:rPr>
      <w:rFonts w:ascii="Verdana" w:eastAsia="Times New Roman" w:hAnsi="Verdana" w:cs="Times New Roman"/>
      <w:sz w:val="16"/>
      <w:lang w:val="nl-NL" w:eastAsia="nl-NL"/>
    </w:rPr>
  </w:style>
  <w:style w:type="paragraph" w:customStyle="1" w:styleId="Appendix">
    <w:name w:val="Appendix ?"/>
    <w:basedOn w:val="Normal"/>
    <w:rsid w:val="002E0100"/>
    <w:pPr>
      <w:pageBreakBefore/>
      <w:numPr>
        <w:numId w:val="32"/>
      </w:numPr>
      <w:kinsoku/>
      <w:spacing w:before="80" w:after="80" w:line="288" w:lineRule="auto"/>
      <w:jc w:val="both"/>
    </w:pPr>
    <w:rPr>
      <w:rFonts w:ascii="Arial Bold" w:eastAsia="Times New Roman" w:hAnsi="Arial Bold"/>
      <w:b/>
      <w:bCs/>
      <w:color w:val="008080"/>
      <w:sz w:val="28"/>
      <w:szCs w:val="22"/>
      <w:lang w:val="en-GB"/>
    </w:rPr>
  </w:style>
  <w:style w:type="paragraph" w:styleId="Subtitle">
    <w:name w:val="Subtitle"/>
    <w:basedOn w:val="Heading2"/>
    <w:next w:val="Normal"/>
    <w:link w:val="SubtitleChar"/>
    <w:qFormat/>
    <w:rsid w:val="008B6189"/>
    <w:pPr>
      <w:numPr>
        <w:ilvl w:val="0"/>
        <w:numId w:val="0"/>
      </w:numPr>
      <w:tabs>
        <w:tab w:val="num" w:pos="4396"/>
      </w:tabs>
      <w:kinsoku/>
      <w:spacing w:before="240" w:after="240" w:line="240" w:lineRule="atLeast"/>
    </w:pPr>
  </w:style>
  <w:style w:type="character" w:customStyle="1" w:styleId="SubtitleChar">
    <w:name w:val="Subtitle Char"/>
    <w:basedOn w:val="DefaultParagraphFont"/>
    <w:link w:val="Subtitle"/>
    <w:rsid w:val="008B6189"/>
    <w:rPr>
      <w:rFonts w:ascii="Arial" w:eastAsia="Arial" w:hAnsi="Arial" w:cs="Arial"/>
      <w:b/>
      <w:bCs/>
      <w:iCs/>
      <w:color w:val="009BCC"/>
      <w:sz w:val="28"/>
      <w:szCs w:val="28"/>
    </w:rPr>
  </w:style>
  <w:style w:type="character" w:styleId="Emphasis">
    <w:name w:val="Emphasis"/>
    <w:basedOn w:val="DefaultParagraphFont"/>
    <w:uiPriority w:val="20"/>
    <w:qFormat/>
    <w:rsid w:val="000F3268"/>
    <w:rPr>
      <w:i/>
      <w:iCs/>
    </w:rPr>
  </w:style>
  <w:style w:type="paragraph" w:styleId="EndnoteText">
    <w:name w:val="endnote text"/>
    <w:basedOn w:val="Normal"/>
    <w:link w:val="EndnoteTextChar"/>
    <w:rsid w:val="00407D62"/>
    <w:pPr>
      <w:spacing w:before="0" w:line="240" w:lineRule="auto"/>
    </w:pPr>
  </w:style>
  <w:style w:type="character" w:customStyle="1" w:styleId="EndnoteTextChar">
    <w:name w:val="Endnote Text Char"/>
    <w:basedOn w:val="DefaultParagraphFont"/>
    <w:link w:val="EndnoteText"/>
    <w:rsid w:val="00407D62"/>
    <w:rPr>
      <w:rFonts w:ascii="Arial" w:eastAsia="Arial" w:hAnsi="Arial" w:cs="Arial"/>
    </w:rPr>
  </w:style>
  <w:style w:type="character" w:styleId="EndnoteReference">
    <w:name w:val="endnote reference"/>
    <w:basedOn w:val="DefaultParagraphFont"/>
    <w:rsid w:val="00407D62"/>
    <w:rPr>
      <w:vertAlign w:val="superscript"/>
    </w:rPr>
  </w:style>
  <w:style w:type="paragraph" w:customStyle="1" w:styleId="BodyText1">
    <w:name w:val="Body Text1"/>
    <w:qFormat/>
    <w:rsid w:val="00702433"/>
    <w:pPr>
      <w:widowControl w:val="0"/>
      <w:spacing w:before="120" w:after="120"/>
    </w:pPr>
    <w:rPr>
      <w:rFonts w:ascii="Arial" w:eastAsia="Arial" w:hAnsi="Arial"/>
      <w:color w:val="000000"/>
      <w:szCs w:val="22"/>
    </w:rPr>
  </w:style>
  <w:style w:type="paragraph" w:customStyle="1" w:styleId="ABM-Table-Bullet2">
    <w:name w:val="ABM - Table - Bullet 2"/>
    <w:basedOn w:val="Normal"/>
    <w:qFormat/>
    <w:rsid w:val="00DE2E13"/>
    <w:pPr>
      <w:tabs>
        <w:tab w:val="left" w:pos="720"/>
      </w:tabs>
      <w:kinsoku/>
      <w:spacing w:before="60" w:after="60" w:line="240" w:lineRule="auto"/>
      <w:ind w:left="374" w:hanging="187"/>
    </w:pPr>
    <w:rPr>
      <w:rFonts w:eastAsia="Times New Roman" w:cs="Times New Roman"/>
      <w:color w:val="000000"/>
      <w:sz w:val="18"/>
      <w:lang w:val="en-GB"/>
    </w:rPr>
  </w:style>
  <w:style w:type="paragraph" w:customStyle="1" w:styleId="ListBullet1hanging">
    <w:name w:val="List Bullet 1 hanging"/>
    <w:basedOn w:val="ListBullet"/>
    <w:rsid w:val="00DE2E13"/>
    <w:pPr>
      <w:numPr>
        <w:numId w:val="0"/>
      </w:numPr>
      <w:ind w:left="288"/>
    </w:pPr>
    <w:rPr>
      <w:lang w:val="en-GB"/>
    </w:rPr>
  </w:style>
  <w:style w:type="paragraph" w:styleId="TOCHeading">
    <w:name w:val="TOC Heading"/>
    <w:basedOn w:val="Heading1"/>
    <w:next w:val="Normal"/>
    <w:uiPriority w:val="39"/>
    <w:semiHidden/>
    <w:unhideWhenUsed/>
    <w:qFormat/>
    <w:rsid w:val="00E57316"/>
    <w:pPr>
      <w:keepLines/>
      <w:numPr>
        <w:numId w:val="0"/>
      </w:numPr>
      <w:pBdr>
        <w:bottom w:val="none" w:sz="0" w:space="0" w:color="auto"/>
      </w:pBdr>
      <w:kinsoku/>
      <w:spacing w:before="480" w:after="0" w:line="276" w:lineRule="auto"/>
      <w:outlineLvl w:val="9"/>
    </w:pPr>
    <w:rPr>
      <w:rFonts w:asciiTheme="majorHAnsi" w:eastAsiaTheme="majorEastAsia" w:hAnsiTheme="majorHAnsi" w:cstheme="majorBidi"/>
      <w:snapToGrid/>
      <w:color w:val="365F91" w:themeColor="accent1" w:themeShade="BF"/>
      <w:kern w:val="0"/>
      <w:sz w:val="28"/>
      <w:szCs w:val="28"/>
      <w:lang w:eastAsia="ja-JP"/>
    </w:rPr>
  </w:style>
  <w:style w:type="character" w:customStyle="1" w:styleId="FooterChar">
    <w:name w:val="Footer Char"/>
    <w:aliases w:val="Capgemini Footer Char"/>
    <w:basedOn w:val="DefaultParagraphFont"/>
    <w:link w:val="Footer"/>
    <w:uiPriority w:val="99"/>
    <w:rsid w:val="00D038A0"/>
    <w:rPr>
      <w:rFonts w:ascii="Arial" w:eastAsia="Arial" w:hAnsi="Arial" w:cs="Arial"/>
      <w:sz w:val="16"/>
      <w:szCs w:val="16"/>
    </w:rPr>
  </w:style>
  <w:style w:type="character" w:customStyle="1" w:styleId="hpcbasicvariableshpproductacronym">
    <w:name w:val="_hpc_basic_variables_hp_product_acronym"/>
    <w:basedOn w:val="DefaultParagraphFont"/>
    <w:rsid w:val="00A27B69"/>
  </w:style>
  <w:style w:type="character" w:customStyle="1" w:styleId="ms-rtethemefontface-21">
    <w:name w:val="ms-rtethemefontface-21"/>
    <w:basedOn w:val="DefaultParagraphFont"/>
    <w:rsid w:val="00CE7F9A"/>
    <w:rPr>
      <w:rFonts w:ascii="Arial" w:hAnsi="Arial" w:cs="Arial" w:hint="default"/>
    </w:rPr>
  </w:style>
  <w:style w:type="paragraph" w:styleId="NoSpacing">
    <w:name w:val="No Spacing"/>
    <w:link w:val="NoSpacingChar"/>
    <w:uiPriority w:val="1"/>
    <w:qFormat/>
    <w:rsid w:val="00943EB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43EB1"/>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60734">
      <w:bodyDiv w:val="1"/>
      <w:marLeft w:val="0"/>
      <w:marRight w:val="0"/>
      <w:marTop w:val="0"/>
      <w:marBottom w:val="0"/>
      <w:divBdr>
        <w:top w:val="none" w:sz="0" w:space="0" w:color="auto"/>
        <w:left w:val="none" w:sz="0" w:space="0" w:color="auto"/>
        <w:bottom w:val="none" w:sz="0" w:space="0" w:color="auto"/>
        <w:right w:val="none" w:sz="0" w:space="0" w:color="auto"/>
      </w:divBdr>
      <w:divsChild>
        <w:div w:id="1200434689">
          <w:marLeft w:val="0"/>
          <w:marRight w:val="0"/>
          <w:marTop w:val="0"/>
          <w:marBottom w:val="0"/>
          <w:divBdr>
            <w:top w:val="none" w:sz="0" w:space="0" w:color="auto"/>
            <w:left w:val="none" w:sz="0" w:space="0" w:color="auto"/>
            <w:bottom w:val="none" w:sz="0" w:space="0" w:color="auto"/>
            <w:right w:val="none" w:sz="0" w:space="0" w:color="auto"/>
          </w:divBdr>
          <w:divsChild>
            <w:div w:id="970407662">
              <w:marLeft w:val="0"/>
              <w:marRight w:val="0"/>
              <w:marTop w:val="0"/>
              <w:marBottom w:val="0"/>
              <w:divBdr>
                <w:top w:val="none" w:sz="0" w:space="0" w:color="auto"/>
                <w:left w:val="none" w:sz="0" w:space="0" w:color="auto"/>
                <w:bottom w:val="none" w:sz="0" w:space="0" w:color="auto"/>
                <w:right w:val="none" w:sz="0" w:space="0" w:color="auto"/>
              </w:divBdr>
              <w:divsChild>
                <w:div w:id="1955095794">
                  <w:marLeft w:val="0"/>
                  <w:marRight w:val="0"/>
                  <w:marTop w:val="0"/>
                  <w:marBottom w:val="0"/>
                  <w:divBdr>
                    <w:top w:val="none" w:sz="0" w:space="0" w:color="auto"/>
                    <w:left w:val="none" w:sz="0" w:space="0" w:color="auto"/>
                    <w:bottom w:val="none" w:sz="0" w:space="0" w:color="auto"/>
                    <w:right w:val="none" w:sz="0" w:space="0" w:color="auto"/>
                  </w:divBdr>
                  <w:divsChild>
                    <w:div w:id="163861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85475">
      <w:bodyDiv w:val="1"/>
      <w:marLeft w:val="0"/>
      <w:marRight w:val="0"/>
      <w:marTop w:val="0"/>
      <w:marBottom w:val="0"/>
      <w:divBdr>
        <w:top w:val="none" w:sz="0" w:space="0" w:color="auto"/>
        <w:left w:val="none" w:sz="0" w:space="0" w:color="auto"/>
        <w:bottom w:val="none" w:sz="0" w:space="0" w:color="auto"/>
        <w:right w:val="none" w:sz="0" w:space="0" w:color="auto"/>
      </w:divBdr>
    </w:div>
    <w:div w:id="132060272">
      <w:bodyDiv w:val="1"/>
      <w:marLeft w:val="0"/>
      <w:marRight w:val="0"/>
      <w:marTop w:val="0"/>
      <w:marBottom w:val="0"/>
      <w:divBdr>
        <w:top w:val="none" w:sz="0" w:space="0" w:color="auto"/>
        <w:left w:val="none" w:sz="0" w:space="0" w:color="auto"/>
        <w:bottom w:val="none" w:sz="0" w:space="0" w:color="auto"/>
        <w:right w:val="none" w:sz="0" w:space="0" w:color="auto"/>
      </w:divBdr>
    </w:div>
    <w:div w:id="200170812">
      <w:bodyDiv w:val="1"/>
      <w:marLeft w:val="0"/>
      <w:marRight w:val="0"/>
      <w:marTop w:val="0"/>
      <w:marBottom w:val="0"/>
      <w:divBdr>
        <w:top w:val="none" w:sz="0" w:space="0" w:color="auto"/>
        <w:left w:val="none" w:sz="0" w:space="0" w:color="auto"/>
        <w:bottom w:val="none" w:sz="0" w:space="0" w:color="auto"/>
        <w:right w:val="none" w:sz="0" w:space="0" w:color="auto"/>
      </w:divBdr>
    </w:div>
    <w:div w:id="267935469">
      <w:bodyDiv w:val="1"/>
      <w:marLeft w:val="0"/>
      <w:marRight w:val="0"/>
      <w:marTop w:val="0"/>
      <w:marBottom w:val="0"/>
      <w:divBdr>
        <w:top w:val="none" w:sz="0" w:space="0" w:color="auto"/>
        <w:left w:val="none" w:sz="0" w:space="0" w:color="auto"/>
        <w:bottom w:val="none" w:sz="0" w:space="0" w:color="auto"/>
        <w:right w:val="none" w:sz="0" w:space="0" w:color="auto"/>
      </w:divBdr>
    </w:div>
    <w:div w:id="336153596">
      <w:bodyDiv w:val="1"/>
      <w:marLeft w:val="0"/>
      <w:marRight w:val="0"/>
      <w:marTop w:val="0"/>
      <w:marBottom w:val="0"/>
      <w:divBdr>
        <w:top w:val="none" w:sz="0" w:space="0" w:color="auto"/>
        <w:left w:val="none" w:sz="0" w:space="0" w:color="auto"/>
        <w:bottom w:val="none" w:sz="0" w:space="0" w:color="auto"/>
        <w:right w:val="none" w:sz="0" w:space="0" w:color="auto"/>
      </w:divBdr>
    </w:div>
    <w:div w:id="374082453">
      <w:bodyDiv w:val="1"/>
      <w:marLeft w:val="0"/>
      <w:marRight w:val="0"/>
      <w:marTop w:val="0"/>
      <w:marBottom w:val="0"/>
      <w:divBdr>
        <w:top w:val="none" w:sz="0" w:space="0" w:color="auto"/>
        <w:left w:val="none" w:sz="0" w:space="0" w:color="auto"/>
        <w:bottom w:val="none" w:sz="0" w:space="0" w:color="auto"/>
        <w:right w:val="none" w:sz="0" w:space="0" w:color="auto"/>
      </w:divBdr>
    </w:div>
    <w:div w:id="411586664">
      <w:bodyDiv w:val="1"/>
      <w:marLeft w:val="0"/>
      <w:marRight w:val="0"/>
      <w:marTop w:val="0"/>
      <w:marBottom w:val="0"/>
      <w:divBdr>
        <w:top w:val="none" w:sz="0" w:space="0" w:color="auto"/>
        <w:left w:val="none" w:sz="0" w:space="0" w:color="auto"/>
        <w:bottom w:val="none" w:sz="0" w:space="0" w:color="auto"/>
        <w:right w:val="none" w:sz="0" w:space="0" w:color="auto"/>
      </w:divBdr>
      <w:divsChild>
        <w:div w:id="1505823392">
          <w:marLeft w:val="187"/>
          <w:marRight w:val="0"/>
          <w:marTop w:val="80"/>
          <w:marBottom w:val="0"/>
          <w:divBdr>
            <w:top w:val="none" w:sz="0" w:space="0" w:color="auto"/>
            <w:left w:val="none" w:sz="0" w:space="0" w:color="auto"/>
            <w:bottom w:val="none" w:sz="0" w:space="0" w:color="auto"/>
            <w:right w:val="none" w:sz="0" w:space="0" w:color="auto"/>
          </w:divBdr>
        </w:div>
        <w:div w:id="892666018">
          <w:marLeft w:val="187"/>
          <w:marRight w:val="0"/>
          <w:marTop w:val="80"/>
          <w:marBottom w:val="0"/>
          <w:divBdr>
            <w:top w:val="none" w:sz="0" w:space="0" w:color="auto"/>
            <w:left w:val="none" w:sz="0" w:space="0" w:color="auto"/>
            <w:bottom w:val="none" w:sz="0" w:space="0" w:color="auto"/>
            <w:right w:val="none" w:sz="0" w:space="0" w:color="auto"/>
          </w:divBdr>
        </w:div>
        <w:div w:id="1613633740">
          <w:marLeft w:val="432"/>
          <w:marRight w:val="0"/>
          <w:marTop w:val="80"/>
          <w:marBottom w:val="0"/>
          <w:divBdr>
            <w:top w:val="none" w:sz="0" w:space="0" w:color="auto"/>
            <w:left w:val="none" w:sz="0" w:space="0" w:color="auto"/>
            <w:bottom w:val="none" w:sz="0" w:space="0" w:color="auto"/>
            <w:right w:val="none" w:sz="0" w:space="0" w:color="auto"/>
          </w:divBdr>
        </w:div>
        <w:div w:id="1511021095">
          <w:marLeft w:val="432"/>
          <w:marRight w:val="0"/>
          <w:marTop w:val="80"/>
          <w:marBottom w:val="0"/>
          <w:divBdr>
            <w:top w:val="none" w:sz="0" w:space="0" w:color="auto"/>
            <w:left w:val="none" w:sz="0" w:space="0" w:color="auto"/>
            <w:bottom w:val="none" w:sz="0" w:space="0" w:color="auto"/>
            <w:right w:val="none" w:sz="0" w:space="0" w:color="auto"/>
          </w:divBdr>
        </w:div>
        <w:div w:id="960917501">
          <w:marLeft w:val="432"/>
          <w:marRight w:val="0"/>
          <w:marTop w:val="80"/>
          <w:marBottom w:val="0"/>
          <w:divBdr>
            <w:top w:val="none" w:sz="0" w:space="0" w:color="auto"/>
            <w:left w:val="none" w:sz="0" w:space="0" w:color="auto"/>
            <w:bottom w:val="none" w:sz="0" w:space="0" w:color="auto"/>
            <w:right w:val="none" w:sz="0" w:space="0" w:color="auto"/>
          </w:divBdr>
        </w:div>
        <w:div w:id="1910336737">
          <w:marLeft w:val="432"/>
          <w:marRight w:val="0"/>
          <w:marTop w:val="80"/>
          <w:marBottom w:val="0"/>
          <w:divBdr>
            <w:top w:val="none" w:sz="0" w:space="0" w:color="auto"/>
            <w:left w:val="none" w:sz="0" w:space="0" w:color="auto"/>
            <w:bottom w:val="none" w:sz="0" w:space="0" w:color="auto"/>
            <w:right w:val="none" w:sz="0" w:space="0" w:color="auto"/>
          </w:divBdr>
        </w:div>
        <w:div w:id="390740109">
          <w:marLeft w:val="187"/>
          <w:marRight w:val="0"/>
          <w:marTop w:val="80"/>
          <w:marBottom w:val="0"/>
          <w:divBdr>
            <w:top w:val="none" w:sz="0" w:space="0" w:color="auto"/>
            <w:left w:val="none" w:sz="0" w:space="0" w:color="auto"/>
            <w:bottom w:val="none" w:sz="0" w:space="0" w:color="auto"/>
            <w:right w:val="none" w:sz="0" w:space="0" w:color="auto"/>
          </w:divBdr>
        </w:div>
        <w:div w:id="97333259">
          <w:marLeft w:val="187"/>
          <w:marRight w:val="0"/>
          <w:marTop w:val="80"/>
          <w:marBottom w:val="0"/>
          <w:divBdr>
            <w:top w:val="none" w:sz="0" w:space="0" w:color="auto"/>
            <w:left w:val="none" w:sz="0" w:space="0" w:color="auto"/>
            <w:bottom w:val="none" w:sz="0" w:space="0" w:color="auto"/>
            <w:right w:val="none" w:sz="0" w:space="0" w:color="auto"/>
          </w:divBdr>
        </w:div>
        <w:div w:id="843591604">
          <w:marLeft w:val="187"/>
          <w:marRight w:val="0"/>
          <w:marTop w:val="80"/>
          <w:marBottom w:val="0"/>
          <w:divBdr>
            <w:top w:val="none" w:sz="0" w:space="0" w:color="auto"/>
            <w:left w:val="none" w:sz="0" w:space="0" w:color="auto"/>
            <w:bottom w:val="none" w:sz="0" w:space="0" w:color="auto"/>
            <w:right w:val="none" w:sz="0" w:space="0" w:color="auto"/>
          </w:divBdr>
        </w:div>
      </w:divsChild>
    </w:div>
    <w:div w:id="508174642">
      <w:bodyDiv w:val="1"/>
      <w:marLeft w:val="0"/>
      <w:marRight w:val="0"/>
      <w:marTop w:val="0"/>
      <w:marBottom w:val="0"/>
      <w:divBdr>
        <w:top w:val="none" w:sz="0" w:space="0" w:color="auto"/>
        <w:left w:val="none" w:sz="0" w:space="0" w:color="auto"/>
        <w:bottom w:val="none" w:sz="0" w:space="0" w:color="auto"/>
        <w:right w:val="none" w:sz="0" w:space="0" w:color="auto"/>
      </w:divBdr>
      <w:divsChild>
        <w:div w:id="1707482443">
          <w:marLeft w:val="274"/>
          <w:marRight w:val="0"/>
          <w:marTop w:val="0"/>
          <w:marBottom w:val="0"/>
          <w:divBdr>
            <w:top w:val="none" w:sz="0" w:space="0" w:color="auto"/>
            <w:left w:val="none" w:sz="0" w:space="0" w:color="auto"/>
            <w:bottom w:val="none" w:sz="0" w:space="0" w:color="auto"/>
            <w:right w:val="none" w:sz="0" w:space="0" w:color="auto"/>
          </w:divBdr>
        </w:div>
        <w:div w:id="1512526921">
          <w:marLeft w:val="274"/>
          <w:marRight w:val="0"/>
          <w:marTop w:val="0"/>
          <w:marBottom w:val="0"/>
          <w:divBdr>
            <w:top w:val="none" w:sz="0" w:space="0" w:color="auto"/>
            <w:left w:val="none" w:sz="0" w:space="0" w:color="auto"/>
            <w:bottom w:val="none" w:sz="0" w:space="0" w:color="auto"/>
            <w:right w:val="none" w:sz="0" w:space="0" w:color="auto"/>
          </w:divBdr>
        </w:div>
        <w:div w:id="239145308">
          <w:marLeft w:val="274"/>
          <w:marRight w:val="0"/>
          <w:marTop w:val="0"/>
          <w:marBottom w:val="0"/>
          <w:divBdr>
            <w:top w:val="none" w:sz="0" w:space="0" w:color="auto"/>
            <w:left w:val="none" w:sz="0" w:space="0" w:color="auto"/>
            <w:bottom w:val="none" w:sz="0" w:space="0" w:color="auto"/>
            <w:right w:val="none" w:sz="0" w:space="0" w:color="auto"/>
          </w:divBdr>
        </w:div>
        <w:div w:id="349335836">
          <w:marLeft w:val="274"/>
          <w:marRight w:val="0"/>
          <w:marTop w:val="0"/>
          <w:marBottom w:val="0"/>
          <w:divBdr>
            <w:top w:val="none" w:sz="0" w:space="0" w:color="auto"/>
            <w:left w:val="none" w:sz="0" w:space="0" w:color="auto"/>
            <w:bottom w:val="none" w:sz="0" w:space="0" w:color="auto"/>
            <w:right w:val="none" w:sz="0" w:space="0" w:color="auto"/>
          </w:divBdr>
        </w:div>
        <w:div w:id="1771319841">
          <w:marLeft w:val="274"/>
          <w:marRight w:val="0"/>
          <w:marTop w:val="0"/>
          <w:marBottom w:val="0"/>
          <w:divBdr>
            <w:top w:val="none" w:sz="0" w:space="0" w:color="auto"/>
            <w:left w:val="none" w:sz="0" w:space="0" w:color="auto"/>
            <w:bottom w:val="none" w:sz="0" w:space="0" w:color="auto"/>
            <w:right w:val="none" w:sz="0" w:space="0" w:color="auto"/>
          </w:divBdr>
        </w:div>
        <w:div w:id="618881650">
          <w:marLeft w:val="274"/>
          <w:marRight w:val="0"/>
          <w:marTop w:val="0"/>
          <w:marBottom w:val="0"/>
          <w:divBdr>
            <w:top w:val="none" w:sz="0" w:space="0" w:color="auto"/>
            <w:left w:val="none" w:sz="0" w:space="0" w:color="auto"/>
            <w:bottom w:val="none" w:sz="0" w:space="0" w:color="auto"/>
            <w:right w:val="none" w:sz="0" w:space="0" w:color="auto"/>
          </w:divBdr>
        </w:div>
        <w:div w:id="1137793340">
          <w:marLeft w:val="907"/>
          <w:marRight w:val="0"/>
          <w:marTop w:val="0"/>
          <w:marBottom w:val="0"/>
          <w:divBdr>
            <w:top w:val="none" w:sz="0" w:space="0" w:color="auto"/>
            <w:left w:val="none" w:sz="0" w:space="0" w:color="auto"/>
            <w:bottom w:val="none" w:sz="0" w:space="0" w:color="auto"/>
            <w:right w:val="none" w:sz="0" w:space="0" w:color="auto"/>
          </w:divBdr>
        </w:div>
        <w:div w:id="130169759">
          <w:marLeft w:val="907"/>
          <w:marRight w:val="0"/>
          <w:marTop w:val="0"/>
          <w:marBottom w:val="0"/>
          <w:divBdr>
            <w:top w:val="none" w:sz="0" w:space="0" w:color="auto"/>
            <w:left w:val="none" w:sz="0" w:space="0" w:color="auto"/>
            <w:bottom w:val="none" w:sz="0" w:space="0" w:color="auto"/>
            <w:right w:val="none" w:sz="0" w:space="0" w:color="auto"/>
          </w:divBdr>
        </w:div>
        <w:div w:id="1619995690">
          <w:marLeft w:val="907"/>
          <w:marRight w:val="0"/>
          <w:marTop w:val="0"/>
          <w:marBottom w:val="0"/>
          <w:divBdr>
            <w:top w:val="none" w:sz="0" w:space="0" w:color="auto"/>
            <w:left w:val="none" w:sz="0" w:space="0" w:color="auto"/>
            <w:bottom w:val="none" w:sz="0" w:space="0" w:color="auto"/>
            <w:right w:val="none" w:sz="0" w:space="0" w:color="auto"/>
          </w:divBdr>
        </w:div>
        <w:div w:id="1708069414">
          <w:marLeft w:val="907"/>
          <w:marRight w:val="0"/>
          <w:marTop w:val="0"/>
          <w:marBottom w:val="0"/>
          <w:divBdr>
            <w:top w:val="none" w:sz="0" w:space="0" w:color="auto"/>
            <w:left w:val="none" w:sz="0" w:space="0" w:color="auto"/>
            <w:bottom w:val="none" w:sz="0" w:space="0" w:color="auto"/>
            <w:right w:val="none" w:sz="0" w:space="0" w:color="auto"/>
          </w:divBdr>
        </w:div>
        <w:div w:id="1345323508">
          <w:marLeft w:val="907"/>
          <w:marRight w:val="0"/>
          <w:marTop w:val="0"/>
          <w:marBottom w:val="0"/>
          <w:divBdr>
            <w:top w:val="none" w:sz="0" w:space="0" w:color="auto"/>
            <w:left w:val="none" w:sz="0" w:space="0" w:color="auto"/>
            <w:bottom w:val="none" w:sz="0" w:space="0" w:color="auto"/>
            <w:right w:val="none" w:sz="0" w:space="0" w:color="auto"/>
          </w:divBdr>
        </w:div>
        <w:div w:id="2020547407">
          <w:marLeft w:val="274"/>
          <w:marRight w:val="0"/>
          <w:marTop w:val="0"/>
          <w:marBottom w:val="0"/>
          <w:divBdr>
            <w:top w:val="none" w:sz="0" w:space="0" w:color="auto"/>
            <w:left w:val="none" w:sz="0" w:space="0" w:color="auto"/>
            <w:bottom w:val="none" w:sz="0" w:space="0" w:color="auto"/>
            <w:right w:val="none" w:sz="0" w:space="0" w:color="auto"/>
          </w:divBdr>
        </w:div>
        <w:div w:id="1204711593">
          <w:marLeft w:val="274"/>
          <w:marRight w:val="0"/>
          <w:marTop w:val="0"/>
          <w:marBottom w:val="0"/>
          <w:divBdr>
            <w:top w:val="none" w:sz="0" w:space="0" w:color="auto"/>
            <w:left w:val="none" w:sz="0" w:space="0" w:color="auto"/>
            <w:bottom w:val="none" w:sz="0" w:space="0" w:color="auto"/>
            <w:right w:val="none" w:sz="0" w:space="0" w:color="auto"/>
          </w:divBdr>
        </w:div>
      </w:divsChild>
    </w:div>
    <w:div w:id="521089962">
      <w:bodyDiv w:val="1"/>
      <w:marLeft w:val="0"/>
      <w:marRight w:val="0"/>
      <w:marTop w:val="0"/>
      <w:marBottom w:val="0"/>
      <w:divBdr>
        <w:top w:val="none" w:sz="0" w:space="0" w:color="auto"/>
        <w:left w:val="none" w:sz="0" w:space="0" w:color="auto"/>
        <w:bottom w:val="none" w:sz="0" w:space="0" w:color="auto"/>
        <w:right w:val="none" w:sz="0" w:space="0" w:color="auto"/>
      </w:divBdr>
      <w:divsChild>
        <w:div w:id="1681853379">
          <w:marLeft w:val="274"/>
          <w:marRight w:val="0"/>
          <w:marTop w:val="0"/>
          <w:marBottom w:val="0"/>
          <w:divBdr>
            <w:top w:val="none" w:sz="0" w:space="0" w:color="auto"/>
            <w:left w:val="none" w:sz="0" w:space="0" w:color="auto"/>
            <w:bottom w:val="none" w:sz="0" w:space="0" w:color="auto"/>
            <w:right w:val="none" w:sz="0" w:space="0" w:color="auto"/>
          </w:divBdr>
        </w:div>
        <w:div w:id="1269194907">
          <w:marLeft w:val="274"/>
          <w:marRight w:val="0"/>
          <w:marTop w:val="0"/>
          <w:marBottom w:val="0"/>
          <w:divBdr>
            <w:top w:val="none" w:sz="0" w:space="0" w:color="auto"/>
            <w:left w:val="none" w:sz="0" w:space="0" w:color="auto"/>
            <w:bottom w:val="none" w:sz="0" w:space="0" w:color="auto"/>
            <w:right w:val="none" w:sz="0" w:space="0" w:color="auto"/>
          </w:divBdr>
        </w:div>
        <w:div w:id="1224802615">
          <w:marLeft w:val="274"/>
          <w:marRight w:val="0"/>
          <w:marTop w:val="0"/>
          <w:marBottom w:val="0"/>
          <w:divBdr>
            <w:top w:val="none" w:sz="0" w:space="0" w:color="auto"/>
            <w:left w:val="none" w:sz="0" w:space="0" w:color="auto"/>
            <w:bottom w:val="none" w:sz="0" w:space="0" w:color="auto"/>
            <w:right w:val="none" w:sz="0" w:space="0" w:color="auto"/>
          </w:divBdr>
        </w:div>
        <w:div w:id="463698307">
          <w:marLeft w:val="274"/>
          <w:marRight w:val="0"/>
          <w:marTop w:val="0"/>
          <w:marBottom w:val="0"/>
          <w:divBdr>
            <w:top w:val="none" w:sz="0" w:space="0" w:color="auto"/>
            <w:left w:val="none" w:sz="0" w:space="0" w:color="auto"/>
            <w:bottom w:val="none" w:sz="0" w:space="0" w:color="auto"/>
            <w:right w:val="none" w:sz="0" w:space="0" w:color="auto"/>
          </w:divBdr>
        </w:div>
        <w:div w:id="1313826583">
          <w:marLeft w:val="274"/>
          <w:marRight w:val="0"/>
          <w:marTop w:val="0"/>
          <w:marBottom w:val="0"/>
          <w:divBdr>
            <w:top w:val="none" w:sz="0" w:space="0" w:color="auto"/>
            <w:left w:val="none" w:sz="0" w:space="0" w:color="auto"/>
            <w:bottom w:val="none" w:sz="0" w:space="0" w:color="auto"/>
            <w:right w:val="none" w:sz="0" w:space="0" w:color="auto"/>
          </w:divBdr>
        </w:div>
        <w:div w:id="72632500">
          <w:marLeft w:val="274"/>
          <w:marRight w:val="0"/>
          <w:marTop w:val="0"/>
          <w:marBottom w:val="0"/>
          <w:divBdr>
            <w:top w:val="none" w:sz="0" w:space="0" w:color="auto"/>
            <w:left w:val="none" w:sz="0" w:space="0" w:color="auto"/>
            <w:bottom w:val="none" w:sz="0" w:space="0" w:color="auto"/>
            <w:right w:val="none" w:sz="0" w:space="0" w:color="auto"/>
          </w:divBdr>
        </w:div>
        <w:div w:id="1283877595">
          <w:marLeft w:val="274"/>
          <w:marRight w:val="0"/>
          <w:marTop w:val="0"/>
          <w:marBottom w:val="0"/>
          <w:divBdr>
            <w:top w:val="none" w:sz="0" w:space="0" w:color="auto"/>
            <w:left w:val="none" w:sz="0" w:space="0" w:color="auto"/>
            <w:bottom w:val="none" w:sz="0" w:space="0" w:color="auto"/>
            <w:right w:val="none" w:sz="0" w:space="0" w:color="auto"/>
          </w:divBdr>
        </w:div>
        <w:div w:id="1961689202">
          <w:marLeft w:val="274"/>
          <w:marRight w:val="0"/>
          <w:marTop w:val="0"/>
          <w:marBottom w:val="0"/>
          <w:divBdr>
            <w:top w:val="none" w:sz="0" w:space="0" w:color="auto"/>
            <w:left w:val="none" w:sz="0" w:space="0" w:color="auto"/>
            <w:bottom w:val="none" w:sz="0" w:space="0" w:color="auto"/>
            <w:right w:val="none" w:sz="0" w:space="0" w:color="auto"/>
          </w:divBdr>
        </w:div>
      </w:divsChild>
    </w:div>
    <w:div w:id="601648882">
      <w:bodyDiv w:val="1"/>
      <w:marLeft w:val="0"/>
      <w:marRight w:val="0"/>
      <w:marTop w:val="0"/>
      <w:marBottom w:val="0"/>
      <w:divBdr>
        <w:top w:val="none" w:sz="0" w:space="0" w:color="auto"/>
        <w:left w:val="none" w:sz="0" w:space="0" w:color="auto"/>
        <w:bottom w:val="none" w:sz="0" w:space="0" w:color="auto"/>
        <w:right w:val="none" w:sz="0" w:space="0" w:color="auto"/>
      </w:divBdr>
    </w:div>
    <w:div w:id="624576713">
      <w:bodyDiv w:val="1"/>
      <w:marLeft w:val="0"/>
      <w:marRight w:val="0"/>
      <w:marTop w:val="0"/>
      <w:marBottom w:val="0"/>
      <w:divBdr>
        <w:top w:val="none" w:sz="0" w:space="0" w:color="auto"/>
        <w:left w:val="none" w:sz="0" w:space="0" w:color="auto"/>
        <w:bottom w:val="none" w:sz="0" w:space="0" w:color="auto"/>
        <w:right w:val="none" w:sz="0" w:space="0" w:color="auto"/>
      </w:divBdr>
      <w:divsChild>
        <w:div w:id="592402592">
          <w:marLeft w:val="274"/>
          <w:marRight w:val="0"/>
          <w:marTop w:val="0"/>
          <w:marBottom w:val="0"/>
          <w:divBdr>
            <w:top w:val="none" w:sz="0" w:space="0" w:color="auto"/>
            <w:left w:val="none" w:sz="0" w:space="0" w:color="auto"/>
            <w:bottom w:val="none" w:sz="0" w:space="0" w:color="auto"/>
            <w:right w:val="none" w:sz="0" w:space="0" w:color="auto"/>
          </w:divBdr>
        </w:div>
        <w:div w:id="367149653">
          <w:marLeft w:val="274"/>
          <w:marRight w:val="0"/>
          <w:marTop w:val="0"/>
          <w:marBottom w:val="0"/>
          <w:divBdr>
            <w:top w:val="none" w:sz="0" w:space="0" w:color="auto"/>
            <w:left w:val="none" w:sz="0" w:space="0" w:color="auto"/>
            <w:bottom w:val="none" w:sz="0" w:space="0" w:color="auto"/>
            <w:right w:val="none" w:sz="0" w:space="0" w:color="auto"/>
          </w:divBdr>
        </w:div>
        <w:div w:id="1575042271">
          <w:marLeft w:val="274"/>
          <w:marRight w:val="0"/>
          <w:marTop w:val="0"/>
          <w:marBottom w:val="0"/>
          <w:divBdr>
            <w:top w:val="none" w:sz="0" w:space="0" w:color="auto"/>
            <w:left w:val="none" w:sz="0" w:space="0" w:color="auto"/>
            <w:bottom w:val="none" w:sz="0" w:space="0" w:color="auto"/>
            <w:right w:val="none" w:sz="0" w:space="0" w:color="auto"/>
          </w:divBdr>
        </w:div>
        <w:div w:id="1251155009">
          <w:marLeft w:val="274"/>
          <w:marRight w:val="0"/>
          <w:marTop w:val="0"/>
          <w:marBottom w:val="0"/>
          <w:divBdr>
            <w:top w:val="none" w:sz="0" w:space="0" w:color="auto"/>
            <w:left w:val="none" w:sz="0" w:space="0" w:color="auto"/>
            <w:bottom w:val="none" w:sz="0" w:space="0" w:color="auto"/>
            <w:right w:val="none" w:sz="0" w:space="0" w:color="auto"/>
          </w:divBdr>
        </w:div>
        <w:div w:id="1920023000">
          <w:marLeft w:val="274"/>
          <w:marRight w:val="0"/>
          <w:marTop w:val="0"/>
          <w:marBottom w:val="0"/>
          <w:divBdr>
            <w:top w:val="none" w:sz="0" w:space="0" w:color="auto"/>
            <w:left w:val="none" w:sz="0" w:space="0" w:color="auto"/>
            <w:bottom w:val="none" w:sz="0" w:space="0" w:color="auto"/>
            <w:right w:val="none" w:sz="0" w:space="0" w:color="auto"/>
          </w:divBdr>
        </w:div>
        <w:div w:id="936983896">
          <w:marLeft w:val="274"/>
          <w:marRight w:val="0"/>
          <w:marTop w:val="0"/>
          <w:marBottom w:val="0"/>
          <w:divBdr>
            <w:top w:val="none" w:sz="0" w:space="0" w:color="auto"/>
            <w:left w:val="none" w:sz="0" w:space="0" w:color="auto"/>
            <w:bottom w:val="none" w:sz="0" w:space="0" w:color="auto"/>
            <w:right w:val="none" w:sz="0" w:space="0" w:color="auto"/>
          </w:divBdr>
        </w:div>
        <w:div w:id="1872837824">
          <w:marLeft w:val="274"/>
          <w:marRight w:val="0"/>
          <w:marTop w:val="0"/>
          <w:marBottom w:val="0"/>
          <w:divBdr>
            <w:top w:val="none" w:sz="0" w:space="0" w:color="auto"/>
            <w:left w:val="none" w:sz="0" w:space="0" w:color="auto"/>
            <w:bottom w:val="none" w:sz="0" w:space="0" w:color="auto"/>
            <w:right w:val="none" w:sz="0" w:space="0" w:color="auto"/>
          </w:divBdr>
        </w:div>
      </w:divsChild>
    </w:div>
    <w:div w:id="701394702">
      <w:bodyDiv w:val="1"/>
      <w:marLeft w:val="0"/>
      <w:marRight w:val="0"/>
      <w:marTop w:val="0"/>
      <w:marBottom w:val="0"/>
      <w:divBdr>
        <w:top w:val="none" w:sz="0" w:space="0" w:color="auto"/>
        <w:left w:val="none" w:sz="0" w:space="0" w:color="auto"/>
        <w:bottom w:val="none" w:sz="0" w:space="0" w:color="auto"/>
        <w:right w:val="none" w:sz="0" w:space="0" w:color="auto"/>
      </w:divBdr>
    </w:div>
    <w:div w:id="731075925">
      <w:bodyDiv w:val="1"/>
      <w:marLeft w:val="0"/>
      <w:marRight w:val="0"/>
      <w:marTop w:val="0"/>
      <w:marBottom w:val="0"/>
      <w:divBdr>
        <w:top w:val="none" w:sz="0" w:space="0" w:color="auto"/>
        <w:left w:val="none" w:sz="0" w:space="0" w:color="auto"/>
        <w:bottom w:val="none" w:sz="0" w:space="0" w:color="auto"/>
        <w:right w:val="none" w:sz="0" w:space="0" w:color="auto"/>
      </w:divBdr>
    </w:div>
    <w:div w:id="796680770">
      <w:bodyDiv w:val="1"/>
      <w:marLeft w:val="0"/>
      <w:marRight w:val="0"/>
      <w:marTop w:val="0"/>
      <w:marBottom w:val="0"/>
      <w:divBdr>
        <w:top w:val="none" w:sz="0" w:space="0" w:color="auto"/>
        <w:left w:val="none" w:sz="0" w:space="0" w:color="auto"/>
        <w:bottom w:val="none" w:sz="0" w:space="0" w:color="auto"/>
        <w:right w:val="none" w:sz="0" w:space="0" w:color="auto"/>
      </w:divBdr>
    </w:div>
    <w:div w:id="837114234">
      <w:bodyDiv w:val="1"/>
      <w:marLeft w:val="0"/>
      <w:marRight w:val="0"/>
      <w:marTop w:val="0"/>
      <w:marBottom w:val="0"/>
      <w:divBdr>
        <w:top w:val="none" w:sz="0" w:space="0" w:color="auto"/>
        <w:left w:val="none" w:sz="0" w:space="0" w:color="auto"/>
        <w:bottom w:val="none" w:sz="0" w:space="0" w:color="auto"/>
        <w:right w:val="none" w:sz="0" w:space="0" w:color="auto"/>
      </w:divBdr>
    </w:div>
    <w:div w:id="891040279">
      <w:bodyDiv w:val="1"/>
      <w:marLeft w:val="0"/>
      <w:marRight w:val="0"/>
      <w:marTop w:val="0"/>
      <w:marBottom w:val="0"/>
      <w:divBdr>
        <w:top w:val="none" w:sz="0" w:space="0" w:color="auto"/>
        <w:left w:val="none" w:sz="0" w:space="0" w:color="auto"/>
        <w:bottom w:val="none" w:sz="0" w:space="0" w:color="auto"/>
        <w:right w:val="none" w:sz="0" w:space="0" w:color="auto"/>
      </w:divBdr>
    </w:div>
    <w:div w:id="898176153">
      <w:bodyDiv w:val="1"/>
      <w:marLeft w:val="0"/>
      <w:marRight w:val="0"/>
      <w:marTop w:val="0"/>
      <w:marBottom w:val="0"/>
      <w:divBdr>
        <w:top w:val="none" w:sz="0" w:space="0" w:color="auto"/>
        <w:left w:val="none" w:sz="0" w:space="0" w:color="auto"/>
        <w:bottom w:val="none" w:sz="0" w:space="0" w:color="auto"/>
        <w:right w:val="none" w:sz="0" w:space="0" w:color="auto"/>
      </w:divBdr>
    </w:div>
    <w:div w:id="1078988129">
      <w:bodyDiv w:val="1"/>
      <w:marLeft w:val="0"/>
      <w:marRight w:val="0"/>
      <w:marTop w:val="0"/>
      <w:marBottom w:val="0"/>
      <w:divBdr>
        <w:top w:val="none" w:sz="0" w:space="0" w:color="auto"/>
        <w:left w:val="none" w:sz="0" w:space="0" w:color="auto"/>
        <w:bottom w:val="none" w:sz="0" w:space="0" w:color="auto"/>
        <w:right w:val="none" w:sz="0" w:space="0" w:color="auto"/>
      </w:divBdr>
    </w:div>
    <w:div w:id="1104611867">
      <w:bodyDiv w:val="1"/>
      <w:marLeft w:val="0"/>
      <w:marRight w:val="0"/>
      <w:marTop w:val="0"/>
      <w:marBottom w:val="0"/>
      <w:divBdr>
        <w:top w:val="none" w:sz="0" w:space="0" w:color="auto"/>
        <w:left w:val="none" w:sz="0" w:space="0" w:color="auto"/>
        <w:bottom w:val="none" w:sz="0" w:space="0" w:color="auto"/>
        <w:right w:val="none" w:sz="0" w:space="0" w:color="auto"/>
      </w:divBdr>
    </w:div>
    <w:div w:id="1113014652">
      <w:bodyDiv w:val="1"/>
      <w:marLeft w:val="0"/>
      <w:marRight w:val="0"/>
      <w:marTop w:val="0"/>
      <w:marBottom w:val="0"/>
      <w:divBdr>
        <w:top w:val="none" w:sz="0" w:space="0" w:color="auto"/>
        <w:left w:val="none" w:sz="0" w:space="0" w:color="auto"/>
        <w:bottom w:val="none" w:sz="0" w:space="0" w:color="auto"/>
        <w:right w:val="none" w:sz="0" w:space="0" w:color="auto"/>
      </w:divBdr>
    </w:div>
    <w:div w:id="1116749320">
      <w:bodyDiv w:val="1"/>
      <w:marLeft w:val="0"/>
      <w:marRight w:val="0"/>
      <w:marTop w:val="0"/>
      <w:marBottom w:val="0"/>
      <w:divBdr>
        <w:top w:val="none" w:sz="0" w:space="0" w:color="auto"/>
        <w:left w:val="none" w:sz="0" w:space="0" w:color="auto"/>
        <w:bottom w:val="none" w:sz="0" w:space="0" w:color="auto"/>
        <w:right w:val="none" w:sz="0" w:space="0" w:color="auto"/>
      </w:divBdr>
    </w:div>
    <w:div w:id="1121997047">
      <w:bodyDiv w:val="1"/>
      <w:marLeft w:val="0"/>
      <w:marRight w:val="0"/>
      <w:marTop w:val="0"/>
      <w:marBottom w:val="0"/>
      <w:divBdr>
        <w:top w:val="none" w:sz="0" w:space="0" w:color="auto"/>
        <w:left w:val="none" w:sz="0" w:space="0" w:color="auto"/>
        <w:bottom w:val="none" w:sz="0" w:space="0" w:color="auto"/>
        <w:right w:val="none" w:sz="0" w:space="0" w:color="auto"/>
      </w:divBdr>
    </w:div>
    <w:div w:id="1183590469">
      <w:bodyDiv w:val="1"/>
      <w:marLeft w:val="0"/>
      <w:marRight w:val="0"/>
      <w:marTop w:val="0"/>
      <w:marBottom w:val="0"/>
      <w:divBdr>
        <w:top w:val="none" w:sz="0" w:space="0" w:color="auto"/>
        <w:left w:val="none" w:sz="0" w:space="0" w:color="auto"/>
        <w:bottom w:val="none" w:sz="0" w:space="0" w:color="auto"/>
        <w:right w:val="none" w:sz="0" w:space="0" w:color="auto"/>
      </w:divBdr>
    </w:div>
    <w:div w:id="1219125686">
      <w:bodyDiv w:val="1"/>
      <w:marLeft w:val="0"/>
      <w:marRight w:val="0"/>
      <w:marTop w:val="0"/>
      <w:marBottom w:val="0"/>
      <w:divBdr>
        <w:top w:val="none" w:sz="0" w:space="0" w:color="auto"/>
        <w:left w:val="none" w:sz="0" w:space="0" w:color="auto"/>
        <w:bottom w:val="none" w:sz="0" w:space="0" w:color="auto"/>
        <w:right w:val="none" w:sz="0" w:space="0" w:color="auto"/>
      </w:divBdr>
    </w:div>
    <w:div w:id="1223905376">
      <w:bodyDiv w:val="1"/>
      <w:marLeft w:val="0"/>
      <w:marRight w:val="0"/>
      <w:marTop w:val="0"/>
      <w:marBottom w:val="0"/>
      <w:divBdr>
        <w:top w:val="none" w:sz="0" w:space="0" w:color="auto"/>
        <w:left w:val="none" w:sz="0" w:space="0" w:color="auto"/>
        <w:bottom w:val="none" w:sz="0" w:space="0" w:color="auto"/>
        <w:right w:val="none" w:sz="0" w:space="0" w:color="auto"/>
      </w:divBdr>
    </w:div>
    <w:div w:id="1280794335">
      <w:bodyDiv w:val="1"/>
      <w:marLeft w:val="0"/>
      <w:marRight w:val="0"/>
      <w:marTop w:val="0"/>
      <w:marBottom w:val="0"/>
      <w:divBdr>
        <w:top w:val="none" w:sz="0" w:space="0" w:color="auto"/>
        <w:left w:val="none" w:sz="0" w:space="0" w:color="auto"/>
        <w:bottom w:val="none" w:sz="0" w:space="0" w:color="auto"/>
        <w:right w:val="none" w:sz="0" w:space="0" w:color="auto"/>
      </w:divBdr>
    </w:div>
    <w:div w:id="1284265524">
      <w:bodyDiv w:val="1"/>
      <w:marLeft w:val="0"/>
      <w:marRight w:val="0"/>
      <w:marTop w:val="0"/>
      <w:marBottom w:val="0"/>
      <w:divBdr>
        <w:top w:val="none" w:sz="0" w:space="0" w:color="auto"/>
        <w:left w:val="none" w:sz="0" w:space="0" w:color="auto"/>
        <w:bottom w:val="none" w:sz="0" w:space="0" w:color="auto"/>
        <w:right w:val="none" w:sz="0" w:space="0" w:color="auto"/>
      </w:divBdr>
    </w:div>
    <w:div w:id="1286692414">
      <w:bodyDiv w:val="1"/>
      <w:marLeft w:val="0"/>
      <w:marRight w:val="0"/>
      <w:marTop w:val="0"/>
      <w:marBottom w:val="0"/>
      <w:divBdr>
        <w:top w:val="none" w:sz="0" w:space="0" w:color="auto"/>
        <w:left w:val="none" w:sz="0" w:space="0" w:color="auto"/>
        <w:bottom w:val="none" w:sz="0" w:space="0" w:color="auto"/>
        <w:right w:val="none" w:sz="0" w:space="0" w:color="auto"/>
      </w:divBdr>
      <w:divsChild>
        <w:div w:id="727149669">
          <w:marLeft w:val="274"/>
          <w:marRight w:val="0"/>
          <w:marTop w:val="0"/>
          <w:marBottom w:val="0"/>
          <w:divBdr>
            <w:top w:val="none" w:sz="0" w:space="0" w:color="auto"/>
            <w:left w:val="none" w:sz="0" w:space="0" w:color="auto"/>
            <w:bottom w:val="none" w:sz="0" w:space="0" w:color="auto"/>
            <w:right w:val="none" w:sz="0" w:space="0" w:color="auto"/>
          </w:divBdr>
        </w:div>
        <w:div w:id="2033333221">
          <w:marLeft w:val="274"/>
          <w:marRight w:val="0"/>
          <w:marTop w:val="0"/>
          <w:marBottom w:val="0"/>
          <w:divBdr>
            <w:top w:val="none" w:sz="0" w:space="0" w:color="auto"/>
            <w:left w:val="none" w:sz="0" w:space="0" w:color="auto"/>
            <w:bottom w:val="none" w:sz="0" w:space="0" w:color="auto"/>
            <w:right w:val="none" w:sz="0" w:space="0" w:color="auto"/>
          </w:divBdr>
        </w:div>
        <w:div w:id="1889606818">
          <w:marLeft w:val="274"/>
          <w:marRight w:val="0"/>
          <w:marTop w:val="0"/>
          <w:marBottom w:val="0"/>
          <w:divBdr>
            <w:top w:val="none" w:sz="0" w:space="0" w:color="auto"/>
            <w:left w:val="none" w:sz="0" w:space="0" w:color="auto"/>
            <w:bottom w:val="none" w:sz="0" w:space="0" w:color="auto"/>
            <w:right w:val="none" w:sz="0" w:space="0" w:color="auto"/>
          </w:divBdr>
        </w:div>
        <w:div w:id="294337001">
          <w:marLeft w:val="274"/>
          <w:marRight w:val="0"/>
          <w:marTop w:val="0"/>
          <w:marBottom w:val="0"/>
          <w:divBdr>
            <w:top w:val="none" w:sz="0" w:space="0" w:color="auto"/>
            <w:left w:val="none" w:sz="0" w:space="0" w:color="auto"/>
            <w:bottom w:val="none" w:sz="0" w:space="0" w:color="auto"/>
            <w:right w:val="none" w:sz="0" w:space="0" w:color="auto"/>
          </w:divBdr>
        </w:div>
        <w:div w:id="1090351358">
          <w:marLeft w:val="274"/>
          <w:marRight w:val="0"/>
          <w:marTop w:val="0"/>
          <w:marBottom w:val="0"/>
          <w:divBdr>
            <w:top w:val="none" w:sz="0" w:space="0" w:color="auto"/>
            <w:left w:val="none" w:sz="0" w:space="0" w:color="auto"/>
            <w:bottom w:val="none" w:sz="0" w:space="0" w:color="auto"/>
            <w:right w:val="none" w:sz="0" w:space="0" w:color="auto"/>
          </w:divBdr>
        </w:div>
        <w:div w:id="1727339348">
          <w:marLeft w:val="274"/>
          <w:marRight w:val="0"/>
          <w:marTop w:val="0"/>
          <w:marBottom w:val="0"/>
          <w:divBdr>
            <w:top w:val="none" w:sz="0" w:space="0" w:color="auto"/>
            <w:left w:val="none" w:sz="0" w:space="0" w:color="auto"/>
            <w:bottom w:val="none" w:sz="0" w:space="0" w:color="auto"/>
            <w:right w:val="none" w:sz="0" w:space="0" w:color="auto"/>
          </w:divBdr>
        </w:div>
        <w:div w:id="2113360797">
          <w:marLeft w:val="907"/>
          <w:marRight w:val="0"/>
          <w:marTop w:val="0"/>
          <w:marBottom w:val="0"/>
          <w:divBdr>
            <w:top w:val="none" w:sz="0" w:space="0" w:color="auto"/>
            <w:left w:val="none" w:sz="0" w:space="0" w:color="auto"/>
            <w:bottom w:val="none" w:sz="0" w:space="0" w:color="auto"/>
            <w:right w:val="none" w:sz="0" w:space="0" w:color="auto"/>
          </w:divBdr>
        </w:div>
        <w:div w:id="1122504399">
          <w:marLeft w:val="907"/>
          <w:marRight w:val="0"/>
          <w:marTop w:val="0"/>
          <w:marBottom w:val="0"/>
          <w:divBdr>
            <w:top w:val="none" w:sz="0" w:space="0" w:color="auto"/>
            <w:left w:val="none" w:sz="0" w:space="0" w:color="auto"/>
            <w:bottom w:val="none" w:sz="0" w:space="0" w:color="auto"/>
            <w:right w:val="none" w:sz="0" w:space="0" w:color="auto"/>
          </w:divBdr>
        </w:div>
        <w:div w:id="576480536">
          <w:marLeft w:val="907"/>
          <w:marRight w:val="0"/>
          <w:marTop w:val="0"/>
          <w:marBottom w:val="0"/>
          <w:divBdr>
            <w:top w:val="none" w:sz="0" w:space="0" w:color="auto"/>
            <w:left w:val="none" w:sz="0" w:space="0" w:color="auto"/>
            <w:bottom w:val="none" w:sz="0" w:space="0" w:color="auto"/>
            <w:right w:val="none" w:sz="0" w:space="0" w:color="auto"/>
          </w:divBdr>
        </w:div>
        <w:div w:id="1782843946">
          <w:marLeft w:val="907"/>
          <w:marRight w:val="0"/>
          <w:marTop w:val="0"/>
          <w:marBottom w:val="0"/>
          <w:divBdr>
            <w:top w:val="none" w:sz="0" w:space="0" w:color="auto"/>
            <w:left w:val="none" w:sz="0" w:space="0" w:color="auto"/>
            <w:bottom w:val="none" w:sz="0" w:space="0" w:color="auto"/>
            <w:right w:val="none" w:sz="0" w:space="0" w:color="auto"/>
          </w:divBdr>
        </w:div>
        <w:div w:id="2074158500">
          <w:marLeft w:val="907"/>
          <w:marRight w:val="0"/>
          <w:marTop w:val="0"/>
          <w:marBottom w:val="0"/>
          <w:divBdr>
            <w:top w:val="none" w:sz="0" w:space="0" w:color="auto"/>
            <w:left w:val="none" w:sz="0" w:space="0" w:color="auto"/>
            <w:bottom w:val="none" w:sz="0" w:space="0" w:color="auto"/>
            <w:right w:val="none" w:sz="0" w:space="0" w:color="auto"/>
          </w:divBdr>
        </w:div>
        <w:div w:id="231162481">
          <w:marLeft w:val="274"/>
          <w:marRight w:val="0"/>
          <w:marTop w:val="0"/>
          <w:marBottom w:val="0"/>
          <w:divBdr>
            <w:top w:val="none" w:sz="0" w:space="0" w:color="auto"/>
            <w:left w:val="none" w:sz="0" w:space="0" w:color="auto"/>
            <w:bottom w:val="none" w:sz="0" w:space="0" w:color="auto"/>
            <w:right w:val="none" w:sz="0" w:space="0" w:color="auto"/>
          </w:divBdr>
        </w:div>
        <w:div w:id="1989282435">
          <w:marLeft w:val="274"/>
          <w:marRight w:val="0"/>
          <w:marTop w:val="0"/>
          <w:marBottom w:val="0"/>
          <w:divBdr>
            <w:top w:val="none" w:sz="0" w:space="0" w:color="auto"/>
            <w:left w:val="none" w:sz="0" w:space="0" w:color="auto"/>
            <w:bottom w:val="none" w:sz="0" w:space="0" w:color="auto"/>
            <w:right w:val="none" w:sz="0" w:space="0" w:color="auto"/>
          </w:divBdr>
        </w:div>
      </w:divsChild>
    </w:div>
    <w:div w:id="1318993742">
      <w:bodyDiv w:val="1"/>
      <w:marLeft w:val="0"/>
      <w:marRight w:val="0"/>
      <w:marTop w:val="0"/>
      <w:marBottom w:val="0"/>
      <w:divBdr>
        <w:top w:val="none" w:sz="0" w:space="0" w:color="auto"/>
        <w:left w:val="none" w:sz="0" w:space="0" w:color="auto"/>
        <w:bottom w:val="none" w:sz="0" w:space="0" w:color="auto"/>
        <w:right w:val="none" w:sz="0" w:space="0" w:color="auto"/>
      </w:divBdr>
    </w:div>
    <w:div w:id="1330409079">
      <w:bodyDiv w:val="1"/>
      <w:marLeft w:val="0"/>
      <w:marRight w:val="0"/>
      <w:marTop w:val="0"/>
      <w:marBottom w:val="0"/>
      <w:divBdr>
        <w:top w:val="none" w:sz="0" w:space="0" w:color="auto"/>
        <w:left w:val="none" w:sz="0" w:space="0" w:color="auto"/>
        <w:bottom w:val="none" w:sz="0" w:space="0" w:color="auto"/>
        <w:right w:val="none" w:sz="0" w:space="0" w:color="auto"/>
      </w:divBdr>
      <w:divsChild>
        <w:div w:id="935676267">
          <w:marLeft w:val="187"/>
          <w:marRight w:val="0"/>
          <w:marTop w:val="160"/>
          <w:marBottom w:val="0"/>
          <w:divBdr>
            <w:top w:val="none" w:sz="0" w:space="0" w:color="auto"/>
            <w:left w:val="none" w:sz="0" w:space="0" w:color="auto"/>
            <w:bottom w:val="none" w:sz="0" w:space="0" w:color="auto"/>
            <w:right w:val="none" w:sz="0" w:space="0" w:color="auto"/>
          </w:divBdr>
        </w:div>
        <w:div w:id="543257190">
          <w:marLeft w:val="187"/>
          <w:marRight w:val="0"/>
          <w:marTop w:val="160"/>
          <w:marBottom w:val="0"/>
          <w:divBdr>
            <w:top w:val="none" w:sz="0" w:space="0" w:color="auto"/>
            <w:left w:val="none" w:sz="0" w:space="0" w:color="auto"/>
            <w:bottom w:val="none" w:sz="0" w:space="0" w:color="auto"/>
            <w:right w:val="none" w:sz="0" w:space="0" w:color="auto"/>
          </w:divBdr>
        </w:div>
        <w:div w:id="1577476272">
          <w:marLeft w:val="187"/>
          <w:marRight w:val="0"/>
          <w:marTop w:val="160"/>
          <w:marBottom w:val="0"/>
          <w:divBdr>
            <w:top w:val="none" w:sz="0" w:space="0" w:color="auto"/>
            <w:left w:val="none" w:sz="0" w:space="0" w:color="auto"/>
            <w:bottom w:val="none" w:sz="0" w:space="0" w:color="auto"/>
            <w:right w:val="none" w:sz="0" w:space="0" w:color="auto"/>
          </w:divBdr>
        </w:div>
        <w:div w:id="1830169478">
          <w:marLeft w:val="187"/>
          <w:marRight w:val="0"/>
          <w:marTop w:val="160"/>
          <w:marBottom w:val="0"/>
          <w:divBdr>
            <w:top w:val="none" w:sz="0" w:space="0" w:color="auto"/>
            <w:left w:val="none" w:sz="0" w:space="0" w:color="auto"/>
            <w:bottom w:val="none" w:sz="0" w:space="0" w:color="auto"/>
            <w:right w:val="none" w:sz="0" w:space="0" w:color="auto"/>
          </w:divBdr>
        </w:div>
        <w:div w:id="1156991268">
          <w:marLeft w:val="274"/>
          <w:marRight w:val="0"/>
          <w:marTop w:val="60"/>
          <w:marBottom w:val="0"/>
          <w:divBdr>
            <w:top w:val="none" w:sz="0" w:space="0" w:color="auto"/>
            <w:left w:val="none" w:sz="0" w:space="0" w:color="auto"/>
            <w:bottom w:val="none" w:sz="0" w:space="0" w:color="auto"/>
            <w:right w:val="none" w:sz="0" w:space="0" w:color="auto"/>
          </w:divBdr>
        </w:div>
        <w:div w:id="269361411">
          <w:marLeft w:val="274"/>
          <w:marRight w:val="0"/>
          <w:marTop w:val="60"/>
          <w:marBottom w:val="0"/>
          <w:divBdr>
            <w:top w:val="none" w:sz="0" w:space="0" w:color="auto"/>
            <w:left w:val="none" w:sz="0" w:space="0" w:color="auto"/>
            <w:bottom w:val="none" w:sz="0" w:space="0" w:color="auto"/>
            <w:right w:val="none" w:sz="0" w:space="0" w:color="auto"/>
          </w:divBdr>
        </w:div>
        <w:div w:id="2144419231">
          <w:marLeft w:val="187"/>
          <w:marRight w:val="0"/>
          <w:marTop w:val="80"/>
          <w:marBottom w:val="0"/>
          <w:divBdr>
            <w:top w:val="none" w:sz="0" w:space="0" w:color="auto"/>
            <w:left w:val="none" w:sz="0" w:space="0" w:color="auto"/>
            <w:bottom w:val="none" w:sz="0" w:space="0" w:color="auto"/>
            <w:right w:val="none" w:sz="0" w:space="0" w:color="auto"/>
          </w:divBdr>
        </w:div>
        <w:div w:id="379983735">
          <w:marLeft w:val="187"/>
          <w:marRight w:val="0"/>
          <w:marTop w:val="80"/>
          <w:marBottom w:val="0"/>
          <w:divBdr>
            <w:top w:val="none" w:sz="0" w:space="0" w:color="auto"/>
            <w:left w:val="none" w:sz="0" w:space="0" w:color="auto"/>
            <w:bottom w:val="none" w:sz="0" w:space="0" w:color="auto"/>
            <w:right w:val="none" w:sz="0" w:space="0" w:color="auto"/>
          </w:divBdr>
        </w:div>
      </w:divsChild>
    </w:div>
    <w:div w:id="1333603798">
      <w:bodyDiv w:val="1"/>
      <w:marLeft w:val="0"/>
      <w:marRight w:val="0"/>
      <w:marTop w:val="0"/>
      <w:marBottom w:val="0"/>
      <w:divBdr>
        <w:top w:val="none" w:sz="0" w:space="0" w:color="auto"/>
        <w:left w:val="none" w:sz="0" w:space="0" w:color="auto"/>
        <w:bottom w:val="none" w:sz="0" w:space="0" w:color="auto"/>
        <w:right w:val="none" w:sz="0" w:space="0" w:color="auto"/>
      </w:divBdr>
    </w:div>
    <w:div w:id="1354961873">
      <w:bodyDiv w:val="1"/>
      <w:marLeft w:val="0"/>
      <w:marRight w:val="0"/>
      <w:marTop w:val="0"/>
      <w:marBottom w:val="0"/>
      <w:divBdr>
        <w:top w:val="none" w:sz="0" w:space="0" w:color="auto"/>
        <w:left w:val="none" w:sz="0" w:space="0" w:color="auto"/>
        <w:bottom w:val="none" w:sz="0" w:space="0" w:color="auto"/>
        <w:right w:val="none" w:sz="0" w:space="0" w:color="auto"/>
      </w:divBdr>
    </w:div>
    <w:div w:id="1368027808">
      <w:bodyDiv w:val="1"/>
      <w:marLeft w:val="0"/>
      <w:marRight w:val="0"/>
      <w:marTop w:val="0"/>
      <w:marBottom w:val="0"/>
      <w:divBdr>
        <w:top w:val="none" w:sz="0" w:space="0" w:color="auto"/>
        <w:left w:val="none" w:sz="0" w:space="0" w:color="auto"/>
        <w:bottom w:val="none" w:sz="0" w:space="0" w:color="auto"/>
        <w:right w:val="none" w:sz="0" w:space="0" w:color="auto"/>
      </w:divBdr>
      <w:divsChild>
        <w:div w:id="809247608">
          <w:marLeft w:val="187"/>
          <w:marRight w:val="0"/>
          <w:marTop w:val="80"/>
          <w:marBottom w:val="0"/>
          <w:divBdr>
            <w:top w:val="none" w:sz="0" w:space="0" w:color="auto"/>
            <w:left w:val="none" w:sz="0" w:space="0" w:color="auto"/>
            <w:bottom w:val="none" w:sz="0" w:space="0" w:color="auto"/>
            <w:right w:val="none" w:sz="0" w:space="0" w:color="auto"/>
          </w:divBdr>
        </w:div>
        <w:div w:id="1200775940">
          <w:marLeft w:val="187"/>
          <w:marRight w:val="0"/>
          <w:marTop w:val="80"/>
          <w:marBottom w:val="0"/>
          <w:divBdr>
            <w:top w:val="none" w:sz="0" w:space="0" w:color="auto"/>
            <w:left w:val="none" w:sz="0" w:space="0" w:color="auto"/>
            <w:bottom w:val="none" w:sz="0" w:space="0" w:color="auto"/>
            <w:right w:val="none" w:sz="0" w:space="0" w:color="auto"/>
          </w:divBdr>
        </w:div>
        <w:div w:id="989943739">
          <w:marLeft w:val="187"/>
          <w:marRight w:val="0"/>
          <w:marTop w:val="80"/>
          <w:marBottom w:val="0"/>
          <w:divBdr>
            <w:top w:val="none" w:sz="0" w:space="0" w:color="auto"/>
            <w:left w:val="none" w:sz="0" w:space="0" w:color="auto"/>
            <w:bottom w:val="none" w:sz="0" w:space="0" w:color="auto"/>
            <w:right w:val="none" w:sz="0" w:space="0" w:color="auto"/>
          </w:divBdr>
        </w:div>
        <w:div w:id="986780422">
          <w:marLeft w:val="187"/>
          <w:marRight w:val="0"/>
          <w:marTop w:val="80"/>
          <w:marBottom w:val="0"/>
          <w:divBdr>
            <w:top w:val="none" w:sz="0" w:space="0" w:color="auto"/>
            <w:left w:val="none" w:sz="0" w:space="0" w:color="auto"/>
            <w:bottom w:val="none" w:sz="0" w:space="0" w:color="auto"/>
            <w:right w:val="none" w:sz="0" w:space="0" w:color="auto"/>
          </w:divBdr>
        </w:div>
      </w:divsChild>
    </w:div>
    <w:div w:id="1370716639">
      <w:bodyDiv w:val="1"/>
      <w:marLeft w:val="0"/>
      <w:marRight w:val="0"/>
      <w:marTop w:val="0"/>
      <w:marBottom w:val="0"/>
      <w:divBdr>
        <w:top w:val="none" w:sz="0" w:space="0" w:color="auto"/>
        <w:left w:val="none" w:sz="0" w:space="0" w:color="auto"/>
        <w:bottom w:val="none" w:sz="0" w:space="0" w:color="auto"/>
        <w:right w:val="none" w:sz="0" w:space="0" w:color="auto"/>
      </w:divBdr>
    </w:div>
    <w:div w:id="1371301473">
      <w:bodyDiv w:val="1"/>
      <w:marLeft w:val="0"/>
      <w:marRight w:val="0"/>
      <w:marTop w:val="0"/>
      <w:marBottom w:val="0"/>
      <w:divBdr>
        <w:top w:val="none" w:sz="0" w:space="0" w:color="auto"/>
        <w:left w:val="none" w:sz="0" w:space="0" w:color="auto"/>
        <w:bottom w:val="none" w:sz="0" w:space="0" w:color="auto"/>
        <w:right w:val="none" w:sz="0" w:space="0" w:color="auto"/>
      </w:divBdr>
      <w:divsChild>
        <w:div w:id="755513784">
          <w:marLeft w:val="547"/>
          <w:marRight w:val="0"/>
          <w:marTop w:val="0"/>
          <w:marBottom w:val="0"/>
          <w:divBdr>
            <w:top w:val="none" w:sz="0" w:space="0" w:color="auto"/>
            <w:left w:val="none" w:sz="0" w:space="0" w:color="auto"/>
            <w:bottom w:val="none" w:sz="0" w:space="0" w:color="auto"/>
            <w:right w:val="none" w:sz="0" w:space="0" w:color="auto"/>
          </w:divBdr>
        </w:div>
      </w:divsChild>
    </w:div>
    <w:div w:id="1379938590">
      <w:bodyDiv w:val="1"/>
      <w:marLeft w:val="0"/>
      <w:marRight w:val="0"/>
      <w:marTop w:val="0"/>
      <w:marBottom w:val="0"/>
      <w:divBdr>
        <w:top w:val="none" w:sz="0" w:space="0" w:color="auto"/>
        <w:left w:val="none" w:sz="0" w:space="0" w:color="auto"/>
        <w:bottom w:val="none" w:sz="0" w:space="0" w:color="auto"/>
        <w:right w:val="none" w:sz="0" w:space="0" w:color="auto"/>
      </w:divBdr>
    </w:div>
    <w:div w:id="1408726815">
      <w:bodyDiv w:val="1"/>
      <w:marLeft w:val="0"/>
      <w:marRight w:val="0"/>
      <w:marTop w:val="0"/>
      <w:marBottom w:val="0"/>
      <w:divBdr>
        <w:top w:val="none" w:sz="0" w:space="0" w:color="auto"/>
        <w:left w:val="none" w:sz="0" w:space="0" w:color="auto"/>
        <w:bottom w:val="none" w:sz="0" w:space="0" w:color="auto"/>
        <w:right w:val="none" w:sz="0" w:space="0" w:color="auto"/>
      </w:divBdr>
    </w:div>
    <w:div w:id="1420060988">
      <w:bodyDiv w:val="1"/>
      <w:marLeft w:val="0"/>
      <w:marRight w:val="0"/>
      <w:marTop w:val="0"/>
      <w:marBottom w:val="0"/>
      <w:divBdr>
        <w:top w:val="none" w:sz="0" w:space="0" w:color="auto"/>
        <w:left w:val="none" w:sz="0" w:space="0" w:color="auto"/>
        <w:bottom w:val="none" w:sz="0" w:space="0" w:color="auto"/>
        <w:right w:val="none" w:sz="0" w:space="0" w:color="auto"/>
      </w:divBdr>
    </w:div>
    <w:div w:id="1447388426">
      <w:bodyDiv w:val="1"/>
      <w:marLeft w:val="0"/>
      <w:marRight w:val="0"/>
      <w:marTop w:val="0"/>
      <w:marBottom w:val="0"/>
      <w:divBdr>
        <w:top w:val="none" w:sz="0" w:space="0" w:color="auto"/>
        <w:left w:val="none" w:sz="0" w:space="0" w:color="auto"/>
        <w:bottom w:val="none" w:sz="0" w:space="0" w:color="auto"/>
        <w:right w:val="none" w:sz="0" w:space="0" w:color="auto"/>
      </w:divBdr>
    </w:div>
    <w:div w:id="1563250827">
      <w:bodyDiv w:val="1"/>
      <w:marLeft w:val="0"/>
      <w:marRight w:val="0"/>
      <w:marTop w:val="0"/>
      <w:marBottom w:val="0"/>
      <w:divBdr>
        <w:top w:val="none" w:sz="0" w:space="0" w:color="auto"/>
        <w:left w:val="none" w:sz="0" w:space="0" w:color="auto"/>
        <w:bottom w:val="none" w:sz="0" w:space="0" w:color="auto"/>
        <w:right w:val="none" w:sz="0" w:space="0" w:color="auto"/>
      </w:divBdr>
      <w:divsChild>
        <w:div w:id="1702901386">
          <w:marLeft w:val="0"/>
          <w:marRight w:val="0"/>
          <w:marTop w:val="0"/>
          <w:marBottom w:val="0"/>
          <w:divBdr>
            <w:top w:val="none" w:sz="0" w:space="0" w:color="auto"/>
            <w:left w:val="none" w:sz="0" w:space="0" w:color="auto"/>
            <w:bottom w:val="none" w:sz="0" w:space="0" w:color="auto"/>
            <w:right w:val="none" w:sz="0" w:space="0" w:color="auto"/>
          </w:divBdr>
          <w:divsChild>
            <w:div w:id="31735585">
              <w:marLeft w:val="0"/>
              <w:marRight w:val="0"/>
              <w:marTop w:val="0"/>
              <w:marBottom w:val="0"/>
              <w:divBdr>
                <w:top w:val="none" w:sz="0" w:space="0" w:color="auto"/>
                <w:left w:val="none" w:sz="0" w:space="0" w:color="auto"/>
                <w:bottom w:val="none" w:sz="0" w:space="0" w:color="auto"/>
                <w:right w:val="none" w:sz="0" w:space="0" w:color="auto"/>
              </w:divBdr>
              <w:divsChild>
                <w:div w:id="2098208343">
                  <w:marLeft w:val="0"/>
                  <w:marRight w:val="0"/>
                  <w:marTop w:val="0"/>
                  <w:marBottom w:val="0"/>
                  <w:divBdr>
                    <w:top w:val="none" w:sz="0" w:space="0" w:color="auto"/>
                    <w:left w:val="none" w:sz="0" w:space="0" w:color="auto"/>
                    <w:bottom w:val="none" w:sz="0" w:space="0" w:color="auto"/>
                    <w:right w:val="none" w:sz="0" w:space="0" w:color="auto"/>
                  </w:divBdr>
                  <w:divsChild>
                    <w:div w:id="14076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11415">
      <w:bodyDiv w:val="1"/>
      <w:marLeft w:val="0"/>
      <w:marRight w:val="0"/>
      <w:marTop w:val="0"/>
      <w:marBottom w:val="0"/>
      <w:divBdr>
        <w:top w:val="none" w:sz="0" w:space="0" w:color="auto"/>
        <w:left w:val="none" w:sz="0" w:space="0" w:color="auto"/>
        <w:bottom w:val="none" w:sz="0" w:space="0" w:color="auto"/>
        <w:right w:val="none" w:sz="0" w:space="0" w:color="auto"/>
      </w:divBdr>
      <w:divsChild>
        <w:div w:id="10837845">
          <w:marLeft w:val="288"/>
          <w:marRight w:val="0"/>
          <w:marTop w:val="60"/>
          <w:marBottom w:val="0"/>
          <w:divBdr>
            <w:top w:val="none" w:sz="0" w:space="0" w:color="auto"/>
            <w:left w:val="none" w:sz="0" w:space="0" w:color="auto"/>
            <w:bottom w:val="none" w:sz="0" w:space="0" w:color="auto"/>
            <w:right w:val="none" w:sz="0" w:space="0" w:color="auto"/>
          </w:divBdr>
        </w:div>
        <w:div w:id="1672299110">
          <w:marLeft w:val="288"/>
          <w:marRight w:val="0"/>
          <w:marTop w:val="60"/>
          <w:marBottom w:val="0"/>
          <w:divBdr>
            <w:top w:val="none" w:sz="0" w:space="0" w:color="auto"/>
            <w:left w:val="none" w:sz="0" w:space="0" w:color="auto"/>
            <w:bottom w:val="none" w:sz="0" w:space="0" w:color="auto"/>
            <w:right w:val="none" w:sz="0" w:space="0" w:color="auto"/>
          </w:divBdr>
        </w:div>
      </w:divsChild>
    </w:div>
    <w:div w:id="1590428442">
      <w:bodyDiv w:val="1"/>
      <w:marLeft w:val="0"/>
      <w:marRight w:val="0"/>
      <w:marTop w:val="0"/>
      <w:marBottom w:val="0"/>
      <w:divBdr>
        <w:top w:val="none" w:sz="0" w:space="0" w:color="auto"/>
        <w:left w:val="none" w:sz="0" w:space="0" w:color="auto"/>
        <w:bottom w:val="none" w:sz="0" w:space="0" w:color="auto"/>
        <w:right w:val="none" w:sz="0" w:space="0" w:color="auto"/>
      </w:divBdr>
    </w:div>
    <w:div w:id="1597790951">
      <w:bodyDiv w:val="1"/>
      <w:marLeft w:val="0"/>
      <w:marRight w:val="0"/>
      <w:marTop w:val="0"/>
      <w:marBottom w:val="0"/>
      <w:divBdr>
        <w:top w:val="none" w:sz="0" w:space="0" w:color="auto"/>
        <w:left w:val="none" w:sz="0" w:space="0" w:color="auto"/>
        <w:bottom w:val="none" w:sz="0" w:space="0" w:color="auto"/>
        <w:right w:val="none" w:sz="0" w:space="0" w:color="auto"/>
      </w:divBdr>
    </w:div>
    <w:div w:id="1602378722">
      <w:bodyDiv w:val="1"/>
      <w:marLeft w:val="0"/>
      <w:marRight w:val="0"/>
      <w:marTop w:val="0"/>
      <w:marBottom w:val="0"/>
      <w:divBdr>
        <w:top w:val="none" w:sz="0" w:space="0" w:color="auto"/>
        <w:left w:val="none" w:sz="0" w:space="0" w:color="auto"/>
        <w:bottom w:val="none" w:sz="0" w:space="0" w:color="auto"/>
        <w:right w:val="none" w:sz="0" w:space="0" w:color="auto"/>
      </w:divBdr>
    </w:div>
    <w:div w:id="1705984851">
      <w:bodyDiv w:val="1"/>
      <w:marLeft w:val="0"/>
      <w:marRight w:val="0"/>
      <w:marTop w:val="0"/>
      <w:marBottom w:val="0"/>
      <w:divBdr>
        <w:top w:val="none" w:sz="0" w:space="0" w:color="auto"/>
        <w:left w:val="none" w:sz="0" w:space="0" w:color="auto"/>
        <w:bottom w:val="none" w:sz="0" w:space="0" w:color="auto"/>
        <w:right w:val="none" w:sz="0" w:space="0" w:color="auto"/>
      </w:divBdr>
      <w:divsChild>
        <w:div w:id="7104998">
          <w:marLeft w:val="274"/>
          <w:marRight w:val="0"/>
          <w:marTop w:val="0"/>
          <w:marBottom w:val="0"/>
          <w:divBdr>
            <w:top w:val="none" w:sz="0" w:space="0" w:color="auto"/>
            <w:left w:val="none" w:sz="0" w:space="0" w:color="auto"/>
            <w:bottom w:val="none" w:sz="0" w:space="0" w:color="auto"/>
            <w:right w:val="none" w:sz="0" w:space="0" w:color="auto"/>
          </w:divBdr>
        </w:div>
        <w:div w:id="705835407">
          <w:marLeft w:val="274"/>
          <w:marRight w:val="0"/>
          <w:marTop w:val="0"/>
          <w:marBottom w:val="0"/>
          <w:divBdr>
            <w:top w:val="none" w:sz="0" w:space="0" w:color="auto"/>
            <w:left w:val="none" w:sz="0" w:space="0" w:color="auto"/>
            <w:bottom w:val="none" w:sz="0" w:space="0" w:color="auto"/>
            <w:right w:val="none" w:sz="0" w:space="0" w:color="auto"/>
          </w:divBdr>
        </w:div>
        <w:div w:id="1261792418">
          <w:marLeft w:val="274"/>
          <w:marRight w:val="0"/>
          <w:marTop w:val="0"/>
          <w:marBottom w:val="0"/>
          <w:divBdr>
            <w:top w:val="none" w:sz="0" w:space="0" w:color="auto"/>
            <w:left w:val="none" w:sz="0" w:space="0" w:color="auto"/>
            <w:bottom w:val="none" w:sz="0" w:space="0" w:color="auto"/>
            <w:right w:val="none" w:sz="0" w:space="0" w:color="auto"/>
          </w:divBdr>
        </w:div>
        <w:div w:id="716078447">
          <w:marLeft w:val="274"/>
          <w:marRight w:val="0"/>
          <w:marTop w:val="0"/>
          <w:marBottom w:val="0"/>
          <w:divBdr>
            <w:top w:val="none" w:sz="0" w:space="0" w:color="auto"/>
            <w:left w:val="none" w:sz="0" w:space="0" w:color="auto"/>
            <w:bottom w:val="none" w:sz="0" w:space="0" w:color="auto"/>
            <w:right w:val="none" w:sz="0" w:space="0" w:color="auto"/>
          </w:divBdr>
        </w:div>
        <w:div w:id="1589079477">
          <w:marLeft w:val="274"/>
          <w:marRight w:val="0"/>
          <w:marTop w:val="0"/>
          <w:marBottom w:val="0"/>
          <w:divBdr>
            <w:top w:val="none" w:sz="0" w:space="0" w:color="auto"/>
            <w:left w:val="none" w:sz="0" w:space="0" w:color="auto"/>
            <w:bottom w:val="none" w:sz="0" w:space="0" w:color="auto"/>
            <w:right w:val="none" w:sz="0" w:space="0" w:color="auto"/>
          </w:divBdr>
        </w:div>
        <w:div w:id="1809126501">
          <w:marLeft w:val="274"/>
          <w:marRight w:val="0"/>
          <w:marTop w:val="0"/>
          <w:marBottom w:val="0"/>
          <w:divBdr>
            <w:top w:val="none" w:sz="0" w:space="0" w:color="auto"/>
            <w:left w:val="none" w:sz="0" w:space="0" w:color="auto"/>
            <w:bottom w:val="none" w:sz="0" w:space="0" w:color="auto"/>
            <w:right w:val="none" w:sz="0" w:space="0" w:color="auto"/>
          </w:divBdr>
        </w:div>
      </w:divsChild>
    </w:div>
    <w:div w:id="1756585675">
      <w:bodyDiv w:val="1"/>
      <w:marLeft w:val="0"/>
      <w:marRight w:val="0"/>
      <w:marTop w:val="0"/>
      <w:marBottom w:val="0"/>
      <w:divBdr>
        <w:top w:val="none" w:sz="0" w:space="0" w:color="auto"/>
        <w:left w:val="none" w:sz="0" w:space="0" w:color="auto"/>
        <w:bottom w:val="none" w:sz="0" w:space="0" w:color="auto"/>
        <w:right w:val="none" w:sz="0" w:space="0" w:color="auto"/>
      </w:divBdr>
    </w:div>
    <w:div w:id="1778789953">
      <w:bodyDiv w:val="1"/>
      <w:marLeft w:val="0"/>
      <w:marRight w:val="0"/>
      <w:marTop w:val="0"/>
      <w:marBottom w:val="0"/>
      <w:divBdr>
        <w:top w:val="none" w:sz="0" w:space="0" w:color="auto"/>
        <w:left w:val="none" w:sz="0" w:space="0" w:color="auto"/>
        <w:bottom w:val="none" w:sz="0" w:space="0" w:color="auto"/>
        <w:right w:val="none" w:sz="0" w:space="0" w:color="auto"/>
      </w:divBdr>
    </w:div>
    <w:div w:id="1802110509">
      <w:bodyDiv w:val="1"/>
      <w:marLeft w:val="0"/>
      <w:marRight w:val="0"/>
      <w:marTop w:val="0"/>
      <w:marBottom w:val="0"/>
      <w:divBdr>
        <w:top w:val="none" w:sz="0" w:space="0" w:color="auto"/>
        <w:left w:val="none" w:sz="0" w:space="0" w:color="auto"/>
        <w:bottom w:val="none" w:sz="0" w:space="0" w:color="auto"/>
        <w:right w:val="none" w:sz="0" w:space="0" w:color="auto"/>
      </w:divBdr>
    </w:div>
    <w:div w:id="1858037736">
      <w:bodyDiv w:val="1"/>
      <w:marLeft w:val="0"/>
      <w:marRight w:val="0"/>
      <w:marTop w:val="0"/>
      <w:marBottom w:val="0"/>
      <w:divBdr>
        <w:top w:val="none" w:sz="0" w:space="0" w:color="auto"/>
        <w:left w:val="none" w:sz="0" w:space="0" w:color="auto"/>
        <w:bottom w:val="none" w:sz="0" w:space="0" w:color="auto"/>
        <w:right w:val="none" w:sz="0" w:space="0" w:color="auto"/>
      </w:divBdr>
    </w:div>
    <w:div w:id="1903566045">
      <w:bodyDiv w:val="1"/>
      <w:marLeft w:val="0"/>
      <w:marRight w:val="0"/>
      <w:marTop w:val="0"/>
      <w:marBottom w:val="0"/>
      <w:divBdr>
        <w:top w:val="none" w:sz="0" w:space="0" w:color="auto"/>
        <w:left w:val="none" w:sz="0" w:space="0" w:color="auto"/>
        <w:bottom w:val="none" w:sz="0" w:space="0" w:color="auto"/>
        <w:right w:val="none" w:sz="0" w:space="0" w:color="auto"/>
      </w:divBdr>
    </w:div>
    <w:div w:id="1957248502">
      <w:bodyDiv w:val="1"/>
      <w:marLeft w:val="0"/>
      <w:marRight w:val="0"/>
      <w:marTop w:val="0"/>
      <w:marBottom w:val="0"/>
      <w:divBdr>
        <w:top w:val="none" w:sz="0" w:space="0" w:color="auto"/>
        <w:left w:val="none" w:sz="0" w:space="0" w:color="auto"/>
        <w:bottom w:val="none" w:sz="0" w:space="0" w:color="auto"/>
        <w:right w:val="none" w:sz="0" w:space="0" w:color="auto"/>
      </w:divBdr>
    </w:div>
    <w:div w:id="1974631938">
      <w:bodyDiv w:val="1"/>
      <w:marLeft w:val="0"/>
      <w:marRight w:val="0"/>
      <w:marTop w:val="0"/>
      <w:marBottom w:val="0"/>
      <w:divBdr>
        <w:top w:val="none" w:sz="0" w:space="0" w:color="auto"/>
        <w:left w:val="none" w:sz="0" w:space="0" w:color="auto"/>
        <w:bottom w:val="none" w:sz="0" w:space="0" w:color="auto"/>
        <w:right w:val="none" w:sz="0" w:space="0" w:color="auto"/>
      </w:divBdr>
    </w:div>
    <w:div w:id="2126075942">
      <w:bodyDiv w:val="1"/>
      <w:marLeft w:val="0"/>
      <w:marRight w:val="0"/>
      <w:marTop w:val="0"/>
      <w:marBottom w:val="0"/>
      <w:divBdr>
        <w:top w:val="none" w:sz="0" w:space="0" w:color="auto"/>
        <w:left w:val="none" w:sz="0" w:space="0" w:color="auto"/>
        <w:bottom w:val="none" w:sz="0" w:space="0" w:color="auto"/>
        <w:right w:val="none" w:sz="0" w:space="0" w:color="auto"/>
      </w:divBdr>
    </w:div>
    <w:div w:id="2136871794">
      <w:bodyDiv w:val="1"/>
      <w:marLeft w:val="0"/>
      <w:marRight w:val="0"/>
      <w:marTop w:val="0"/>
      <w:marBottom w:val="264"/>
      <w:divBdr>
        <w:top w:val="none" w:sz="0" w:space="0" w:color="auto"/>
        <w:left w:val="none" w:sz="0" w:space="0" w:color="auto"/>
        <w:bottom w:val="none" w:sz="0" w:space="0" w:color="auto"/>
        <w:right w:val="none" w:sz="0" w:space="0" w:color="auto"/>
      </w:divBdr>
    </w:div>
    <w:div w:id="2137138174">
      <w:bodyDiv w:val="1"/>
      <w:marLeft w:val="0"/>
      <w:marRight w:val="0"/>
      <w:marTop w:val="0"/>
      <w:marBottom w:val="0"/>
      <w:divBdr>
        <w:top w:val="none" w:sz="0" w:space="0" w:color="auto"/>
        <w:left w:val="none" w:sz="0" w:space="0" w:color="auto"/>
        <w:bottom w:val="none" w:sz="0" w:space="0" w:color="auto"/>
        <w:right w:val="none" w:sz="0" w:space="0" w:color="auto"/>
      </w:divBdr>
      <w:divsChild>
        <w:div w:id="1658876001">
          <w:marLeft w:val="288"/>
          <w:marRight w:val="0"/>
          <w:marTop w:val="60"/>
          <w:marBottom w:val="0"/>
          <w:divBdr>
            <w:top w:val="none" w:sz="0" w:space="0" w:color="auto"/>
            <w:left w:val="none" w:sz="0" w:space="0" w:color="auto"/>
            <w:bottom w:val="none" w:sz="0" w:space="0" w:color="auto"/>
            <w:right w:val="none" w:sz="0" w:space="0" w:color="auto"/>
          </w:divBdr>
        </w:div>
        <w:div w:id="1798177031">
          <w:marLeft w:val="288"/>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gricultural_policy_of_the_United_States" TargetMode="External"/><Relationship Id="rId18" Type="http://schemas.openxmlformats.org/officeDocument/2006/relationships/diagramLayout" Target="diagrams/layout1.xml"/><Relationship Id="rId26" Type="http://schemas.openxmlformats.org/officeDocument/2006/relationships/diagramData" Target="diagrams/data2.xml"/><Relationship Id="rId39" Type="http://schemas.microsoft.com/office/2007/relationships/diagramDrawing" Target="diagrams/drawing3.xml"/><Relationship Id="rId21" Type="http://schemas.microsoft.com/office/2007/relationships/diagramDrawing" Target="diagrams/drawing1.xml"/><Relationship Id="rId34" Type="http://schemas.openxmlformats.org/officeDocument/2006/relationships/image" Target="media/image9.jpeg"/><Relationship Id="rId42" Type="http://schemas.openxmlformats.org/officeDocument/2006/relationships/image" Target="media/image11.jpeg"/><Relationship Id="rId47" Type="http://schemas.openxmlformats.org/officeDocument/2006/relationships/diagramColors" Target="diagrams/colors4.xml"/><Relationship Id="rId50" Type="http://schemas.openxmlformats.org/officeDocument/2006/relationships/image" Target="cid:529549488874054167815968" TargetMode="External"/><Relationship Id="rId55" Type="http://schemas.openxmlformats.org/officeDocument/2006/relationships/hyperlink" Target="https://en.wikipedia.org/wiki/Functional_testing" TargetMode="External"/><Relationship Id="rId63" Type="http://schemas.openxmlformats.org/officeDocument/2006/relationships/image" Target="media/image15.png"/><Relationship Id="rId68" Type="http://schemas.openxmlformats.org/officeDocument/2006/relationships/image" Target="cid:7563812579879791446877294" TargetMode="External"/><Relationship Id="rId76" Type="http://schemas.openxmlformats.org/officeDocument/2006/relationships/image" Target="cid:3764912579879843796522106" TargetMode="External"/><Relationship Id="rId7" Type="http://schemas.openxmlformats.org/officeDocument/2006/relationships/settings" Target="settings.xml"/><Relationship Id="rId71" Type="http://schemas.openxmlformats.org/officeDocument/2006/relationships/image" Target="media/image19.jpeg"/><Relationship Id="rId2" Type="http://schemas.openxmlformats.org/officeDocument/2006/relationships/customXml" Target="../customXml/item2.xml"/><Relationship Id="rId16" Type="http://schemas.openxmlformats.org/officeDocument/2006/relationships/hyperlink" Target="https://en.wikipedia.org/wiki/Multi-Peril_Crop_Insurance" TargetMode="External"/><Relationship Id="rId29" Type="http://schemas.openxmlformats.org/officeDocument/2006/relationships/diagramColors" Target="diagrams/colors2.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8.jpeg"/><Relationship Id="rId37" Type="http://schemas.openxmlformats.org/officeDocument/2006/relationships/diagramQuickStyle" Target="diagrams/quickStyle3.xml"/><Relationship Id="rId40" Type="http://schemas.openxmlformats.org/officeDocument/2006/relationships/image" Target="media/image10.jpeg"/><Relationship Id="rId45" Type="http://schemas.openxmlformats.org/officeDocument/2006/relationships/diagramLayout" Target="diagrams/layout4.xml"/><Relationship Id="rId53" Type="http://schemas.openxmlformats.org/officeDocument/2006/relationships/image" Target="media/image14.jpeg"/><Relationship Id="rId58" Type="http://schemas.openxmlformats.org/officeDocument/2006/relationships/hyperlink" Target="https://en.wikipedia.org/wiki/Revision_control" TargetMode="External"/><Relationship Id="rId66" Type="http://schemas.openxmlformats.org/officeDocument/2006/relationships/image" Target="cid:7529712579879765272054888" TargetMode="External"/><Relationship Id="rId74" Type="http://schemas.openxmlformats.org/officeDocument/2006/relationships/image" Target="cid:9306512579879830709110903"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hyperlink" Target="https://en.wikipedia.org/wiki/Software_testing" TargetMode="External"/><Relationship Id="rId10" Type="http://schemas.openxmlformats.org/officeDocument/2006/relationships/endnotes" Target="endnotes.xml"/><Relationship Id="rId19" Type="http://schemas.openxmlformats.org/officeDocument/2006/relationships/diagramQuickStyle" Target="diagrams/quickStyle1.xml"/><Relationship Id="rId31" Type="http://schemas.openxmlformats.org/officeDocument/2006/relationships/image" Target="media/image7.png"/><Relationship Id="rId44" Type="http://schemas.openxmlformats.org/officeDocument/2006/relationships/diagramData" Target="diagrams/data4.xml"/><Relationship Id="rId52" Type="http://schemas.openxmlformats.org/officeDocument/2006/relationships/image" Target="cid:140349488802701630750238" TargetMode="External"/><Relationship Id="rId60" Type="http://schemas.openxmlformats.org/officeDocument/2006/relationships/hyperlink" Target="https://en.wikipedia.org/wiki/Project_management" TargetMode="External"/><Relationship Id="rId65" Type="http://schemas.openxmlformats.org/officeDocument/2006/relationships/image" Target="media/image16.jpeg"/><Relationship Id="rId73" Type="http://schemas.openxmlformats.org/officeDocument/2006/relationships/image" Target="media/image20.jpe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Crop_yield" TargetMode="External"/><Relationship Id="rId22" Type="http://schemas.openxmlformats.org/officeDocument/2006/relationships/image" Target="media/image3.png"/><Relationship Id="rId27" Type="http://schemas.openxmlformats.org/officeDocument/2006/relationships/diagramLayout" Target="diagrams/layout2.xml"/><Relationship Id="rId30" Type="http://schemas.microsoft.com/office/2007/relationships/diagramDrawing" Target="diagrams/drawing2.xml"/><Relationship Id="rId35" Type="http://schemas.openxmlformats.org/officeDocument/2006/relationships/diagramData" Target="diagrams/data3.xml"/><Relationship Id="rId43" Type="http://schemas.openxmlformats.org/officeDocument/2006/relationships/image" Target="cid:5548514698005537652433027" TargetMode="External"/><Relationship Id="rId48" Type="http://schemas.microsoft.com/office/2007/relationships/diagramDrawing" Target="diagrams/drawing4.xml"/><Relationship Id="rId56" Type="http://schemas.openxmlformats.org/officeDocument/2006/relationships/hyperlink" Target="https://en.wikipedia.org/wiki/Regression_testing" TargetMode="External"/><Relationship Id="rId64" Type="http://schemas.openxmlformats.org/officeDocument/2006/relationships/image" Target="cid:image006.png@01D40E0C.FC634E70" TargetMode="External"/><Relationship Id="rId69" Type="http://schemas.openxmlformats.org/officeDocument/2006/relationships/image" Target="media/image18.jpeg"/><Relationship Id="rId77" Type="http://schemas.openxmlformats.org/officeDocument/2006/relationships/image" Target="media/image22.png"/><Relationship Id="rId8" Type="http://schemas.openxmlformats.org/officeDocument/2006/relationships/webSettings" Target="webSettings.xml"/><Relationship Id="rId51" Type="http://schemas.openxmlformats.org/officeDocument/2006/relationships/image" Target="media/image13.jpeg"/><Relationship Id="rId72" Type="http://schemas.openxmlformats.org/officeDocument/2006/relationships/image" Target="cid:2590512579879817621699700"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image" Target="media/image6.png"/><Relationship Id="rId33" Type="http://schemas.openxmlformats.org/officeDocument/2006/relationships/image" Target="cid:9974413521540909168359775" TargetMode="External"/><Relationship Id="rId38" Type="http://schemas.openxmlformats.org/officeDocument/2006/relationships/diagramColors" Target="diagrams/colors3.xml"/><Relationship Id="rId46" Type="http://schemas.openxmlformats.org/officeDocument/2006/relationships/diagramQuickStyle" Target="diagrams/quickStyle4.xml"/><Relationship Id="rId59" Type="http://schemas.openxmlformats.org/officeDocument/2006/relationships/hyperlink" Target="https://en.wikipedia.org/wiki/Requirements_management" TargetMode="External"/><Relationship Id="rId67" Type="http://schemas.openxmlformats.org/officeDocument/2006/relationships/image" Target="media/image17.jpeg"/><Relationship Id="rId20" Type="http://schemas.openxmlformats.org/officeDocument/2006/relationships/diagramColors" Target="diagrams/colors1.xml"/><Relationship Id="rId41" Type="http://schemas.openxmlformats.org/officeDocument/2006/relationships/image" Target="cid:8673814698005524565021824" TargetMode="External"/><Relationship Id="rId54" Type="http://schemas.openxmlformats.org/officeDocument/2006/relationships/image" Target="cid:396939488803254751192608" TargetMode="External"/><Relationship Id="rId62" Type="http://schemas.openxmlformats.org/officeDocument/2006/relationships/hyperlink" Target="https://en.wikipedia.org/wiki/Release_management" TargetMode="External"/><Relationship Id="rId70" Type="http://schemas.openxmlformats.org/officeDocument/2006/relationships/image" Target="cid:2156812579879804534288497" TargetMode="External"/><Relationship Id="rId75"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n.wikipedia.org/wiki/Federal_Crop_Insurance_Corporation" TargetMode="External"/><Relationship Id="rId23" Type="http://schemas.openxmlformats.org/officeDocument/2006/relationships/image" Target="media/image4.png"/><Relationship Id="rId28" Type="http://schemas.openxmlformats.org/officeDocument/2006/relationships/diagramQuickStyle" Target="diagrams/quickStyle2.xml"/><Relationship Id="rId36" Type="http://schemas.openxmlformats.org/officeDocument/2006/relationships/diagramLayout" Target="diagrams/layout3.xml"/><Relationship Id="rId49" Type="http://schemas.openxmlformats.org/officeDocument/2006/relationships/image" Target="media/image12.jpeg"/><Relationship Id="rId57" Type="http://schemas.openxmlformats.org/officeDocument/2006/relationships/hyperlink" Target="https://en.wikipedia.org/wiki/Microsof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sharma\Desktop\Capgemini%20FS%20USA%20Inc%20(Lett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22A443-85AD-41D2-9877-CAC1BDF5FFD9}"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3F79F890-D371-47C7-9B1E-31A7EB492B81}">
      <dgm:prSet phldrT="[Text]"/>
      <dgm:spPr>
        <a:xfrm>
          <a:off x="28592" y="19049"/>
          <a:ext cx="3449002" cy="46863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Launch CIMax Application </a:t>
          </a:r>
        </a:p>
      </dgm:t>
    </dgm:pt>
    <dgm:pt modelId="{0E5F3BB6-13C4-4982-B73C-77BD43FFDAD6}" type="parTrans" cxnId="{12210209-BA6B-4744-A947-6985482191D9}">
      <dgm:prSet/>
      <dgm:spPr/>
      <dgm:t>
        <a:bodyPr/>
        <a:lstStyle/>
        <a:p>
          <a:endParaRPr lang="en-US"/>
        </a:p>
      </dgm:t>
    </dgm:pt>
    <dgm:pt modelId="{9EE0C3AD-BD19-46AA-A506-4756082BE43E}" type="sibTrans" cxnId="{12210209-BA6B-4744-A947-6985482191D9}">
      <dgm:prSet/>
      <dgm:spPr>
        <a:xfrm>
          <a:off x="3144393" y="355377"/>
          <a:ext cx="304609" cy="304609"/>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D79A5B8E-C427-4554-9825-458D721077BD}">
      <dgm:prSet phldrT="[Text]"/>
      <dgm:spPr>
        <a:xfrm>
          <a:off x="304323" y="546734"/>
          <a:ext cx="3449002" cy="46863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Create new policy by clicking "New MPCI policy"</a:t>
          </a:r>
        </a:p>
      </dgm:t>
    </dgm:pt>
    <dgm:pt modelId="{64D85C82-B3EA-4E83-8FF6-4C66D786C0FA}" type="parTrans" cxnId="{53C6AB0C-C39B-44EB-91B0-B9E3B810C608}">
      <dgm:prSet/>
      <dgm:spPr/>
      <dgm:t>
        <a:bodyPr/>
        <a:lstStyle/>
        <a:p>
          <a:endParaRPr lang="en-US"/>
        </a:p>
      </dgm:t>
    </dgm:pt>
    <dgm:pt modelId="{6726ACA4-6484-48E8-87BB-9BD2843AB660}" type="sibTrans" cxnId="{53C6AB0C-C39B-44EB-91B0-B9E3B810C608}">
      <dgm:prSet/>
      <dgm:spPr>
        <a:xfrm>
          <a:off x="3448716" y="898988"/>
          <a:ext cx="304609" cy="304609"/>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5F3C37E4-3D6F-474A-BFB6-885664242978}">
      <dgm:prSet phldrT="[Text]"/>
      <dgm:spPr>
        <a:xfrm>
          <a:off x="608647" y="1093469"/>
          <a:ext cx="3449002" cy="46863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Add</a:t>
          </a:r>
          <a:r>
            <a:rPr lang="en-US" baseline="0">
              <a:solidFill>
                <a:sysClr val="window" lastClr="FFFFFF"/>
              </a:solidFill>
              <a:latin typeface="Calibri"/>
              <a:ea typeface="+mn-ea"/>
              <a:cs typeface="+mn-cs"/>
            </a:rPr>
            <a:t> the Required fields in tabs.</a:t>
          </a:r>
          <a:endParaRPr lang="en-US">
            <a:solidFill>
              <a:sysClr val="window" lastClr="FFFFFF"/>
            </a:solidFill>
            <a:latin typeface="Calibri"/>
            <a:ea typeface="+mn-ea"/>
            <a:cs typeface="+mn-cs"/>
          </a:endParaRPr>
        </a:p>
      </dgm:t>
    </dgm:pt>
    <dgm:pt modelId="{6CA56FF6-6A87-4E5B-9F30-ABB64ABF6E79}" type="parTrans" cxnId="{BEDFA8DC-9FF5-4CA9-90B7-955741A4ABF8}">
      <dgm:prSet/>
      <dgm:spPr/>
      <dgm:t>
        <a:bodyPr/>
        <a:lstStyle/>
        <a:p>
          <a:endParaRPr lang="en-US"/>
        </a:p>
      </dgm:t>
    </dgm:pt>
    <dgm:pt modelId="{7A7D600D-EA01-48B4-9D3A-9A6A1E442780}" type="sibTrans" cxnId="{BEDFA8DC-9FF5-4CA9-90B7-955741A4ABF8}">
      <dgm:prSet/>
      <dgm:spPr/>
      <dgm:t>
        <a:bodyPr/>
        <a:lstStyle/>
        <a:p>
          <a:endParaRPr lang="en-US"/>
        </a:p>
      </dgm:t>
    </dgm:pt>
    <dgm:pt modelId="{993970F1-A0F2-46F4-8994-60CC2940D02E}">
      <dgm:prSet phldrT="[Text]"/>
      <dgm:spPr>
        <a:xfrm>
          <a:off x="608647" y="1093469"/>
          <a:ext cx="3449002" cy="46863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Save the policy</a:t>
          </a:r>
        </a:p>
      </dgm:t>
    </dgm:pt>
    <dgm:pt modelId="{FFC10B98-94AB-45D4-9304-F50B5536E6BF}" type="parTrans" cxnId="{874C8B3C-F468-4ABE-9A64-53E35BFCD6A9}">
      <dgm:prSet/>
      <dgm:spPr/>
      <dgm:t>
        <a:bodyPr/>
        <a:lstStyle/>
        <a:p>
          <a:endParaRPr lang="en-US"/>
        </a:p>
      </dgm:t>
    </dgm:pt>
    <dgm:pt modelId="{2D88BF55-1F9A-45D5-B9AF-359B366C8DC8}" type="sibTrans" cxnId="{874C8B3C-F468-4ABE-9A64-53E35BFCD6A9}">
      <dgm:prSet/>
      <dgm:spPr/>
      <dgm:t>
        <a:bodyPr/>
        <a:lstStyle/>
        <a:p>
          <a:endParaRPr lang="en-US"/>
        </a:p>
      </dgm:t>
    </dgm:pt>
    <dgm:pt modelId="{84D6C33C-BA97-493B-BB8B-463ADA5F939C}" type="pres">
      <dgm:prSet presAssocID="{B922A443-85AD-41D2-9877-CAC1BDF5FFD9}" presName="CompostProcess" presStyleCnt="0">
        <dgm:presLayoutVars>
          <dgm:dir/>
          <dgm:resizeHandles val="exact"/>
        </dgm:presLayoutVars>
      </dgm:prSet>
      <dgm:spPr/>
      <dgm:t>
        <a:bodyPr/>
        <a:lstStyle/>
        <a:p>
          <a:endParaRPr lang="en-US"/>
        </a:p>
      </dgm:t>
    </dgm:pt>
    <dgm:pt modelId="{A1BAC72A-D237-4012-BA25-58BF17BBD0F9}" type="pres">
      <dgm:prSet presAssocID="{B922A443-85AD-41D2-9877-CAC1BDF5FFD9}" presName="arrow" presStyleLbl="bgShp" presStyleIdx="0" presStyleCnt="1"/>
      <dgm:spPr/>
    </dgm:pt>
    <dgm:pt modelId="{045C56B0-3899-4BAC-AF24-4139F60F4D81}" type="pres">
      <dgm:prSet presAssocID="{B922A443-85AD-41D2-9877-CAC1BDF5FFD9}" presName="linearProcess" presStyleCnt="0"/>
      <dgm:spPr/>
    </dgm:pt>
    <dgm:pt modelId="{87172ABE-FC2A-47BC-BFEB-1560DA3A24BA}" type="pres">
      <dgm:prSet presAssocID="{3F79F890-D371-47C7-9B1E-31A7EB492B81}" presName="textNode" presStyleLbl="node1" presStyleIdx="0" presStyleCnt="4">
        <dgm:presLayoutVars>
          <dgm:bulletEnabled val="1"/>
        </dgm:presLayoutVars>
      </dgm:prSet>
      <dgm:spPr/>
      <dgm:t>
        <a:bodyPr/>
        <a:lstStyle/>
        <a:p>
          <a:endParaRPr lang="en-US"/>
        </a:p>
      </dgm:t>
    </dgm:pt>
    <dgm:pt modelId="{17232F25-B041-4D30-9634-20DACBACE652}" type="pres">
      <dgm:prSet presAssocID="{9EE0C3AD-BD19-46AA-A506-4756082BE43E}" presName="sibTrans" presStyleCnt="0"/>
      <dgm:spPr/>
    </dgm:pt>
    <dgm:pt modelId="{FD8B23C3-9E11-4248-998D-6255F3BFE032}" type="pres">
      <dgm:prSet presAssocID="{D79A5B8E-C427-4554-9825-458D721077BD}" presName="textNode" presStyleLbl="node1" presStyleIdx="1" presStyleCnt="4">
        <dgm:presLayoutVars>
          <dgm:bulletEnabled val="1"/>
        </dgm:presLayoutVars>
      </dgm:prSet>
      <dgm:spPr/>
      <dgm:t>
        <a:bodyPr/>
        <a:lstStyle/>
        <a:p>
          <a:endParaRPr lang="en-US"/>
        </a:p>
      </dgm:t>
    </dgm:pt>
    <dgm:pt modelId="{40D57E8B-3E34-4ADA-BB52-77FB7925F749}" type="pres">
      <dgm:prSet presAssocID="{6726ACA4-6484-48E8-87BB-9BD2843AB660}" presName="sibTrans" presStyleCnt="0"/>
      <dgm:spPr/>
    </dgm:pt>
    <dgm:pt modelId="{DB21D99C-7B40-473A-8A24-FCE614EA2FDF}" type="pres">
      <dgm:prSet presAssocID="{5F3C37E4-3D6F-474A-BFB6-885664242978}" presName="textNode" presStyleLbl="node1" presStyleIdx="2" presStyleCnt="4">
        <dgm:presLayoutVars>
          <dgm:bulletEnabled val="1"/>
        </dgm:presLayoutVars>
      </dgm:prSet>
      <dgm:spPr/>
      <dgm:t>
        <a:bodyPr/>
        <a:lstStyle/>
        <a:p>
          <a:endParaRPr lang="en-US"/>
        </a:p>
      </dgm:t>
    </dgm:pt>
    <dgm:pt modelId="{EC2F544C-6BD3-4BCA-8BF3-1447C7F38B35}" type="pres">
      <dgm:prSet presAssocID="{7A7D600D-EA01-48B4-9D3A-9A6A1E442780}" presName="sibTrans" presStyleCnt="0"/>
      <dgm:spPr/>
    </dgm:pt>
    <dgm:pt modelId="{17DB650C-4B7D-4071-96A0-7CB897591C35}" type="pres">
      <dgm:prSet presAssocID="{993970F1-A0F2-46F4-8994-60CC2940D02E}" presName="textNode" presStyleLbl="node1" presStyleIdx="3" presStyleCnt="4">
        <dgm:presLayoutVars>
          <dgm:bulletEnabled val="1"/>
        </dgm:presLayoutVars>
      </dgm:prSet>
      <dgm:spPr/>
      <dgm:t>
        <a:bodyPr/>
        <a:lstStyle/>
        <a:p>
          <a:endParaRPr lang="en-US"/>
        </a:p>
      </dgm:t>
    </dgm:pt>
  </dgm:ptLst>
  <dgm:cxnLst>
    <dgm:cxn modelId="{3E535E33-DD3C-4EE5-8BDE-4D09125B5FA0}" type="presOf" srcId="{993970F1-A0F2-46F4-8994-60CC2940D02E}" destId="{17DB650C-4B7D-4071-96A0-7CB897591C35}" srcOrd="0" destOrd="0" presId="urn:microsoft.com/office/officeart/2005/8/layout/hProcess9"/>
    <dgm:cxn modelId="{8C8005BF-A55A-41CD-B03A-14763BD5DA9D}" type="presOf" srcId="{5F3C37E4-3D6F-474A-BFB6-885664242978}" destId="{DB21D99C-7B40-473A-8A24-FCE614EA2FDF}" srcOrd="0" destOrd="0" presId="urn:microsoft.com/office/officeart/2005/8/layout/hProcess9"/>
    <dgm:cxn modelId="{CFA12D7B-95C6-4689-ADFF-923A3ABAEA0F}" type="presOf" srcId="{B922A443-85AD-41D2-9877-CAC1BDF5FFD9}" destId="{84D6C33C-BA97-493B-BB8B-463ADA5F939C}" srcOrd="0" destOrd="0" presId="urn:microsoft.com/office/officeart/2005/8/layout/hProcess9"/>
    <dgm:cxn modelId="{53C6AB0C-C39B-44EB-91B0-B9E3B810C608}" srcId="{B922A443-85AD-41D2-9877-CAC1BDF5FFD9}" destId="{D79A5B8E-C427-4554-9825-458D721077BD}" srcOrd="1" destOrd="0" parTransId="{64D85C82-B3EA-4E83-8FF6-4C66D786C0FA}" sibTransId="{6726ACA4-6484-48E8-87BB-9BD2843AB660}"/>
    <dgm:cxn modelId="{56992DBF-BEE2-4C94-98DC-E72A0FDB3561}" type="presOf" srcId="{3F79F890-D371-47C7-9B1E-31A7EB492B81}" destId="{87172ABE-FC2A-47BC-BFEB-1560DA3A24BA}" srcOrd="0" destOrd="0" presId="urn:microsoft.com/office/officeart/2005/8/layout/hProcess9"/>
    <dgm:cxn modelId="{BEDFA8DC-9FF5-4CA9-90B7-955741A4ABF8}" srcId="{B922A443-85AD-41D2-9877-CAC1BDF5FFD9}" destId="{5F3C37E4-3D6F-474A-BFB6-885664242978}" srcOrd="2" destOrd="0" parTransId="{6CA56FF6-6A87-4E5B-9F30-ABB64ABF6E79}" sibTransId="{7A7D600D-EA01-48B4-9D3A-9A6A1E442780}"/>
    <dgm:cxn modelId="{12210209-BA6B-4744-A947-6985482191D9}" srcId="{B922A443-85AD-41D2-9877-CAC1BDF5FFD9}" destId="{3F79F890-D371-47C7-9B1E-31A7EB492B81}" srcOrd="0" destOrd="0" parTransId="{0E5F3BB6-13C4-4982-B73C-77BD43FFDAD6}" sibTransId="{9EE0C3AD-BD19-46AA-A506-4756082BE43E}"/>
    <dgm:cxn modelId="{30C20021-F548-4599-BD41-B2353C79DA4E}" type="presOf" srcId="{D79A5B8E-C427-4554-9825-458D721077BD}" destId="{FD8B23C3-9E11-4248-998D-6255F3BFE032}" srcOrd="0" destOrd="0" presId="urn:microsoft.com/office/officeart/2005/8/layout/hProcess9"/>
    <dgm:cxn modelId="{874C8B3C-F468-4ABE-9A64-53E35BFCD6A9}" srcId="{B922A443-85AD-41D2-9877-CAC1BDF5FFD9}" destId="{993970F1-A0F2-46F4-8994-60CC2940D02E}" srcOrd="3" destOrd="0" parTransId="{FFC10B98-94AB-45D4-9304-F50B5536E6BF}" sibTransId="{2D88BF55-1F9A-45D5-B9AF-359B366C8DC8}"/>
    <dgm:cxn modelId="{83CCD442-15FC-407A-B38F-A3B00B993A2C}" type="presParOf" srcId="{84D6C33C-BA97-493B-BB8B-463ADA5F939C}" destId="{A1BAC72A-D237-4012-BA25-58BF17BBD0F9}" srcOrd="0" destOrd="0" presId="urn:microsoft.com/office/officeart/2005/8/layout/hProcess9"/>
    <dgm:cxn modelId="{B7B4B6B7-0BC7-4EDD-8D86-6FBB32D67D63}" type="presParOf" srcId="{84D6C33C-BA97-493B-BB8B-463ADA5F939C}" destId="{045C56B0-3899-4BAC-AF24-4139F60F4D81}" srcOrd="1" destOrd="0" presId="urn:microsoft.com/office/officeart/2005/8/layout/hProcess9"/>
    <dgm:cxn modelId="{05255D60-32B0-459E-9BED-B697086E5E0E}" type="presParOf" srcId="{045C56B0-3899-4BAC-AF24-4139F60F4D81}" destId="{87172ABE-FC2A-47BC-BFEB-1560DA3A24BA}" srcOrd="0" destOrd="0" presId="urn:microsoft.com/office/officeart/2005/8/layout/hProcess9"/>
    <dgm:cxn modelId="{1C629F64-CFBD-4E11-A44D-347B91A89D68}" type="presParOf" srcId="{045C56B0-3899-4BAC-AF24-4139F60F4D81}" destId="{17232F25-B041-4D30-9634-20DACBACE652}" srcOrd="1" destOrd="0" presId="urn:microsoft.com/office/officeart/2005/8/layout/hProcess9"/>
    <dgm:cxn modelId="{8E532025-A080-4C80-8DDA-88CF65F9594D}" type="presParOf" srcId="{045C56B0-3899-4BAC-AF24-4139F60F4D81}" destId="{FD8B23C3-9E11-4248-998D-6255F3BFE032}" srcOrd="2" destOrd="0" presId="urn:microsoft.com/office/officeart/2005/8/layout/hProcess9"/>
    <dgm:cxn modelId="{20433DC6-2A3A-4AF9-BFF3-3406ADF262BE}" type="presParOf" srcId="{045C56B0-3899-4BAC-AF24-4139F60F4D81}" destId="{40D57E8B-3E34-4ADA-BB52-77FB7925F749}" srcOrd="3" destOrd="0" presId="urn:microsoft.com/office/officeart/2005/8/layout/hProcess9"/>
    <dgm:cxn modelId="{AAE8BA50-2ECF-4664-A941-A6581B069429}" type="presParOf" srcId="{045C56B0-3899-4BAC-AF24-4139F60F4D81}" destId="{DB21D99C-7B40-473A-8A24-FCE614EA2FDF}" srcOrd="4" destOrd="0" presId="urn:microsoft.com/office/officeart/2005/8/layout/hProcess9"/>
    <dgm:cxn modelId="{2F640F4D-B0BB-4FD8-992A-228B6853E607}" type="presParOf" srcId="{045C56B0-3899-4BAC-AF24-4139F60F4D81}" destId="{EC2F544C-6BD3-4BCA-8BF3-1447C7F38B35}" srcOrd="5" destOrd="0" presId="urn:microsoft.com/office/officeart/2005/8/layout/hProcess9"/>
    <dgm:cxn modelId="{A60212C8-69DF-4F7D-A580-BBCC14711A63}" type="presParOf" srcId="{045C56B0-3899-4BAC-AF24-4139F60F4D81}" destId="{17DB650C-4B7D-4071-96A0-7CB897591C35}" srcOrd="6" destOrd="0" presId="urn:microsoft.com/office/officeart/2005/8/layout/hProcess9"/>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922A443-85AD-41D2-9877-CAC1BDF5FFD9}"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3F79F890-D371-47C7-9B1E-31A7EB492B81}">
      <dgm:prSet phldrT="[Text]"/>
      <dgm:spPr/>
      <dgm:t>
        <a:bodyPr/>
        <a:lstStyle/>
        <a:p>
          <a:r>
            <a:rPr lang="en-US"/>
            <a:t>Launch CIMax Application </a:t>
          </a:r>
        </a:p>
      </dgm:t>
    </dgm:pt>
    <dgm:pt modelId="{0E5F3BB6-13C4-4982-B73C-77BD43FFDAD6}" type="parTrans" cxnId="{12210209-BA6B-4744-A947-6985482191D9}">
      <dgm:prSet/>
      <dgm:spPr/>
      <dgm:t>
        <a:bodyPr/>
        <a:lstStyle/>
        <a:p>
          <a:endParaRPr lang="en-US"/>
        </a:p>
      </dgm:t>
    </dgm:pt>
    <dgm:pt modelId="{9EE0C3AD-BD19-46AA-A506-4756082BE43E}" type="sibTrans" cxnId="{12210209-BA6B-4744-A947-6985482191D9}">
      <dgm:prSet/>
      <dgm:spPr/>
      <dgm:t>
        <a:bodyPr/>
        <a:lstStyle/>
        <a:p>
          <a:endParaRPr lang="en-US"/>
        </a:p>
      </dgm:t>
    </dgm:pt>
    <dgm:pt modelId="{D79A5B8E-C427-4554-9825-458D721077BD}">
      <dgm:prSet phldrT="[Text]"/>
      <dgm:spPr/>
      <dgm:t>
        <a:bodyPr/>
        <a:lstStyle/>
        <a:p>
          <a:r>
            <a:rPr lang="en-US"/>
            <a:t>Search the policy </a:t>
          </a:r>
        </a:p>
      </dgm:t>
    </dgm:pt>
    <dgm:pt modelId="{64D85C82-B3EA-4E83-8FF6-4C66D786C0FA}" type="parTrans" cxnId="{53C6AB0C-C39B-44EB-91B0-B9E3B810C608}">
      <dgm:prSet/>
      <dgm:spPr/>
      <dgm:t>
        <a:bodyPr/>
        <a:lstStyle/>
        <a:p>
          <a:endParaRPr lang="en-US"/>
        </a:p>
      </dgm:t>
    </dgm:pt>
    <dgm:pt modelId="{6726ACA4-6484-48E8-87BB-9BD2843AB660}" type="sibTrans" cxnId="{53C6AB0C-C39B-44EB-91B0-B9E3B810C608}">
      <dgm:prSet/>
      <dgm:spPr/>
      <dgm:t>
        <a:bodyPr/>
        <a:lstStyle/>
        <a:p>
          <a:endParaRPr lang="en-US"/>
        </a:p>
      </dgm:t>
    </dgm:pt>
    <dgm:pt modelId="{5F3C37E4-3D6F-474A-BFB6-885664242978}">
      <dgm:prSet phldrT="[Text]"/>
      <dgm:spPr/>
      <dgm:t>
        <a:bodyPr/>
        <a:lstStyle/>
        <a:p>
          <a:r>
            <a:rPr lang="en-US"/>
            <a:t>View existing policy by name, id, crop year and Agency code.</a:t>
          </a:r>
        </a:p>
      </dgm:t>
    </dgm:pt>
    <dgm:pt modelId="{6CA56FF6-6A87-4E5B-9F30-ABB64ABF6E79}" type="parTrans" cxnId="{BEDFA8DC-9FF5-4CA9-90B7-955741A4ABF8}">
      <dgm:prSet/>
      <dgm:spPr/>
      <dgm:t>
        <a:bodyPr/>
        <a:lstStyle/>
        <a:p>
          <a:endParaRPr lang="en-US"/>
        </a:p>
      </dgm:t>
    </dgm:pt>
    <dgm:pt modelId="{7A7D600D-EA01-48B4-9D3A-9A6A1E442780}" type="sibTrans" cxnId="{BEDFA8DC-9FF5-4CA9-90B7-955741A4ABF8}">
      <dgm:prSet/>
      <dgm:spPr/>
      <dgm:t>
        <a:bodyPr/>
        <a:lstStyle/>
        <a:p>
          <a:endParaRPr lang="en-US"/>
        </a:p>
      </dgm:t>
    </dgm:pt>
    <dgm:pt modelId="{AC219533-9A9D-463E-A1B1-4396EBE37FE5}" type="pres">
      <dgm:prSet presAssocID="{B922A443-85AD-41D2-9877-CAC1BDF5FFD9}" presName="CompostProcess" presStyleCnt="0">
        <dgm:presLayoutVars>
          <dgm:dir/>
          <dgm:resizeHandles val="exact"/>
        </dgm:presLayoutVars>
      </dgm:prSet>
      <dgm:spPr/>
      <dgm:t>
        <a:bodyPr/>
        <a:lstStyle/>
        <a:p>
          <a:endParaRPr lang="en-US"/>
        </a:p>
      </dgm:t>
    </dgm:pt>
    <dgm:pt modelId="{769A0035-613F-4FE6-8971-EF7E2358FF09}" type="pres">
      <dgm:prSet presAssocID="{B922A443-85AD-41D2-9877-CAC1BDF5FFD9}" presName="arrow" presStyleLbl="bgShp" presStyleIdx="0" presStyleCnt="1"/>
      <dgm:spPr/>
    </dgm:pt>
    <dgm:pt modelId="{8FFD2A18-1EBC-47E4-A094-FC5E3D9B6301}" type="pres">
      <dgm:prSet presAssocID="{B922A443-85AD-41D2-9877-CAC1BDF5FFD9}" presName="linearProcess" presStyleCnt="0"/>
      <dgm:spPr/>
    </dgm:pt>
    <dgm:pt modelId="{6E21A64C-5FED-4852-874B-7AE9DA4676FC}" type="pres">
      <dgm:prSet presAssocID="{3F79F890-D371-47C7-9B1E-31A7EB492B81}" presName="textNode" presStyleLbl="node1" presStyleIdx="0" presStyleCnt="3">
        <dgm:presLayoutVars>
          <dgm:bulletEnabled val="1"/>
        </dgm:presLayoutVars>
      </dgm:prSet>
      <dgm:spPr/>
      <dgm:t>
        <a:bodyPr/>
        <a:lstStyle/>
        <a:p>
          <a:endParaRPr lang="en-US"/>
        </a:p>
      </dgm:t>
    </dgm:pt>
    <dgm:pt modelId="{CAF93286-8701-4DF2-93A0-C3B55DA78C88}" type="pres">
      <dgm:prSet presAssocID="{9EE0C3AD-BD19-46AA-A506-4756082BE43E}" presName="sibTrans" presStyleCnt="0"/>
      <dgm:spPr/>
    </dgm:pt>
    <dgm:pt modelId="{5999D1A8-A1B5-4CE8-AA49-85F38E953F15}" type="pres">
      <dgm:prSet presAssocID="{D79A5B8E-C427-4554-9825-458D721077BD}" presName="textNode" presStyleLbl="node1" presStyleIdx="1" presStyleCnt="3">
        <dgm:presLayoutVars>
          <dgm:bulletEnabled val="1"/>
        </dgm:presLayoutVars>
      </dgm:prSet>
      <dgm:spPr/>
      <dgm:t>
        <a:bodyPr/>
        <a:lstStyle/>
        <a:p>
          <a:endParaRPr lang="en-US"/>
        </a:p>
      </dgm:t>
    </dgm:pt>
    <dgm:pt modelId="{8769005F-E952-42B3-B2DD-837C0DBE5FA6}" type="pres">
      <dgm:prSet presAssocID="{6726ACA4-6484-48E8-87BB-9BD2843AB660}" presName="sibTrans" presStyleCnt="0"/>
      <dgm:spPr/>
    </dgm:pt>
    <dgm:pt modelId="{514774FD-B0E9-47AE-825E-100AF9ED60AF}" type="pres">
      <dgm:prSet presAssocID="{5F3C37E4-3D6F-474A-BFB6-885664242978}" presName="textNode" presStyleLbl="node1" presStyleIdx="2" presStyleCnt="3">
        <dgm:presLayoutVars>
          <dgm:bulletEnabled val="1"/>
        </dgm:presLayoutVars>
      </dgm:prSet>
      <dgm:spPr/>
      <dgm:t>
        <a:bodyPr/>
        <a:lstStyle/>
        <a:p>
          <a:endParaRPr lang="en-US"/>
        </a:p>
      </dgm:t>
    </dgm:pt>
  </dgm:ptLst>
  <dgm:cxnLst>
    <dgm:cxn modelId="{91CB1052-4E45-4FFE-93CA-DF351BD4492C}" type="presOf" srcId="{5F3C37E4-3D6F-474A-BFB6-885664242978}" destId="{514774FD-B0E9-47AE-825E-100AF9ED60AF}" srcOrd="0" destOrd="0" presId="urn:microsoft.com/office/officeart/2005/8/layout/hProcess9"/>
    <dgm:cxn modelId="{EF0D34F6-ABCE-4E19-B677-B50424F3AA8C}" type="presOf" srcId="{3F79F890-D371-47C7-9B1E-31A7EB492B81}" destId="{6E21A64C-5FED-4852-874B-7AE9DA4676FC}" srcOrd="0" destOrd="0" presId="urn:microsoft.com/office/officeart/2005/8/layout/hProcess9"/>
    <dgm:cxn modelId="{11FD720F-8CED-49EB-8AC5-D9C80A56704E}" type="presOf" srcId="{B922A443-85AD-41D2-9877-CAC1BDF5FFD9}" destId="{AC219533-9A9D-463E-A1B1-4396EBE37FE5}" srcOrd="0" destOrd="0" presId="urn:microsoft.com/office/officeart/2005/8/layout/hProcess9"/>
    <dgm:cxn modelId="{12210209-BA6B-4744-A947-6985482191D9}" srcId="{B922A443-85AD-41D2-9877-CAC1BDF5FFD9}" destId="{3F79F890-D371-47C7-9B1E-31A7EB492B81}" srcOrd="0" destOrd="0" parTransId="{0E5F3BB6-13C4-4982-B73C-77BD43FFDAD6}" sibTransId="{9EE0C3AD-BD19-46AA-A506-4756082BE43E}"/>
    <dgm:cxn modelId="{53C6AB0C-C39B-44EB-91B0-B9E3B810C608}" srcId="{B922A443-85AD-41D2-9877-CAC1BDF5FFD9}" destId="{D79A5B8E-C427-4554-9825-458D721077BD}" srcOrd="1" destOrd="0" parTransId="{64D85C82-B3EA-4E83-8FF6-4C66D786C0FA}" sibTransId="{6726ACA4-6484-48E8-87BB-9BD2843AB660}"/>
    <dgm:cxn modelId="{BEDFA8DC-9FF5-4CA9-90B7-955741A4ABF8}" srcId="{B922A443-85AD-41D2-9877-CAC1BDF5FFD9}" destId="{5F3C37E4-3D6F-474A-BFB6-885664242978}" srcOrd="2" destOrd="0" parTransId="{6CA56FF6-6A87-4E5B-9F30-ABB64ABF6E79}" sibTransId="{7A7D600D-EA01-48B4-9D3A-9A6A1E442780}"/>
    <dgm:cxn modelId="{FCCF0632-C15A-4E62-A5A0-0B5F9C185C96}" type="presOf" srcId="{D79A5B8E-C427-4554-9825-458D721077BD}" destId="{5999D1A8-A1B5-4CE8-AA49-85F38E953F15}" srcOrd="0" destOrd="0" presId="urn:microsoft.com/office/officeart/2005/8/layout/hProcess9"/>
    <dgm:cxn modelId="{04F74D0A-8BF7-46DF-9A40-15E8295A14A2}" type="presParOf" srcId="{AC219533-9A9D-463E-A1B1-4396EBE37FE5}" destId="{769A0035-613F-4FE6-8971-EF7E2358FF09}" srcOrd="0" destOrd="0" presId="urn:microsoft.com/office/officeart/2005/8/layout/hProcess9"/>
    <dgm:cxn modelId="{BBF9421B-408D-47E6-A1A4-C25D1E41C120}" type="presParOf" srcId="{AC219533-9A9D-463E-A1B1-4396EBE37FE5}" destId="{8FFD2A18-1EBC-47E4-A094-FC5E3D9B6301}" srcOrd="1" destOrd="0" presId="urn:microsoft.com/office/officeart/2005/8/layout/hProcess9"/>
    <dgm:cxn modelId="{8419A27B-26F6-43CA-A5D3-CA87AFFA6541}" type="presParOf" srcId="{8FFD2A18-1EBC-47E4-A094-FC5E3D9B6301}" destId="{6E21A64C-5FED-4852-874B-7AE9DA4676FC}" srcOrd="0" destOrd="0" presId="urn:microsoft.com/office/officeart/2005/8/layout/hProcess9"/>
    <dgm:cxn modelId="{2F83F17B-78A2-43EB-B281-DAACA58EF8DF}" type="presParOf" srcId="{8FFD2A18-1EBC-47E4-A094-FC5E3D9B6301}" destId="{CAF93286-8701-4DF2-93A0-C3B55DA78C88}" srcOrd="1" destOrd="0" presId="urn:microsoft.com/office/officeart/2005/8/layout/hProcess9"/>
    <dgm:cxn modelId="{434EFF33-6674-4E84-ABFC-8E8D2BD6DBD8}" type="presParOf" srcId="{8FFD2A18-1EBC-47E4-A094-FC5E3D9B6301}" destId="{5999D1A8-A1B5-4CE8-AA49-85F38E953F15}" srcOrd="2" destOrd="0" presId="urn:microsoft.com/office/officeart/2005/8/layout/hProcess9"/>
    <dgm:cxn modelId="{40D8F3B3-630E-431B-8D48-253AAD99AF5D}" type="presParOf" srcId="{8FFD2A18-1EBC-47E4-A094-FC5E3D9B6301}" destId="{8769005F-E952-42B3-B2DD-837C0DBE5FA6}" srcOrd="3" destOrd="0" presId="urn:microsoft.com/office/officeart/2005/8/layout/hProcess9"/>
    <dgm:cxn modelId="{BD4E1CCB-D382-4662-9040-467169729FF6}" type="presParOf" srcId="{8FFD2A18-1EBC-47E4-A094-FC5E3D9B6301}" destId="{514774FD-B0E9-47AE-825E-100AF9ED60AF}" srcOrd="4" destOrd="0" presId="urn:microsoft.com/office/officeart/2005/8/layout/hProcess9"/>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922A443-85AD-41D2-9877-CAC1BDF5FFD9}"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3F79F890-D371-47C7-9B1E-31A7EB492B81}">
      <dgm:prSet phldrT="[Text]"/>
      <dgm:spPr>
        <a:xfrm>
          <a:off x="28592" y="19049"/>
          <a:ext cx="3449002" cy="46863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Launch CIMax Application </a:t>
          </a:r>
        </a:p>
      </dgm:t>
    </dgm:pt>
    <dgm:pt modelId="{0E5F3BB6-13C4-4982-B73C-77BD43FFDAD6}" type="parTrans" cxnId="{12210209-BA6B-4744-A947-6985482191D9}">
      <dgm:prSet/>
      <dgm:spPr/>
      <dgm:t>
        <a:bodyPr/>
        <a:lstStyle/>
        <a:p>
          <a:endParaRPr lang="en-US"/>
        </a:p>
      </dgm:t>
    </dgm:pt>
    <dgm:pt modelId="{9EE0C3AD-BD19-46AA-A506-4756082BE43E}" type="sibTrans" cxnId="{12210209-BA6B-4744-A947-6985482191D9}">
      <dgm:prSet/>
      <dgm:spPr>
        <a:xfrm>
          <a:off x="3144393" y="355377"/>
          <a:ext cx="304609" cy="304609"/>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D79A5B8E-C427-4554-9825-458D721077BD}">
      <dgm:prSet phldrT="[Text]"/>
      <dgm:spPr>
        <a:xfrm>
          <a:off x="304323" y="546734"/>
          <a:ext cx="3449002" cy="46863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Open</a:t>
          </a:r>
          <a:r>
            <a:rPr lang="en-US" baseline="0">
              <a:solidFill>
                <a:sysClr val="window" lastClr="FFFFFF"/>
              </a:solidFill>
              <a:latin typeface="Calibri"/>
              <a:ea typeface="+mn-ea"/>
              <a:cs typeface="+mn-cs"/>
            </a:rPr>
            <a:t> the existing policy by Searching</a:t>
          </a:r>
          <a:endParaRPr lang="en-US">
            <a:solidFill>
              <a:sysClr val="window" lastClr="FFFFFF"/>
            </a:solidFill>
            <a:latin typeface="Calibri"/>
            <a:ea typeface="+mn-ea"/>
            <a:cs typeface="+mn-cs"/>
          </a:endParaRPr>
        </a:p>
      </dgm:t>
    </dgm:pt>
    <dgm:pt modelId="{64D85C82-B3EA-4E83-8FF6-4C66D786C0FA}" type="parTrans" cxnId="{53C6AB0C-C39B-44EB-91B0-B9E3B810C608}">
      <dgm:prSet/>
      <dgm:spPr/>
      <dgm:t>
        <a:bodyPr/>
        <a:lstStyle/>
        <a:p>
          <a:endParaRPr lang="en-US"/>
        </a:p>
      </dgm:t>
    </dgm:pt>
    <dgm:pt modelId="{6726ACA4-6484-48E8-87BB-9BD2843AB660}" type="sibTrans" cxnId="{53C6AB0C-C39B-44EB-91B0-B9E3B810C608}">
      <dgm:prSet/>
      <dgm:spPr>
        <a:xfrm>
          <a:off x="3448716" y="898988"/>
          <a:ext cx="304609" cy="304609"/>
        </a:xfrm>
        <a:solidFill>
          <a:srgbClr val="4F81BD">
            <a:alpha val="90000"/>
            <a:tint val="40000"/>
            <a:hueOff val="0"/>
            <a:satOff val="0"/>
            <a:lumOff val="0"/>
            <a:alphaOff val="0"/>
          </a:srgbClr>
        </a:solidFill>
        <a:ln w="25400" cap="flat" cmpd="sng" algn="ctr">
          <a:solidFill>
            <a:srgbClr val="4F81BD">
              <a:alpha val="90000"/>
              <a:tint val="4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5F3C37E4-3D6F-474A-BFB6-885664242978}">
      <dgm:prSet phldrT="[Text]"/>
      <dgm:spPr>
        <a:xfrm>
          <a:off x="608647" y="1093469"/>
          <a:ext cx="3449002" cy="46863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Click on "Print Or Route" Button.</a:t>
          </a:r>
        </a:p>
      </dgm:t>
    </dgm:pt>
    <dgm:pt modelId="{6CA56FF6-6A87-4E5B-9F30-ABB64ABF6E79}" type="parTrans" cxnId="{BEDFA8DC-9FF5-4CA9-90B7-955741A4ABF8}">
      <dgm:prSet/>
      <dgm:spPr/>
      <dgm:t>
        <a:bodyPr/>
        <a:lstStyle/>
        <a:p>
          <a:endParaRPr lang="en-US"/>
        </a:p>
      </dgm:t>
    </dgm:pt>
    <dgm:pt modelId="{7A7D600D-EA01-48B4-9D3A-9A6A1E442780}" type="sibTrans" cxnId="{BEDFA8DC-9FF5-4CA9-90B7-955741A4ABF8}">
      <dgm:prSet/>
      <dgm:spPr/>
      <dgm:t>
        <a:bodyPr/>
        <a:lstStyle/>
        <a:p>
          <a:endParaRPr lang="en-US"/>
        </a:p>
      </dgm:t>
    </dgm:pt>
    <dgm:pt modelId="{993970F1-A0F2-46F4-8994-60CC2940D02E}">
      <dgm:prSet phldrT="[Text]"/>
      <dgm:spPr>
        <a:xfrm>
          <a:off x="608647" y="1093469"/>
          <a:ext cx="3449002" cy="46863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On Print Or Route popup window, Add Required Fields</a:t>
          </a:r>
        </a:p>
      </dgm:t>
    </dgm:pt>
    <dgm:pt modelId="{FFC10B98-94AB-45D4-9304-F50B5536E6BF}" type="parTrans" cxnId="{874C8B3C-F468-4ABE-9A64-53E35BFCD6A9}">
      <dgm:prSet/>
      <dgm:spPr/>
      <dgm:t>
        <a:bodyPr/>
        <a:lstStyle/>
        <a:p>
          <a:endParaRPr lang="en-US"/>
        </a:p>
      </dgm:t>
    </dgm:pt>
    <dgm:pt modelId="{2D88BF55-1F9A-45D5-B9AF-359B366C8DC8}" type="sibTrans" cxnId="{874C8B3C-F468-4ABE-9A64-53E35BFCD6A9}">
      <dgm:prSet/>
      <dgm:spPr/>
      <dgm:t>
        <a:bodyPr/>
        <a:lstStyle/>
        <a:p>
          <a:endParaRPr lang="en-US"/>
        </a:p>
      </dgm:t>
    </dgm:pt>
    <dgm:pt modelId="{641DBD66-3C1C-49D7-94E6-E74D0BD122B7}">
      <dgm:prSet phldrT="[Text]"/>
      <dgm:spPr>
        <a:xfrm>
          <a:off x="608647" y="1093469"/>
          <a:ext cx="3449002" cy="46863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Click on Enter. PDF Report is Generated.</a:t>
          </a:r>
        </a:p>
      </dgm:t>
    </dgm:pt>
    <dgm:pt modelId="{786B42A9-9F39-4C28-9874-864FEC8CDF54}" type="parTrans" cxnId="{03DD27D5-8717-42CE-B95D-4624FD619AEB}">
      <dgm:prSet/>
      <dgm:spPr/>
      <dgm:t>
        <a:bodyPr/>
        <a:lstStyle/>
        <a:p>
          <a:endParaRPr lang="en-US"/>
        </a:p>
      </dgm:t>
    </dgm:pt>
    <dgm:pt modelId="{ADC079CB-6FA0-4F51-AF47-C5F96CDD6CF2}" type="sibTrans" cxnId="{03DD27D5-8717-42CE-B95D-4624FD619AEB}">
      <dgm:prSet/>
      <dgm:spPr/>
      <dgm:t>
        <a:bodyPr/>
        <a:lstStyle/>
        <a:p>
          <a:endParaRPr lang="en-US"/>
        </a:p>
      </dgm:t>
    </dgm:pt>
    <dgm:pt modelId="{84D6C33C-BA97-493B-BB8B-463ADA5F939C}" type="pres">
      <dgm:prSet presAssocID="{B922A443-85AD-41D2-9877-CAC1BDF5FFD9}" presName="CompostProcess" presStyleCnt="0">
        <dgm:presLayoutVars>
          <dgm:dir/>
          <dgm:resizeHandles val="exact"/>
        </dgm:presLayoutVars>
      </dgm:prSet>
      <dgm:spPr/>
      <dgm:t>
        <a:bodyPr/>
        <a:lstStyle/>
        <a:p>
          <a:endParaRPr lang="en-US"/>
        </a:p>
      </dgm:t>
    </dgm:pt>
    <dgm:pt modelId="{A1BAC72A-D237-4012-BA25-58BF17BBD0F9}" type="pres">
      <dgm:prSet presAssocID="{B922A443-85AD-41D2-9877-CAC1BDF5FFD9}" presName="arrow" presStyleLbl="bgShp" presStyleIdx="0" presStyleCnt="1"/>
      <dgm:spPr/>
    </dgm:pt>
    <dgm:pt modelId="{045C56B0-3899-4BAC-AF24-4139F60F4D81}" type="pres">
      <dgm:prSet presAssocID="{B922A443-85AD-41D2-9877-CAC1BDF5FFD9}" presName="linearProcess" presStyleCnt="0"/>
      <dgm:spPr/>
    </dgm:pt>
    <dgm:pt modelId="{87172ABE-FC2A-47BC-BFEB-1560DA3A24BA}" type="pres">
      <dgm:prSet presAssocID="{3F79F890-D371-47C7-9B1E-31A7EB492B81}" presName="textNode" presStyleLbl="node1" presStyleIdx="0" presStyleCnt="5">
        <dgm:presLayoutVars>
          <dgm:bulletEnabled val="1"/>
        </dgm:presLayoutVars>
      </dgm:prSet>
      <dgm:spPr/>
      <dgm:t>
        <a:bodyPr/>
        <a:lstStyle/>
        <a:p>
          <a:endParaRPr lang="en-US"/>
        </a:p>
      </dgm:t>
    </dgm:pt>
    <dgm:pt modelId="{17232F25-B041-4D30-9634-20DACBACE652}" type="pres">
      <dgm:prSet presAssocID="{9EE0C3AD-BD19-46AA-A506-4756082BE43E}" presName="sibTrans" presStyleCnt="0"/>
      <dgm:spPr/>
    </dgm:pt>
    <dgm:pt modelId="{FD8B23C3-9E11-4248-998D-6255F3BFE032}" type="pres">
      <dgm:prSet presAssocID="{D79A5B8E-C427-4554-9825-458D721077BD}" presName="textNode" presStyleLbl="node1" presStyleIdx="1" presStyleCnt="5">
        <dgm:presLayoutVars>
          <dgm:bulletEnabled val="1"/>
        </dgm:presLayoutVars>
      </dgm:prSet>
      <dgm:spPr/>
      <dgm:t>
        <a:bodyPr/>
        <a:lstStyle/>
        <a:p>
          <a:endParaRPr lang="en-US"/>
        </a:p>
      </dgm:t>
    </dgm:pt>
    <dgm:pt modelId="{40D57E8B-3E34-4ADA-BB52-77FB7925F749}" type="pres">
      <dgm:prSet presAssocID="{6726ACA4-6484-48E8-87BB-9BD2843AB660}" presName="sibTrans" presStyleCnt="0"/>
      <dgm:spPr/>
    </dgm:pt>
    <dgm:pt modelId="{DB21D99C-7B40-473A-8A24-FCE614EA2FDF}" type="pres">
      <dgm:prSet presAssocID="{5F3C37E4-3D6F-474A-BFB6-885664242978}" presName="textNode" presStyleLbl="node1" presStyleIdx="2" presStyleCnt="5">
        <dgm:presLayoutVars>
          <dgm:bulletEnabled val="1"/>
        </dgm:presLayoutVars>
      </dgm:prSet>
      <dgm:spPr/>
      <dgm:t>
        <a:bodyPr/>
        <a:lstStyle/>
        <a:p>
          <a:endParaRPr lang="en-US"/>
        </a:p>
      </dgm:t>
    </dgm:pt>
    <dgm:pt modelId="{EC2F544C-6BD3-4BCA-8BF3-1447C7F38B35}" type="pres">
      <dgm:prSet presAssocID="{7A7D600D-EA01-48B4-9D3A-9A6A1E442780}" presName="sibTrans" presStyleCnt="0"/>
      <dgm:spPr/>
    </dgm:pt>
    <dgm:pt modelId="{17DB650C-4B7D-4071-96A0-7CB897591C35}" type="pres">
      <dgm:prSet presAssocID="{993970F1-A0F2-46F4-8994-60CC2940D02E}" presName="textNode" presStyleLbl="node1" presStyleIdx="3" presStyleCnt="5">
        <dgm:presLayoutVars>
          <dgm:bulletEnabled val="1"/>
        </dgm:presLayoutVars>
      </dgm:prSet>
      <dgm:spPr/>
      <dgm:t>
        <a:bodyPr/>
        <a:lstStyle/>
        <a:p>
          <a:endParaRPr lang="en-US"/>
        </a:p>
      </dgm:t>
    </dgm:pt>
    <dgm:pt modelId="{B31B1BEA-8ECF-4003-A74F-DB7263B24147}" type="pres">
      <dgm:prSet presAssocID="{2D88BF55-1F9A-45D5-B9AF-359B366C8DC8}" presName="sibTrans" presStyleCnt="0"/>
      <dgm:spPr/>
    </dgm:pt>
    <dgm:pt modelId="{AB05676C-5DEB-40F2-A450-1DDC04AD46EE}" type="pres">
      <dgm:prSet presAssocID="{641DBD66-3C1C-49D7-94E6-E74D0BD122B7}" presName="textNode" presStyleLbl="node1" presStyleIdx="4" presStyleCnt="5">
        <dgm:presLayoutVars>
          <dgm:bulletEnabled val="1"/>
        </dgm:presLayoutVars>
      </dgm:prSet>
      <dgm:spPr/>
      <dgm:t>
        <a:bodyPr/>
        <a:lstStyle/>
        <a:p>
          <a:endParaRPr lang="en-US"/>
        </a:p>
      </dgm:t>
    </dgm:pt>
  </dgm:ptLst>
  <dgm:cxnLst>
    <dgm:cxn modelId="{9E9D0653-79FF-474F-9B82-83BE5A1BE179}" type="presOf" srcId="{641DBD66-3C1C-49D7-94E6-E74D0BD122B7}" destId="{AB05676C-5DEB-40F2-A450-1DDC04AD46EE}" srcOrd="0" destOrd="0" presId="urn:microsoft.com/office/officeart/2005/8/layout/hProcess9"/>
    <dgm:cxn modelId="{03DD27D5-8717-42CE-B95D-4624FD619AEB}" srcId="{B922A443-85AD-41D2-9877-CAC1BDF5FFD9}" destId="{641DBD66-3C1C-49D7-94E6-E74D0BD122B7}" srcOrd="4" destOrd="0" parTransId="{786B42A9-9F39-4C28-9874-864FEC8CDF54}" sibTransId="{ADC079CB-6FA0-4F51-AF47-C5F96CDD6CF2}"/>
    <dgm:cxn modelId="{4EEC5BFB-7263-4F3E-A1B4-55D9F8C7D184}" type="presOf" srcId="{B922A443-85AD-41D2-9877-CAC1BDF5FFD9}" destId="{84D6C33C-BA97-493B-BB8B-463ADA5F939C}" srcOrd="0" destOrd="0" presId="urn:microsoft.com/office/officeart/2005/8/layout/hProcess9"/>
    <dgm:cxn modelId="{22DF8552-9FC9-4D68-B744-1520D107F3EB}" type="presOf" srcId="{993970F1-A0F2-46F4-8994-60CC2940D02E}" destId="{17DB650C-4B7D-4071-96A0-7CB897591C35}" srcOrd="0" destOrd="0" presId="urn:microsoft.com/office/officeart/2005/8/layout/hProcess9"/>
    <dgm:cxn modelId="{874C8B3C-F468-4ABE-9A64-53E35BFCD6A9}" srcId="{B922A443-85AD-41D2-9877-CAC1BDF5FFD9}" destId="{993970F1-A0F2-46F4-8994-60CC2940D02E}" srcOrd="3" destOrd="0" parTransId="{FFC10B98-94AB-45D4-9304-F50B5536E6BF}" sibTransId="{2D88BF55-1F9A-45D5-B9AF-359B366C8DC8}"/>
    <dgm:cxn modelId="{64C82796-DC73-4562-9563-9BED51723EFC}" type="presOf" srcId="{3F79F890-D371-47C7-9B1E-31A7EB492B81}" destId="{87172ABE-FC2A-47BC-BFEB-1560DA3A24BA}" srcOrd="0" destOrd="0" presId="urn:microsoft.com/office/officeart/2005/8/layout/hProcess9"/>
    <dgm:cxn modelId="{12210209-BA6B-4744-A947-6985482191D9}" srcId="{B922A443-85AD-41D2-9877-CAC1BDF5FFD9}" destId="{3F79F890-D371-47C7-9B1E-31A7EB492B81}" srcOrd="0" destOrd="0" parTransId="{0E5F3BB6-13C4-4982-B73C-77BD43FFDAD6}" sibTransId="{9EE0C3AD-BD19-46AA-A506-4756082BE43E}"/>
    <dgm:cxn modelId="{53C6AB0C-C39B-44EB-91B0-B9E3B810C608}" srcId="{B922A443-85AD-41D2-9877-CAC1BDF5FFD9}" destId="{D79A5B8E-C427-4554-9825-458D721077BD}" srcOrd="1" destOrd="0" parTransId="{64D85C82-B3EA-4E83-8FF6-4C66D786C0FA}" sibTransId="{6726ACA4-6484-48E8-87BB-9BD2843AB660}"/>
    <dgm:cxn modelId="{BEDFA8DC-9FF5-4CA9-90B7-955741A4ABF8}" srcId="{B922A443-85AD-41D2-9877-CAC1BDF5FFD9}" destId="{5F3C37E4-3D6F-474A-BFB6-885664242978}" srcOrd="2" destOrd="0" parTransId="{6CA56FF6-6A87-4E5B-9F30-ABB64ABF6E79}" sibTransId="{7A7D600D-EA01-48B4-9D3A-9A6A1E442780}"/>
    <dgm:cxn modelId="{F81225FE-5BA2-435F-8349-FC412F090A0A}" type="presOf" srcId="{D79A5B8E-C427-4554-9825-458D721077BD}" destId="{FD8B23C3-9E11-4248-998D-6255F3BFE032}" srcOrd="0" destOrd="0" presId="urn:microsoft.com/office/officeart/2005/8/layout/hProcess9"/>
    <dgm:cxn modelId="{9F42A518-50A1-4627-A2B0-E4F38F3259B2}" type="presOf" srcId="{5F3C37E4-3D6F-474A-BFB6-885664242978}" destId="{DB21D99C-7B40-473A-8A24-FCE614EA2FDF}" srcOrd="0" destOrd="0" presId="urn:microsoft.com/office/officeart/2005/8/layout/hProcess9"/>
    <dgm:cxn modelId="{83C8253C-30F8-4776-B7DB-AE6A8D99193B}" type="presParOf" srcId="{84D6C33C-BA97-493B-BB8B-463ADA5F939C}" destId="{A1BAC72A-D237-4012-BA25-58BF17BBD0F9}" srcOrd="0" destOrd="0" presId="urn:microsoft.com/office/officeart/2005/8/layout/hProcess9"/>
    <dgm:cxn modelId="{FDC584F8-82DB-42CB-B9AD-BB75037EE27A}" type="presParOf" srcId="{84D6C33C-BA97-493B-BB8B-463ADA5F939C}" destId="{045C56B0-3899-4BAC-AF24-4139F60F4D81}" srcOrd="1" destOrd="0" presId="urn:microsoft.com/office/officeart/2005/8/layout/hProcess9"/>
    <dgm:cxn modelId="{A87F8DB3-EB91-4561-8F0F-F84F257E5EAC}" type="presParOf" srcId="{045C56B0-3899-4BAC-AF24-4139F60F4D81}" destId="{87172ABE-FC2A-47BC-BFEB-1560DA3A24BA}" srcOrd="0" destOrd="0" presId="urn:microsoft.com/office/officeart/2005/8/layout/hProcess9"/>
    <dgm:cxn modelId="{1703929E-ED42-42BD-BBB0-AE0671FAF4E7}" type="presParOf" srcId="{045C56B0-3899-4BAC-AF24-4139F60F4D81}" destId="{17232F25-B041-4D30-9634-20DACBACE652}" srcOrd="1" destOrd="0" presId="urn:microsoft.com/office/officeart/2005/8/layout/hProcess9"/>
    <dgm:cxn modelId="{02D22306-9EB9-48EE-8EE6-49084F9FC7A0}" type="presParOf" srcId="{045C56B0-3899-4BAC-AF24-4139F60F4D81}" destId="{FD8B23C3-9E11-4248-998D-6255F3BFE032}" srcOrd="2" destOrd="0" presId="urn:microsoft.com/office/officeart/2005/8/layout/hProcess9"/>
    <dgm:cxn modelId="{4A021603-C63C-4F7C-B728-69CEE320B852}" type="presParOf" srcId="{045C56B0-3899-4BAC-AF24-4139F60F4D81}" destId="{40D57E8B-3E34-4ADA-BB52-77FB7925F749}" srcOrd="3" destOrd="0" presId="urn:microsoft.com/office/officeart/2005/8/layout/hProcess9"/>
    <dgm:cxn modelId="{5C304D6F-449E-433F-B078-3FA968BE676A}" type="presParOf" srcId="{045C56B0-3899-4BAC-AF24-4139F60F4D81}" destId="{DB21D99C-7B40-473A-8A24-FCE614EA2FDF}" srcOrd="4" destOrd="0" presId="urn:microsoft.com/office/officeart/2005/8/layout/hProcess9"/>
    <dgm:cxn modelId="{27A67F26-7A69-4291-BD79-43A49BEED1D0}" type="presParOf" srcId="{045C56B0-3899-4BAC-AF24-4139F60F4D81}" destId="{EC2F544C-6BD3-4BCA-8BF3-1447C7F38B35}" srcOrd="5" destOrd="0" presId="urn:microsoft.com/office/officeart/2005/8/layout/hProcess9"/>
    <dgm:cxn modelId="{AD2757F1-CB11-48F1-B348-E614C62C44AE}" type="presParOf" srcId="{045C56B0-3899-4BAC-AF24-4139F60F4D81}" destId="{17DB650C-4B7D-4071-96A0-7CB897591C35}" srcOrd="6" destOrd="0" presId="urn:microsoft.com/office/officeart/2005/8/layout/hProcess9"/>
    <dgm:cxn modelId="{8C4AF6C4-0EEE-46FE-9AA3-F3AFC2C6FD09}" type="presParOf" srcId="{045C56B0-3899-4BAC-AF24-4139F60F4D81}" destId="{B31B1BEA-8ECF-4003-A74F-DB7263B24147}" srcOrd="7" destOrd="0" presId="urn:microsoft.com/office/officeart/2005/8/layout/hProcess9"/>
    <dgm:cxn modelId="{E01A92B4-CA53-4A03-AA03-4945EB44399D}" type="presParOf" srcId="{045C56B0-3899-4BAC-AF24-4139F60F4D81}" destId="{AB05676C-5DEB-40F2-A450-1DDC04AD46EE}" srcOrd="8" destOrd="0" presId="urn:microsoft.com/office/officeart/2005/8/layout/hProcess9"/>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A1D826D-C15A-49FC-83A0-2F6F58126AE9}" type="doc">
      <dgm:prSet loTypeId="urn:microsoft.com/office/officeart/2005/8/layout/hList3" loCatId="list" qsTypeId="urn:microsoft.com/office/officeart/2005/8/quickstyle/simple1" qsCatId="simple" csTypeId="urn:microsoft.com/office/officeart/2005/8/colors/accent1_2" csCatId="accent1" phldr="1"/>
      <dgm:spPr/>
      <dgm:t>
        <a:bodyPr/>
        <a:lstStyle/>
        <a:p>
          <a:endParaRPr lang="en-US"/>
        </a:p>
      </dgm:t>
    </dgm:pt>
    <dgm:pt modelId="{BF25B69D-5FEE-436E-A817-EE2DB4DC3948}">
      <dgm:prSet phldrT="[Text]"/>
      <dgm:spPr/>
      <dgm:t>
        <a:bodyPr/>
        <a:lstStyle/>
        <a:p>
          <a:r>
            <a:rPr lang="en-US"/>
            <a:t>Login into the RCIS application</a:t>
          </a:r>
        </a:p>
      </dgm:t>
    </dgm:pt>
    <dgm:pt modelId="{B0C2F3F2-AB2D-4CB3-8B7A-AA233E17D790}" type="parTrans" cxnId="{D1363946-FB09-4612-954B-4207E0201BA4}">
      <dgm:prSet/>
      <dgm:spPr/>
      <dgm:t>
        <a:bodyPr/>
        <a:lstStyle/>
        <a:p>
          <a:endParaRPr lang="en-US"/>
        </a:p>
      </dgm:t>
    </dgm:pt>
    <dgm:pt modelId="{DBB402F6-C374-4BC0-9B91-7A1D80859D4B}" type="sibTrans" cxnId="{D1363946-FB09-4612-954B-4207E0201BA4}">
      <dgm:prSet/>
      <dgm:spPr/>
      <dgm:t>
        <a:bodyPr/>
        <a:lstStyle/>
        <a:p>
          <a:endParaRPr lang="en-US"/>
        </a:p>
      </dgm:t>
    </dgm:pt>
    <dgm:pt modelId="{C81092C3-FF9D-49B2-8A30-4E645A030C06}">
      <dgm:prSet phldrT="[Text]"/>
      <dgm:spPr/>
      <dgm:t>
        <a:bodyPr/>
        <a:lstStyle/>
        <a:p>
          <a:r>
            <a:rPr lang="en-US"/>
            <a:t>Summary</a:t>
          </a:r>
        </a:p>
      </dgm:t>
    </dgm:pt>
    <dgm:pt modelId="{8624FD02-B37C-4349-BC72-8CB78AED9836}" type="parTrans" cxnId="{137729FF-74B5-444E-A006-F52AFE3DA145}">
      <dgm:prSet/>
      <dgm:spPr/>
      <dgm:t>
        <a:bodyPr/>
        <a:lstStyle/>
        <a:p>
          <a:endParaRPr lang="en-US"/>
        </a:p>
      </dgm:t>
    </dgm:pt>
    <dgm:pt modelId="{15F42BD6-DA7E-4575-B155-0D445B880285}" type="sibTrans" cxnId="{137729FF-74B5-444E-A006-F52AFE3DA145}">
      <dgm:prSet/>
      <dgm:spPr/>
      <dgm:t>
        <a:bodyPr/>
        <a:lstStyle/>
        <a:p>
          <a:endParaRPr lang="en-US"/>
        </a:p>
      </dgm:t>
    </dgm:pt>
    <dgm:pt modelId="{A06F577C-A8B4-425C-A0C7-8FD47DC23E6E}">
      <dgm:prSet phldrT="[Text]"/>
      <dgm:spPr/>
      <dgm:t>
        <a:bodyPr/>
        <a:lstStyle/>
        <a:p>
          <a:r>
            <a:rPr lang="en-US"/>
            <a:t>Entity</a:t>
          </a:r>
        </a:p>
      </dgm:t>
    </dgm:pt>
    <dgm:pt modelId="{7496F34E-1A53-4D4A-9201-1E4776B1CFB7}" type="parTrans" cxnId="{6DC8732A-D4F1-402E-AFED-5C72A4D731B1}">
      <dgm:prSet/>
      <dgm:spPr/>
      <dgm:t>
        <a:bodyPr/>
        <a:lstStyle/>
        <a:p>
          <a:endParaRPr lang="en-US"/>
        </a:p>
      </dgm:t>
    </dgm:pt>
    <dgm:pt modelId="{ACA41B54-0C18-41A6-A134-79461F4DF89B}" type="sibTrans" cxnId="{6DC8732A-D4F1-402E-AFED-5C72A4D731B1}">
      <dgm:prSet/>
      <dgm:spPr/>
      <dgm:t>
        <a:bodyPr/>
        <a:lstStyle/>
        <a:p>
          <a:endParaRPr lang="en-US"/>
        </a:p>
      </dgm:t>
    </dgm:pt>
    <dgm:pt modelId="{34E3168A-E27D-44E9-91B3-B947326D1A13}">
      <dgm:prSet phldrT="[Text]"/>
      <dgm:spPr/>
      <dgm:t>
        <a:bodyPr/>
        <a:lstStyle/>
        <a:p>
          <a:r>
            <a:rPr lang="en-US"/>
            <a:t>Policy</a:t>
          </a:r>
        </a:p>
      </dgm:t>
    </dgm:pt>
    <dgm:pt modelId="{A4F836E2-E109-49D2-B7F1-373658711E99}" type="parTrans" cxnId="{582ABCAC-82BE-47B5-9A1C-67C64C418EE2}">
      <dgm:prSet/>
      <dgm:spPr/>
      <dgm:t>
        <a:bodyPr/>
        <a:lstStyle/>
        <a:p>
          <a:endParaRPr lang="en-US"/>
        </a:p>
      </dgm:t>
    </dgm:pt>
    <dgm:pt modelId="{E42AF7EA-DECB-4F12-A4DC-A326688AC7CA}" type="sibTrans" cxnId="{582ABCAC-82BE-47B5-9A1C-67C64C418EE2}">
      <dgm:prSet/>
      <dgm:spPr/>
      <dgm:t>
        <a:bodyPr/>
        <a:lstStyle/>
        <a:p>
          <a:endParaRPr lang="en-US"/>
        </a:p>
      </dgm:t>
    </dgm:pt>
    <dgm:pt modelId="{26BCB50B-685A-473A-BA2C-6C3A07B2277F}">
      <dgm:prSet phldrT="[Text]"/>
      <dgm:spPr/>
      <dgm:t>
        <a:bodyPr/>
        <a:lstStyle/>
        <a:p>
          <a:r>
            <a:rPr lang="en-US"/>
            <a:t>APH</a:t>
          </a:r>
        </a:p>
      </dgm:t>
    </dgm:pt>
    <dgm:pt modelId="{65ADA98C-4BD4-4B6C-9BE8-0FB70411680B}" type="parTrans" cxnId="{8D0395CD-20FE-47EA-A5DA-64C7C51385F1}">
      <dgm:prSet/>
      <dgm:spPr/>
      <dgm:t>
        <a:bodyPr/>
        <a:lstStyle/>
        <a:p>
          <a:endParaRPr lang="en-US"/>
        </a:p>
      </dgm:t>
    </dgm:pt>
    <dgm:pt modelId="{AB916E15-025F-4BAA-9740-DE8D59257494}" type="sibTrans" cxnId="{8D0395CD-20FE-47EA-A5DA-64C7C51385F1}">
      <dgm:prSet/>
      <dgm:spPr/>
      <dgm:t>
        <a:bodyPr/>
        <a:lstStyle/>
        <a:p>
          <a:endParaRPr lang="en-US"/>
        </a:p>
      </dgm:t>
    </dgm:pt>
    <dgm:pt modelId="{9F1FBE3D-DACE-4B44-B2C0-66C8E5DE1B8D}">
      <dgm:prSet phldrT="[Text]"/>
      <dgm:spPr/>
      <dgm:t>
        <a:bodyPr/>
        <a:lstStyle/>
        <a:p>
          <a:r>
            <a:rPr lang="en-US"/>
            <a:t>AR</a:t>
          </a:r>
        </a:p>
      </dgm:t>
    </dgm:pt>
    <dgm:pt modelId="{CADC1CB4-FD97-4E9D-A1B6-4C1C4743E7E3}" type="parTrans" cxnId="{FCDA4A3C-8F13-4390-B612-8C35E3DB5D6C}">
      <dgm:prSet/>
      <dgm:spPr/>
      <dgm:t>
        <a:bodyPr/>
        <a:lstStyle/>
        <a:p>
          <a:endParaRPr lang="en-US"/>
        </a:p>
      </dgm:t>
    </dgm:pt>
    <dgm:pt modelId="{9D77189A-54E0-42FF-9728-58FABAF1DDE2}" type="sibTrans" cxnId="{FCDA4A3C-8F13-4390-B612-8C35E3DB5D6C}">
      <dgm:prSet/>
      <dgm:spPr/>
      <dgm:t>
        <a:bodyPr/>
        <a:lstStyle/>
        <a:p>
          <a:endParaRPr lang="en-US"/>
        </a:p>
      </dgm:t>
    </dgm:pt>
    <dgm:pt modelId="{3F8DCAC0-ED9A-4CBB-A4D7-7F03546C0650}" type="pres">
      <dgm:prSet presAssocID="{1A1D826D-C15A-49FC-83A0-2F6F58126AE9}" presName="composite" presStyleCnt="0">
        <dgm:presLayoutVars>
          <dgm:chMax val="1"/>
          <dgm:dir/>
          <dgm:resizeHandles val="exact"/>
        </dgm:presLayoutVars>
      </dgm:prSet>
      <dgm:spPr/>
      <dgm:t>
        <a:bodyPr/>
        <a:lstStyle/>
        <a:p>
          <a:endParaRPr lang="en-US"/>
        </a:p>
      </dgm:t>
    </dgm:pt>
    <dgm:pt modelId="{2B813794-ED8B-4433-A572-5D01BF356A3C}" type="pres">
      <dgm:prSet presAssocID="{BF25B69D-5FEE-436E-A817-EE2DB4DC3948}" presName="roof" presStyleLbl="dkBgShp" presStyleIdx="0" presStyleCnt="2" custLinFactNeighborX="-16319" custLinFactNeighborY="-7937"/>
      <dgm:spPr/>
      <dgm:t>
        <a:bodyPr/>
        <a:lstStyle/>
        <a:p>
          <a:endParaRPr lang="en-US"/>
        </a:p>
      </dgm:t>
    </dgm:pt>
    <dgm:pt modelId="{517DC9BF-DEA9-4D15-BDAB-1C5EF8B02E37}" type="pres">
      <dgm:prSet presAssocID="{BF25B69D-5FEE-436E-A817-EE2DB4DC3948}" presName="pillars" presStyleCnt="0"/>
      <dgm:spPr/>
    </dgm:pt>
    <dgm:pt modelId="{9B2C3E87-6135-4918-838A-F4F333359D53}" type="pres">
      <dgm:prSet presAssocID="{BF25B69D-5FEE-436E-A817-EE2DB4DC3948}" presName="pillar1" presStyleLbl="node1" presStyleIdx="0" presStyleCnt="5">
        <dgm:presLayoutVars>
          <dgm:bulletEnabled val="1"/>
        </dgm:presLayoutVars>
      </dgm:prSet>
      <dgm:spPr/>
      <dgm:t>
        <a:bodyPr/>
        <a:lstStyle/>
        <a:p>
          <a:endParaRPr lang="en-US"/>
        </a:p>
      </dgm:t>
    </dgm:pt>
    <dgm:pt modelId="{96421B73-A480-442D-A217-F3926FDDA92D}" type="pres">
      <dgm:prSet presAssocID="{A06F577C-A8B4-425C-A0C7-8FD47DC23E6E}" presName="pillarX" presStyleLbl="node1" presStyleIdx="1" presStyleCnt="5">
        <dgm:presLayoutVars>
          <dgm:bulletEnabled val="1"/>
        </dgm:presLayoutVars>
      </dgm:prSet>
      <dgm:spPr/>
      <dgm:t>
        <a:bodyPr/>
        <a:lstStyle/>
        <a:p>
          <a:endParaRPr lang="en-US"/>
        </a:p>
      </dgm:t>
    </dgm:pt>
    <dgm:pt modelId="{F8B0FB3B-CC0C-4CA5-A0B1-6E5A0A79D738}" type="pres">
      <dgm:prSet presAssocID="{34E3168A-E27D-44E9-91B3-B947326D1A13}" presName="pillarX" presStyleLbl="node1" presStyleIdx="2" presStyleCnt="5">
        <dgm:presLayoutVars>
          <dgm:bulletEnabled val="1"/>
        </dgm:presLayoutVars>
      </dgm:prSet>
      <dgm:spPr/>
      <dgm:t>
        <a:bodyPr/>
        <a:lstStyle/>
        <a:p>
          <a:endParaRPr lang="en-US"/>
        </a:p>
      </dgm:t>
    </dgm:pt>
    <dgm:pt modelId="{4C1A861B-C26A-40C9-B5CB-3CA17599A3C1}" type="pres">
      <dgm:prSet presAssocID="{26BCB50B-685A-473A-BA2C-6C3A07B2277F}" presName="pillarX" presStyleLbl="node1" presStyleIdx="3" presStyleCnt="5">
        <dgm:presLayoutVars>
          <dgm:bulletEnabled val="1"/>
        </dgm:presLayoutVars>
      </dgm:prSet>
      <dgm:spPr/>
      <dgm:t>
        <a:bodyPr/>
        <a:lstStyle/>
        <a:p>
          <a:endParaRPr lang="en-US"/>
        </a:p>
      </dgm:t>
    </dgm:pt>
    <dgm:pt modelId="{8BAEDB0B-AB2B-4CCF-A34D-BF8578CAE335}" type="pres">
      <dgm:prSet presAssocID="{9F1FBE3D-DACE-4B44-B2C0-66C8E5DE1B8D}" presName="pillarX" presStyleLbl="node1" presStyleIdx="4" presStyleCnt="5">
        <dgm:presLayoutVars>
          <dgm:bulletEnabled val="1"/>
        </dgm:presLayoutVars>
      </dgm:prSet>
      <dgm:spPr/>
      <dgm:t>
        <a:bodyPr/>
        <a:lstStyle/>
        <a:p>
          <a:endParaRPr lang="en-US"/>
        </a:p>
      </dgm:t>
    </dgm:pt>
    <dgm:pt modelId="{6A538953-A224-44BF-98D4-E4B540162B4D}" type="pres">
      <dgm:prSet presAssocID="{BF25B69D-5FEE-436E-A817-EE2DB4DC3948}" presName="base" presStyleLbl="dkBgShp" presStyleIdx="1" presStyleCnt="2"/>
      <dgm:spPr/>
    </dgm:pt>
  </dgm:ptLst>
  <dgm:cxnLst>
    <dgm:cxn modelId="{115F4E01-430C-4410-8531-0356C1928FC3}" type="presOf" srcId="{1A1D826D-C15A-49FC-83A0-2F6F58126AE9}" destId="{3F8DCAC0-ED9A-4CBB-A4D7-7F03546C0650}" srcOrd="0" destOrd="0" presId="urn:microsoft.com/office/officeart/2005/8/layout/hList3"/>
    <dgm:cxn modelId="{D1363946-FB09-4612-954B-4207E0201BA4}" srcId="{1A1D826D-C15A-49FC-83A0-2F6F58126AE9}" destId="{BF25B69D-5FEE-436E-A817-EE2DB4DC3948}" srcOrd="0" destOrd="0" parTransId="{B0C2F3F2-AB2D-4CB3-8B7A-AA233E17D790}" sibTransId="{DBB402F6-C374-4BC0-9B91-7A1D80859D4B}"/>
    <dgm:cxn modelId="{9A46306B-5C78-4064-8C98-0C3EDB4DB350}" type="presOf" srcId="{9F1FBE3D-DACE-4B44-B2C0-66C8E5DE1B8D}" destId="{8BAEDB0B-AB2B-4CCF-A34D-BF8578CAE335}" srcOrd="0" destOrd="0" presId="urn:microsoft.com/office/officeart/2005/8/layout/hList3"/>
    <dgm:cxn modelId="{049FF4E9-9DD6-4511-8C58-B5E80EBA832B}" type="presOf" srcId="{A06F577C-A8B4-425C-A0C7-8FD47DC23E6E}" destId="{96421B73-A480-442D-A217-F3926FDDA92D}" srcOrd="0" destOrd="0" presId="urn:microsoft.com/office/officeart/2005/8/layout/hList3"/>
    <dgm:cxn modelId="{C04197D3-A4CA-4ABE-AC2A-7377CDDD89E8}" type="presOf" srcId="{BF25B69D-5FEE-436E-A817-EE2DB4DC3948}" destId="{2B813794-ED8B-4433-A572-5D01BF356A3C}" srcOrd="0" destOrd="0" presId="urn:microsoft.com/office/officeart/2005/8/layout/hList3"/>
    <dgm:cxn modelId="{FCDA4A3C-8F13-4390-B612-8C35E3DB5D6C}" srcId="{BF25B69D-5FEE-436E-A817-EE2DB4DC3948}" destId="{9F1FBE3D-DACE-4B44-B2C0-66C8E5DE1B8D}" srcOrd="4" destOrd="0" parTransId="{CADC1CB4-FD97-4E9D-A1B6-4C1C4743E7E3}" sibTransId="{9D77189A-54E0-42FF-9728-58FABAF1DDE2}"/>
    <dgm:cxn modelId="{06CB230E-0A83-4923-94D0-B1B73FE314DD}" type="presOf" srcId="{34E3168A-E27D-44E9-91B3-B947326D1A13}" destId="{F8B0FB3B-CC0C-4CA5-A0B1-6E5A0A79D738}" srcOrd="0" destOrd="0" presId="urn:microsoft.com/office/officeart/2005/8/layout/hList3"/>
    <dgm:cxn modelId="{31248A1E-90F1-4CCD-B46D-5091BD0120CF}" type="presOf" srcId="{C81092C3-FF9D-49B2-8A30-4E645A030C06}" destId="{9B2C3E87-6135-4918-838A-F4F333359D53}" srcOrd="0" destOrd="0" presId="urn:microsoft.com/office/officeart/2005/8/layout/hList3"/>
    <dgm:cxn modelId="{137729FF-74B5-444E-A006-F52AFE3DA145}" srcId="{BF25B69D-5FEE-436E-A817-EE2DB4DC3948}" destId="{C81092C3-FF9D-49B2-8A30-4E645A030C06}" srcOrd="0" destOrd="0" parTransId="{8624FD02-B37C-4349-BC72-8CB78AED9836}" sibTransId="{15F42BD6-DA7E-4575-B155-0D445B880285}"/>
    <dgm:cxn modelId="{0CBA3E6D-D907-47B9-BEBC-20E0F3D1A4C0}" type="presOf" srcId="{26BCB50B-685A-473A-BA2C-6C3A07B2277F}" destId="{4C1A861B-C26A-40C9-B5CB-3CA17599A3C1}" srcOrd="0" destOrd="0" presId="urn:microsoft.com/office/officeart/2005/8/layout/hList3"/>
    <dgm:cxn modelId="{582ABCAC-82BE-47B5-9A1C-67C64C418EE2}" srcId="{BF25B69D-5FEE-436E-A817-EE2DB4DC3948}" destId="{34E3168A-E27D-44E9-91B3-B947326D1A13}" srcOrd="2" destOrd="0" parTransId="{A4F836E2-E109-49D2-B7F1-373658711E99}" sibTransId="{E42AF7EA-DECB-4F12-A4DC-A326688AC7CA}"/>
    <dgm:cxn modelId="{8D0395CD-20FE-47EA-A5DA-64C7C51385F1}" srcId="{BF25B69D-5FEE-436E-A817-EE2DB4DC3948}" destId="{26BCB50B-685A-473A-BA2C-6C3A07B2277F}" srcOrd="3" destOrd="0" parTransId="{65ADA98C-4BD4-4B6C-9BE8-0FB70411680B}" sibTransId="{AB916E15-025F-4BAA-9740-DE8D59257494}"/>
    <dgm:cxn modelId="{6DC8732A-D4F1-402E-AFED-5C72A4D731B1}" srcId="{BF25B69D-5FEE-436E-A817-EE2DB4DC3948}" destId="{A06F577C-A8B4-425C-A0C7-8FD47DC23E6E}" srcOrd="1" destOrd="0" parTransId="{7496F34E-1A53-4D4A-9201-1E4776B1CFB7}" sibTransId="{ACA41B54-0C18-41A6-A134-79461F4DF89B}"/>
    <dgm:cxn modelId="{26865E18-AEFC-4A49-82B7-B62739DC86AD}" type="presParOf" srcId="{3F8DCAC0-ED9A-4CBB-A4D7-7F03546C0650}" destId="{2B813794-ED8B-4433-A572-5D01BF356A3C}" srcOrd="0" destOrd="0" presId="urn:microsoft.com/office/officeart/2005/8/layout/hList3"/>
    <dgm:cxn modelId="{D94839FE-F2E1-4EEE-8500-4579CA384416}" type="presParOf" srcId="{3F8DCAC0-ED9A-4CBB-A4D7-7F03546C0650}" destId="{517DC9BF-DEA9-4D15-BDAB-1C5EF8B02E37}" srcOrd="1" destOrd="0" presId="urn:microsoft.com/office/officeart/2005/8/layout/hList3"/>
    <dgm:cxn modelId="{E2704129-E946-4A79-AD8A-43D7CBF49B86}" type="presParOf" srcId="{517DC9BF-DEA9-4D15-BDAB-1C5EF8B02E37}" destId="{9B2C3E87-6135-4918-838A-F4F333359D53}" srcOrd="0" destOrd="0" presId="urn:microsoft.com/office/officeart/2005/8/layout/hList3"/>
    <dgm:cxn modelId="{0A266F5B-780B-4C0D-9243-01446298DCE5}" type="presParOf" srcId="{517DC9BF-DEA9-4D15-BDAB-1C5EF8B02E37}" destId="{96421B73-A480-442D-A217-F3926FDDA92D}" srcOrd="1" destOrd="0" presId="urn:microsoft.com/office/officeart/2005/8/layout/hList3"/>
    <dgm:cxn modelId="{E98F4438-0452-4485-BA02-C133461948A2}" type="presParOf" srcId="{517DC9BF-DEA9-4D15-BDAB-1C5EF8B02E37}" destId="{F8B0FB3B-CC0C-4CA5-A0B1-6E5A0A79D738}" srcOrd="2" destOrd="0" presId="urn:microsoft.com/office/officeart/2005/8/layout/hList3"/>
    <dgm:cxn modelId="{3D9D1B96-DDF4-4ACC-BF71-85261B82939F}" type="presParOf" srcId="{517DC9BF-DEA9-4D15-BDAB-1C5EF8B02E37}" destId="{4C1A861B-C26A-40C9-B5CB-3CA17599A3C1}" srcOrd="3" destOrd="0" presId="urn:microsoft.com/office/officeart/2005/8/layout/hList3"/>
    <dgm:cxn modelId="{DAB29E52-6749-47B9-BAEE-B4B30A4FDB18}" type="presParOf" srcId="{517DC9BF-DEA9-4D15-BDAB-1C5EF8B02E37}" destId="{8BAEDB0B-AB2B-4CCF-A34D-BF8578CAE335}" srcOrd="4" destOrd="0" presId="urn:microsoft.com/office/officeart/2005/8/layout/hList3"/>
    <dgm:cxn modelId="{38731489-2825-462A-A291-3863FFCB110A}" type="presParOf" srcId="{3F8DCAC0-ED9A-4CBB-A4D7-7F03546C0650}" destId="{6A538953-A224-44BF-98D4-E4B540162B4D}" srcOrd="2" destOrd="0" presId="urn:microsoft.com/office/officeart/2005/8/layout/hList3"/>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BAC72A-D237-4012-BA25-58BF17BBD0F9}">
      <dsp:nvSpPr>
        <dsp:cNvPr id="0" name=""/>
        <dsp:cNvSpPr/>
      </dsp:nvSpPr>
      <dsp:spPr>
        <a:xfrm>
          <a:off x="304323" y="0"/>
          <a:ext cx="3449002" cy="15621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7172ABE-FC2A-47BC-BFEB-1560DA3A24BA}">
      <dsp:nvSpPr>
        <dsp:cNvPr id="0" name=""/>
        <dsp:cNvSpPr/>
      </dsp:nvSpPr>
      <dsp:spPr>
        <a:xfrm>
          <a:off x="2030" y="468630"/>
          <a:ext cx="976768" cy="62484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Launch CIMax Application </a:t>
          </a:r>
        </a:p>
      </dsp:txBody>
      <dsp:txXfrm>
        <a:off x="32532" y="499132"/>
        <a:ext cx="915764" cy="563836"/>
      </dsp:txXfrm>
    </dsp:sp>
    <dsp:sp modelId="{FD8B23C3-9E11-4248-998D-6255F3BFE032}">
      <dsp:nvSpPr>
        <dsp:cNvPr id="0" name=""/>
        <dsp:cNvSpPr/>
      </dsp:nvSpPr>
      <dsp:spPr>
        <a:xfrm>
          <a:off x="1027637" y="468630"/>
          <a:ext cx="976768" cy="62484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Create new policy by clicking "New MPCI policy"</a:t>
          </a:r>
        </a:p>
      </dsp:txBody>
      <dsp:txXfrm>
        <a:off x="1058139" y="499132"/>
        <a:ext cx="915764" cy="563836"/>
      </dsp:txXfrm>
    </dsp:sp>
    <dsp:sp modelId="{DB21D99C-7B40-473A-8A24-FCE614EA2FDF}">
      <dsp:nvSpPr>
        <dsp:cNvPr id="0" name=""/>
        <dsp:cNvSpPr/>
      </dsp:nvSpPr>
      <dsp:spPr>
        <a:xfrm>
          <a:off x="2053244" y="468630"/>
          <a:ext cx="976768" cy="62484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Add</a:t>
          </a:r>
          <a:r>
            <a:rPr lang="en-US" sz="900" kern="1200" baseline="0">
              <a:solidFill>
                <a:sysClr val="window" lastClr="FFFFFF"/>
              </a:solidFill>
              <a:latin typeface="Calibri"/>
              <a:ea typeface="+mn-ea"/>
              <a:cs typeface="+mn-cs"/>
            </a:rPr>
            <a:t> the Required fields in tabs.</a:t>
          </a:r>
          <a:endParaRPr lang="en-US" sz="900" kern="1200">
            <a:solidFill>
              <a:sysClr val="window" lastClr="FFFFFF"/>
            </a:solidFill>
            <a:latin typeface="Calibri"/>
            <a:ea typeface="+mn-ea"/>
            <a:cs typeface="+mn-cs"/>
          </a:endParaRPr>
        </a:p>
      </dsp:txBody>
      <dsp:txXfrm>
        <a:off x="2083746" y="499132"/>
        <a:ext cx="915764" cy="563836"/>
      </dsp:txXfrm>
    </dsp:sp>
    <dsp:sp modelId="{17DB650C-4B7D-4071-96A0-7CB897591C35}">
      <dsp:nvSpPr>
        <dsp:cNvPr id="0" name=""/>
        <dsp:cNvSpPr/>
      </dsp:nvSpPr>
      <dsp:spPr>
        <a:xfrm>
          <a:off x="3078850" y="468630"/>
          <a:ext cx="976768" cy="62484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solidFill>
                <a:sysClr val="window" lastClr="FFFFFF"/>
              </a:solidFill>
              <a:latin typeface="Calibri"/>
              <a:ea typeface="+mn-ea"/>
              <a:cs typeface="+mn-cs"/>
            </a:rPr>
            <a:t>Save the policy</a:t>
          </a:r>
        </a:p>
      </dsp:txBody>
      <dsp:txXfrm>
        <a:off x="3109352" y="499132"/>
        <a:ext cx="915764" cy="5638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9A0035-613F-4FE6-8971-EF7E2358FF09}">
      <dsp:nvSpPr>
        <dsp:cNvPr id="0" name=""/>
        <dsp:cNvSpPr/>
      </dsp:nvSpPr>
      <dsp:spPr>
        <a:xfrm>
          <a:off x="304323" y="0"/>
          <a:ext cx="3449002" cy="135255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E21A64C-5FED-4852-874B-7AE9DA4676FC}">
      <dsp:nvSpPr>
        <dsp:cNvPr id="0" name=""/>
        <dsp:cNvSpPr/>
      </dsp:nvSpPr>
      <dsp:spPr>
        <a:xfrm>
          <a:off x="137500" y="405764"/>
          <a:ext cx="1217295" cy="5410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Launch CIMax Application </a:t>
          </a:r>
        </a:p>
      </dsp:txBody>
      <dsp:txXfrm>
        <a:off x="163910" y="432174"/>
        <a:ext cx="1164475" cy="488200"/>
      </dsp:txXfrm>
    </dsp:sp>
    <dsp:sp modelId="{5999D1A8-A1B5-4CE8-AA49-85F38E953F15}">
      <dsp:nvSpPr>
        <dsp:cNvPr id="0" name=""/>
        <dsp:cNvSpPr/>
      </dsp:nvSpPr>
      <dsp:spPr>
        <a:xfrm>
          <a:off x="1420177" y="405764"/>
          <a:ext cx="1217295" cy="5410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Search the policy </a:t>
          </a:r>
        </a:p>
      </dsp:txBody>
      <dsp:txXfrm>
        <a:off x="1446587" y="432174"/>
        <a:ext cx="1164475" cy="488200"/>
      </dsp:txXfrm>
    </dsp:sp>
    <dsp:sp modelId="{514774FD-B0E9-47AE-825E-100AF9ED60AF}">
      <dsp:nvSpPr>
        <dsp:cNvPr id="0" name=""/>
        <dsp:cNvSpPr/>
      </dsp:nvSpPr>
      <dsp:spPr>
        <a:xfrm>
          <a:off x="2702854" y="405764"/>
          <a:ext cx="1217295" cy="54102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View existing policy by name, id, crop year and Agency code.</a:t>
          </a:r>
        </a:p>
      </dsp:txBody>
      <dsp:txXfrm>
        <a:off x="2729264" y="432174"/>
        <a:ext cx="1164475" cy="4882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BAC72A-D237-4012-BA25-58BF17BBD0F9}">
      <dsp:nvSpPr>
        <dsp:cNvPr id="0" name=""/>
        <dsp:cNvSpPr/>
      </dsp:nvSpPr>
      <dsp:spPr>
        <a:xfrm>
          <a:off x="304323" y="0"/>
          <a:ext cx="3449002" cy="15621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7172ABE-FC2A-47BC-BFEB-1560DA3A24BA}">
      <dsp:nvSpPr>
        <dsp:cNvPr id="0" name=""/>
        <dsp:cNvSpPr/>
      </dsp:nvSpPr>
      <dsp:spPr>
        <a:xfrm>
          <a:off x="1783" y="468630"/>
          <a:ext cx="779631" cy="62484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a:ea typeface="+mn-ea"/>
              <a:cs typeface="+mn-cs"/>
            </a:rPr>
            <a:t>Launch CIMax Application </a:t>
          </a:r>
        </a:p>
      </dsp:txBody>
      <dsp:txXfrm>
        <a:off x="32285" y="499132"/>
        <a:ext cx="718627" cy="563836"/>
      </dsp:txXfrm>
    </dsp:sp>
    <dsp:sp modelId="{FD8B23C3-9E11-4248-998D-6255F3BFE032}">
      <dsp:nvSpPr>
        <dsp:cNvPr id="0" name=""/>
        <dsp:cNvSpPr/>
      </dsp:nvSpPr>
      <dsp:spPr>
        <a:xfrm>
          <a:off x="820396" y="468630"/>
          <a:ext cx="779631" cy="62484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a:ea typeface="+mn-ea"/>
              <a:cs typeface="+mn-cs"/>
            </a:rPr>
            <a:t>Open</a:t>
          </a:r>
          <a:r>
            <a:rPr lang="en-US" sz="800" kern="1200" baseline="0">
              <a:solidFill>
                <a:sysClr val="window" lastClr="FFFFFF"/>
              </a:solidFill>
              <a:latin typeface="Calibri"/>
              <a:ea typeface="+mn-ea"/>
              <a:cs typeface="+mn-cs"/>
            </a:rPr>
            <a:t> the existing policy by Searching</a:t>
          </a:r>
          <a:endParaRPr lang="en-US" sz="800" kern="1200">
            <a:solidFill>
              <a:sysClr val="window" lastClr="FFFFFF"/>
            </a:solidFill>
            <a:latin typeface="Calibri"/>
            <a:ea typeface="+mn-ea"/>
            <a:cs typeface="+mn-cs"/>
          </a:endParaRPr>
        </a:p>
      </dsp:txBody>
      <dsp:txXfrm>
        <a:off x="850898" y="499132"/>
        <a:ext cx="718627" cy="563836"/>
      </dsp:txXfrm>
    </dsp:sp>
    <dsp:sp modelId="{DB21D99C-7B40-473A-8A24-FCE614EA2FDF}">
      <dsp:nvSpPr>
        <dsp:cNvPr id="0" name=""/>
        <dsp:cNvSpPr/>
      </dsp:nvSpPr>
      <dsp:spPr>
        <a:xfrm>
          <a:off x="1639009" y="468630"/>
          <a:ext cx="779631" cy="62484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a:ea typeface="+mn-ea"/>
              <a:cs typeface="+mn-cs"/>
            </a:rPr>
            <a:t>Click on "Print Or Route" Button.</a:t>
          </a:r>
        </a:p>
      </dsp:txBody>
      <dsp:txXfrm>
        <a:off x="1669511" y="499132"/>
        <a:ext cx="718627" cy="563836"/>
      </dsp:txXfrm>
    </dsp:sp>
    <dsp:sp modelId="{17DB650C-4B7D-4071-96A0-7CB897591C35}">
      <dsp:nvSpPr>
        <dsp:cNvPr id="0" name=""/>
        <dsp:cNvSpPr/>
      </dsp:nvSpPr>
      <dsp:spPr>
        <a:xfrm>
          <a:off x="2457622" y="468630"/>
          <a:ext cx="779631" cy="62484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a:ea typeface="+mn-ea"/>
              <a:cs typeface="+mn-cs"/>
            </a:rPr>
            <a:t>On Print Or Route popup window, Add Required Fields</a:t>
          </a:r>
        </a:p>
      </dsp:txBody>
      <dsp:txXfrm>
        <a:off x="2488124" y="499132"/>
        <a:ext cx="718627" cy="563836"/>
      </dsp:txXfrm>
    </dsp:sp>
    <dsp:sp modelId="{AB05676C-5DEB-40F2-A450-1DDC04AD46EE}">
      <dsp:nvSpPr>
        <dsp:cNvPr id="0" name=""/>
        <dsp:cNvSpPr/>
      </dsp:nvSpPr>
      <dsp:spPr>
        <a:xfrm>
          <a:off x="3276235" y="468630"/>
          <a:ext cx="779631" cy="62484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a:ea typeface="+mn-ea"/>
              <a:cs typeface="+mn-cs"/>
            </a:rPr>
            <a:t>Click on Enter. PDF Report is Generated.</a:t>
          </a:r>
        </a:p>
      </dsp:txBody>
      <dsp:txXfrm>
        <a:off x="3306737" y="499132"/>
        <a:ext cx="718627" cy="56383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813794-ED8B-4433-A572-5D01BF356A3C}">
      <dsp:nvSpPr>
        <dsp:cNvPr id="0" name=""/>
        <dsp:cNvSpPr/>
      </dsp:nvSpPr>
      <dsp:spPr>
        <a:xfrm>
          <a:off x="0" y="0"/>
          <a:ext cx="5353050" cy="960120"/>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Login into the RCIS application</a:t>
          </a:r>
        </a:p>
      </dsp:txBody>
      <dsp:txXfrm>
        <a:off x="0" y="0"/>
        <a:ext cx="5353050" cy="960120"/>
      </dsp:txXfrm>
    </dsp:sp>
    <dsp:sp modelId="{9B2C3E87-6135-4918-838A-F4F333359D53}">
      <dsp:nvSpPr>
        <dsp:cNvPr id="0" name=""/>
        <dsp:cNvSpPr/>
      </dsp:nvSpPr>
      <dsp:spPr>
        <a:xfrm>
          <a:off x="653" y="960120"/>
          <a:ext cx="1070348" cy="20162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Summary</a:t>
          </a:r>
        </a:p>
      </dsp:txBody>
      <dsp:txXfrm>
        <a:off x="653" y="960120"/>
        <a:ext cx="1070348" cy="2016252"/>
      </dsp:txXfrm>
    </dsp:sp>
    <dsp:sp modelId="{96421B73-A480-442D-A217-F3926FDDA92D}">
      <dsp:nvSpPr>
        <dsp:cNvPr id="0" name=""/>
        <dsp:cNvSpPr/>
      </dsp:nvSpPr>
      <dsp:spPr>
        <a:xfrm>
          <a:off x="1071002" y="960120"/>
          <a:ext cx="1070348" cy="20162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Entity</a:t>
          </a:r>
        </a:p>
      </dsp:txBody>
      <dsp:txXfrm>
        <a:off x="1071002" y="960120"/>
        <a:ext cx="1070348" cy="2016252"/>
      </dsp:txXfrm>
    </dsp:sp>
    <dsp:sp modelId="{F8B0FB3B-CC0C-4CA5-A0B1-6E5A0A79D738}">
      <dsp:nvSpPr>
        <dsp:cNvPr id="0" name=""/>
        <dsp:cNvSpPr/>
      </dsp:nvSpPr>
      <dsp:spPr>
        <a:xfrm>
          <a:off x="2141350" y="960120"/>
          <a:ext cx="1070348" cy="20162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Policy</a:t>
          </a:r>
        </a:p>
      </dsp:txBody>
      <dsp:txXfrm>
        <a:off x="2141350" y="960120"/>
        <a:ext cx="1070348" cy="2016252"/>
      </dsp:txXfrm>
    </dsp:sp>
    <dsp:sp modelId="{4C1A861B-C26A-40C9-B5CB-3CA17599A3C1}">
      <dsp:nvSpPr>
        <dsp:cNvPr id="0" name=""/>
        <dsp:cNvSpPr/>
      </dsp:nvSpPr>
      <dsp:spPr>
        <a:xfrm>
          <a:off x="3211699" y="960120"/>
          <a:ext cx="1070348" cy="20162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APH</a:t>
          </a:r>
        </a:p>
      </dsp:txBody>
      <dsp:txXfrm>
        <a:off x="3211699" y="960120"/>
        <a:ext cx="1070348" cy="2016252"/>
      </dsp:txXfrm>
    </dsp:sp>
    <dsp:sp modelId="{8BAEDB0B-AB2B-4CCF-A34D-BF8578CAE335}">
      <dsp:nvSpPr>
        <dsp:cNvPr id="0" name=""/>
        <dsp:cNvSpPr/>
      </dsp:nvSpPr>
      <dsp:spPr>
        <a:xfrm>
          <a:off x="4282047" y="960120"/>
          <a:ext cx="1070348" cy="201625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AR</a:t>
          </a:r>
        </a:p>
      </dsp:txBody>
      <dsp:txXfrm>
        <a:off x="4282047" y="960120"/>
        <a:ext cx="1070348" cy="2016252"/>
      </dsp:txXfrm>
    </dsp:sp>
    <dsp:sp modelId="{6A538953-A224-44BF-98D4-E4B540162B4D}">
      <dsp:nvSpPr>
        <dsp:cNvPr id="0" name=""/>
        <dsp:cNvSpPr/>
      </dsp:nvSpPr>
      <dsp:spPr>
        <a:xfrm>
          <a:off x="0" y="2976372"/>
          <a:ext cx="5353050" cy="224028"/>
        </a:xfrm>
        <a:prstGeom prst="rect">
          <a:avLst/>
        </a:prstGeom>
        <a:solidFill>
          <a:schemeClr val="accent1">
            <a:shade val="8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AAD7B769C8924FADAA77E8F7522E77" ma:contentTypeVersion="" ma:contentTypeDescription="Create a new document." ma:contentTypeScope="" ma:versionID="13fae3a576e4beee4e4d20618ff08dab">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5B259E-BFD0-49BE-92BD-BE8713AA20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44A5F0F-8AC8-47FE-A76F-2DA147E094D1}">
  <ds:schemaRefs>
    <ds:schemaRef ds:uri="http://schemas.microsoft.com/office/2006/metadata/properties"/>
  </ds:schemaRefs>
</ds:datastoreItem>
</file>

<file path=customXml/itemProps3.xml><?xml version="1.0" encoding="utf-8"?>
<ds:datastoreItem xmlns:ds="http://schemas.openxmlformats.org/officeDocument/2006/customXml" ds:itemID="{DBDCDF6A-8A13-41BF-A412-9467C5F809BF}">
  <ds:schemaRefs>
    <ds:schemaRef ds:uri="http://schemas.microsoft.com/sharepoint/v3/contenttype/forms"/>
  </ds:schemaRefs>
</ds:datastoreItem>
</file>

<file path=customXml/itemProps4.xml><?xml version="1.0" encoding="utf-8"?>
<ds:datastoreItem xmlns:ds="http://schemas.openxmlformats.org/officeDocument/2006/customXml" ds:itemID="{80EE3C1A-ABF8-46E5-947E-0D6D10661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Capgemini FS USA Inc (Letter).dotx</Template>
  <TotalTime>1</TotalTime>
  <Pages>24</Pages>
  <Words>2348</Words>
  <Characters>13389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Test Automation Development  - RFP</vt:lpstr>
    </vt:vector>
  </TitlesOfParts>
  <Company>Capgemini</Company>
  <LinksUpToDate>false</LinksUpToDate>
  <CharactersWithSpaces>15706</CharactersWithSpaces>
  <SharedDoc>false</SharedDoc>
  <HLinks>
    <vt:vector size="168" baseType="variant">
      <vt:variant>
        <vt:i4>1179700</vt:i4>
      </vt:variant>
      <vt:variant>
        <vt:i4>164</vt:i4>
      </vt:variant>
      <vt:variant>
        <vt:i4>0</vt:i4>
      </vt:variant>
      <vt:variant>
        <vt:i4>5</vt:i4>
      </vt:variant>
      <vt:variant>
        <vt:lpwstr/>
      </vt:variant>
      <vt:variant>
        <vt:lpwstr>_Toc326332263</vt:lpwstr>
      </vt:variant>
      <vt:variant>
        <vt:i4>1179700</vt:i4>
      </vt:variant>
      <vt:variant>
        <vt:i4>158</vt:i4>
      </vt:variant>
      <vt:variant>
        <vt:i4>0</vt:i4>
      </vt:variant>
      <vt:variant>
        <vt:i4>5</vt:i4>
      </vt:variant>
      <vt:variant>
        <vt:lpwstr/>
      </vt:variant>
      <vt:variant>
        <vt:lpwstr>_Toc326332262</vt:lpwstr>
      </vt:variant>
      <vt:variant>
        <vt:i4>1179700</vt:i4>
      </vt:variant>
      <vt:variant>
        <vt:i4>152</vt:i4>
      </vt:variant>
      <vt:variant>
        <vt:i4>0</vt:i4>
      </vt:variant>
      <vt:variant>
        <vt:i4>5</vt:i4>
      </vt:variant>
      <vt:variant>
        <vt:lpwstr/>
      </vt:variant>
      <vt:variant>
        <vt:lpwstr>_Toc326332261</vt:lpwstr>
      </vt:variant>
      <vt:variant>
        <vt:i4>1179700</vt:i4>
      </vt:variant>
      <vt:variant>
        <vt:i4>146</vt:i4>
      </vt:variant>
      <vt:variant>
        <vt:i4>0</vt:i4>
      </vt:variant>
      <vt:variant>
        <vt:i4>5</vt:i4>
      </vt:variant>
      <vt:variant>
        <vt:lpwstr/>
      </vt:variant>
      <vt:variant>
        <vt:lpwstr>_Toc326332260</vt:lpwstr>
      </vt:variant>
      <vt:variant>
        <vt:i4>1114164</vt:i4>
      </vt:variant>
      <vt:variant>
        <vt:i4>140</vt:i4>
      </vt:variant>
      <vt:variant>
        <vt:i4>0</vt:i4>
      </vt:variant>
      <vt:variant>
        <vt:i4>5</vt:i4>
      </vt:variant>
      <vt:variant>
        <vt:lpwstr/>
      </vt:variant>
      <vt:variant>
        <vt:lpwstr>_Toc326332259</vt:lpwstr>
      </vt:variant>
      <vt:variant>
        <vt:i4>1114164</vt:i4>
      </vt:variant>
      <vt:variant>
        <vt:i4>134</vt:i4>
      </vt:variant>
      <vt:variant>
        <vt:i4>0</vt:i4>
      </vt:variant>
      <vt:variant>
        <vt:i4>5</vt:i4>
      </vt:variant>
      <vt:variant>
        <vt:lpwstr/>
      </vt:variant>
      <vt:variant>
        <vt:lpwstr>_Toc326332258</vt:lpwstr>
      </vt:variant>
      <vt:variant>
        <vt:i4>1114164</vt:i4>
      </vt:variant>
      <vt:variant>
        <vt:i4>128</vt:i4>
      </vt:variant>
      <vt:variant>
        <vt:i4>0</vt:i4>
      </vt:variant>
      <vt:variant>
        <vt:i4>5</vt:i4>
      </vt:variant>
      <vt:variant>
        <vt:lpwstr/>
      </vt:variant>
      <vt:variant>
        <vt:lpwstr>_Toc326332257</vt:lpwstr>
      </vt:variant>
      <vt:variant>
        <vt:i4>1114164</vt:i4>
      </vt:variant>
      <vt:variant>
        <vt:i4>122</vt:i4>
      </vt:variant>
      <vt:variant>
        <vt:i4>0</vt:i4>
      </vt:variant>
      <vt:variant>
        <vt:i4>5</vt:i4>
      </vt:variant>
      <vt:variant>
        <vt:lpwstr/>
      </vt:variant>
      <vt:variant>
        <vt:lpwstr>_Toc326332256</vt:lpwstr>
      </vt:variant>
      <vt:variant>
        <vt:i4>1114164</vt:i4>
      </vt:variant>
      <vt:variant>
        <vt:i4>116</vt:i4>
      </vt:variant>
      <vt:variant>
        <vt:i4>0</vt:i4>
      </vt:variant>
      <vt:variant>
        <vt:i4>5</vt:i4>
      </vt:variant>
      <vt:variant>
        <vt:lpwstr/>
      </vt:variant>
      <vt:variant>
        <vt:lpwstr>_Toc326332255</vt:lpwstr>
      </vt:variant>
      <vt:variant>
        <vt:i4>1114164</vt:i4>
      </vt:variant>
      <vt:variant>
        <vt:i4>110</vt:i4>
      </vt:variant>
      <vt:variant>
        <vt:i4>0</vt:i4>
      </vt:variant>
      <vt:variant>
        <vt:i4>5</vt:i4>
      </vt:variant>
      <vt:variant>
        <vt:lpwstr/>
      </vt:variant>
      <vt:variant>
        <vt:lpwstr>_Toc326332254</vt:lpwstr>
      </vt:variant>
      <vt:variant>
        <vt:i4>1114164</vt:i4>
      </vt:variant>
      <vt:variant>
        <vt:i4>104</vt:i4>
      </vt:variant>
      <vt:variant>
        <vt:i4>0</vt:i4>
      </vt:variant>
      <vt:variant>
        <vt:i4>5</vt:i4>
      </vt:variant>
      <vt:variant>
        <vt:lpwstr/>
      </vt:variant>
      <vt:variant>
        <vt:lpwstr>_Toc326332253</vt:lpwstr>
      </vt:variant>
      <vt:variant>
        <vt:i4>1114164</vt:i4>
      </vt:variant>
      <vt:variant>
        <vt:i4>98</vt:i4>
      </vt:variant>
      <vt:variant>
        <vt:i4>0</vt:i4>
      </vt:variant>
      <vt:variant>
        <vt:i4>5</vt:i4>
      </vt:variant>
      <vt:variant>
        <vt:lpwstr/>
      </vt:variant>
      <vt:variant>
        <vt:lpwstr>_Toc326332252</vt:lpwstr>
      </vt:variant>
      <vt:variant>
        <vt:i4>1114164</vt:i4>
      </vt:variant>
      <vt:variant>
        <vt:i4>92</vt:i4>
      </vt:variant>
      <vt:variant>
        <vt:i4>0</vt:i4>
      </vt:variant>
      <vt:variant>
        <vt:i4>5</vt:i4>
      </vt:variant>
      <vt:variant>
        <vt:lpwstr/>
      </vt:variant>
      <vt:variant>
        <vt:lpwstr>_Toc326332251</vt:lpwstr>
      </vt:variant>
      <vt:variant>
        <vt:i4>1114164</vt:i4>
      </vt:variant>
      <vt:variant>
        <vt:i4>86</vt:i4>
      </vt:variant>
      <vt:variant>
        <vt:i4>0</vt:i4>
      </vt:variant>
      <vt:variant>
        <vt:i4>5</vt:i4>
      </vt:variant>
      <vt:variant>
        <vt:lpwstr/>
      </vt:variant>
      <vt:variant>
        <vt:lpwstr>_Toc326332250</vt:lpwstr>
      </vt:variant>
      <vt:variant>
        <vt:i4>1048628</vt:i4>
      </vt:variant>
      <vt:variant>
        <vt:i4>80</vt:i4>
      </vt:variant>
      <vt:variant>
        <vt:i4>0</vt:i4>
      </vt:variant>
      <vt:variant>
        <vt:i4>5</vt:i4>
      </vt:variant>
      <vt:variant>
        <vt:lpwstr/>
      </vt:variant>
      <vt:variant>
        <vt:lpwstr>_Toc326332249</vt:lpwstr>
      </vt:variant>
      <vt:variant>
        <vt:i4>1048628</vt:i4>
      </vt:variant>
      <vt:variant>
        <vt:i4>74</vt:i4>
      </vt:variant>
      <vt:variant>
        <vt:i4>0</vt:i4>
      </vt:variant>
      <vt:variant>
        <vt:i4>5</vt:i4>
      </vt:variant>
      <vt:variant>
        <vt:lpwstr/>
      </vt:variant>
      <vt:variant>
        <vt:lpwstr>_Toc326332248</vt:lpwstr>
      </vt:variant>
      <vt:variant>
        <vt:i4>1048628</vt:i4>
      </vt:variant>
      <vt:variant>
        <vt:i4>68</vt:i4>
      </vt:variant>
      <vt:variant>
        <vt:i4>0</vt:i4>
      </vt:variant>
      <vt:variant>
        <vt:i4>5</vt:i4>
      </vt:variant>
      <vt:variant>
        <vt:lpwstr/>
      </vt:variant>
      <vt:variant>
        <vt:lpwstr>_Toc326332247</vt:lpwstr>
      </vt:variant>
      <vt:variant>
        <vt:i4>1048628</vt:i4>
      </vt:variant>
      <vt:variant>
        <vt:i4>62</vt:i4>
      </vt:variant>
      <vt:variant>
        <vt:i4>0</vt:i4>
      </vt:variant>
      <vt:variant>
        <vt:i4>5</vt:i4>
      </vt:variant>
      <vt:variant>
        <vt:lpwstr/>
      </vt:variant>
      <vt:variant>
        <vt:lpwstr>_Toc326332246</vt:lpwstr>
      </vt:variant>
      <vt:variant>
        <vt:i4>1048628</vt:i4>
      </vt:variant>
      <vt:variant>
        <vt:i4>56</vt:i4>
      </vt:variant>
      <vt:variant>
        <vt:i4>0</vt:i4>
      </vt:variant>
      <vt:variant>
        <vt:i4>5</vt:i4>
      </vt:variant>
      <vt:variant>
        <vt:lpwstr/>
      </vt:variant>
      <vt:variant>
        <vt:lpwstr>_Toc326332245</vt:lpwstr>
      </vt:variant>
      <vt:variant>
        <vt:i4>1048628</vt:i4>
      </vt:variant>
      <vt:variant>
        <vt:i4>50</vt:i4>
      </vt:variant>
      <vt:variant>
        <vt:i4>0</vt:i4>
      </vt:variant>
      <vt:variant>
        <vt:i4>5</vt:i4>
      </vt:variant>
      <vt:variant>
        <vt:lpwstr/>
      </vt:variant>
      <vt:variant>
        <vt:lpwstr>_Toc326332244</vt:lpwstr>
      </vt:variant>
      <vt:variant>
        <vt:i4>1048628</vt:i4>
      </vt:variant>
      <vt:variant>
        <vt:i4>44</vt:i4>
      </vt:variant>
      <vt:variant>
        <vt:i4>0</vt:i4>
      </vt:variant>
      <vt:variant>
        <vt:i4>5</vt:i4>
      </vt:variant>
      <vt:variant>
        <vt:lpwstr/>
      </vt:variant>
      <vt:variant>
        <vt:lpwstr>_Toc326332243</vt:lpwstr>
      </vt:variant>
      <vt:variant>
        <vt:i4>1048628</vt:i4>
      </vt:variant>
      <vt:variant>
        <vt:i4>38</vt:i4>
      </vt:variant>
      <vt:variant>
        <vt:i4>0</vt:i4>
      </vt:variant>
      <vt:variant>
        <vt:i4>5</vt:i4>
      </vt:variant>
      <vt:variant>
        <vt:lpwstr/>
      </vt:variant>
      <vt:variant>
        <vt:lpwstr>_Toc326332242</vt:lpwstr>
      </vt:variant>
      <vt:variant>
        <vt:i4>1048628</vt:i4>
      </vt:variant>
      <vt:variant>
        <vt:i4>32</vt:i4>
      </vt:variant>
      <vt:variant>
        <vt:i4>0</vt:i4>
      </vt:variant>
      <vt:variant>
        <vt:i4>5</vt:i4>
      </vt:variant>
      <vt:variant>
        <vt:lpwstr/>
      </vt:variant>
      <vt:variant>
        <vt:lpwstr>_Toc326332241</vt:lpwstr>
      </vt:variant>
      <vt:variant>
        <vt:i4>1048628</vt:i4>
      </vt:variant>
      <vt:variant>
        <vt:i4>26</vt:i4>
      </vt:variant>
      <vt:variant>
        <vt:i4>0</vt:i4>
      </vt:variant>
      <vt:variant>
        <vt:i4>5</vt:i4>
      </vt:variant>
      <vt:variant>
        <vt:lpwstr/>
      </vt:variant>
      <vt:variant>
        <vt:lpwstr>_Toc326332240</vt:lpwstr>
      </vt:variant>
      <vt:variant>
        <vt:i4>1507380</vt:i4>
      </vt:variant>
      <vt:variant>
        <vt:i4>20</vt:i4>
      </vt:variant>
      <vt:variant>
        <vt:i4>0</vt:i4>
      </vt:variant>
      <vt:variant>
        <vt:i4>5</vt:i4>
      </vt:variant>
      <vt:variant>
        <vt:lpwstr/>
      </vt:variant>
      <vt:variant>
        <vt:lpwstr>_Toc326332239</vt:lpwstr>
      </vt:variant>
      <vt:variant>
        <vt:i4>1507380</vt:i4>
      </vt:variant>
      <vt:variant>
        <vt:i4>14</vt:i4>
      </vt:variant>
      <vt:variant>
        <vt:i4>0</vt:i4>
      </vt:variant>
      <vt:variant>
        <vt:i4>5</vt:i4>
      </vt:variant>
      <vt:variant>
        <vt:lpwstr/>
      </vt:variant>
      <vt:variant>
        <vt:lpwstr>_Toc326332238</vt:lpwstr>
      </vt:variant>
      <vt:variant>
        <vt:i4>1507380</vt:i4>
      </vt:variant>
      <vt:variant>
        <vt:i4>8</vt:i4>
      </vt:variant>
      <vt:variant>
        <vt:i4>0</vt:i4>
      </vt:variant>
      <vt:variant>
        <vt:i4>5</vt:i4>
      </vt:variant>
      <vt:variant>
        <vt:lpwstr/>
      </vt:variant>
      <vt:variant>
        <vt:lpwstr>_Toc326332237</vt:lpwstr>
      </vt:variant>
      <vt:variant>
        <vt:i4>1507380</vt:i4>
      </vt:variant>
      <vt:variant>
        <vt:i4>2</vt:i4>
      </vt:variant>
      <vt:variant>
        <vt:i4>0</vt:i4>
      </vt:variant>
      <vt:variant>
        <vt:i4>5</vt:i4>
      </vt:variant>
      <vt:variant>
        <vt:lpwstr/>
      </vt:variant>
      <vt:variant>
        <vt:lpwstr>_Toc326332236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Automation Development  - RFP</dc:title>
  <dc:subject>Reponse to RFP</dc:subject>
  <dc:creator>Capgemini Hungary</dc:creator>
  <cp:lastModifiedBy>Maddula, Trinadh Swaraj Kumar</cp:lastModifiedBy>
  <cp:revision>4</cp:revision>
  <cp:lastPrinted>2012-06-14T07:55:00Z</cp:lastPrinted>
  <dcterms:created xsi:type="dcterms:W3CDTF">2018-07-10T08:50:00Z</dcterms:created>
  <dcterms:modified xsi:type="dcterms:W3CDTF">2018-07-10T11:32:00Z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0x01010013AAD7B769C8924FADAA77E8F7522E77</vt:lpwstr>
  </property>
</Properties>
</file>